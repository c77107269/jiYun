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160"/>
          <w:szCs w:val="160"/>
        </w:rPr>
      </w:pPr>
      <w:r>
        <w:rPr>
          <w:rFonts w:hint="eastAsia" w:ascii="楷体" w:hAnsi="楷体" w:eastAsia="楷体"/>
          <w:sz w:val="160"/>
          <w:szCs w:val="160"/>
        </w:rPr>
        <w:t>前</w:t>
      </w:r>
    </w:p>
    <w:p>
      <w:pPr>
        <w:jc w:val="center"/>
        <w:rPr>
          <w:rFonts w:ascii="楷体" w:hAnsi="楷体" w:eastAsia="楷体"/>
          <w:sz w:val="160"/>
          <w:szCs w:val="160"/>
        </w:rPr>
      </w:pPr>
      <w:r>
        <w:rPr>
          <w:rFonts w:hint="eastAsia" w:ascii="楷体" w:hAnsi="楷体" w:eastAsia="楷体"/>
          <w:sz w:val="160"/>
          <w:szCs w:val="160"/>
        </w:rPr>
        <w:t>端</w:t>
      </w:r>
    </w:p>
    <w:p>
      <w:pPr>
        <w:jc w:val="center"/>
        <w:rPr>
          <w:rFonts w:ascii="楷体" w:hAnsi="楷体" w:eastAsia="楷体"/>
          <w:sz w:val="160"/>
          <w:szCs w:val="160"/>
        </w:rPr>
      </w:pPr>
      <w:r>
        <w:rPr>
          <w:rFonts w:hint="eastAsia" w:ascii="楷体" w:hAnsi="楷体" w:eastAsia="楷体"/>
          <w:sz w:val="160"/>
          <w:szCs w:val="160"/>
        </w:rPr>
        <w:t>云</w:t>
      </w:r>
    </w:p>
    <w:p>
      <w:pPr>
        <w:jc w:val="center"/>
        <w:rPr>
          <w:rFonts w:ascii="楷体" w:hAnsi="楷体" w:eastAsia="楷体"/>
          <w:sz w:val="160"/>
          <w:szCs w:val="160"/>
        </w:rPr>
      </w:pPr>
      <w:r>
        <w:rPr>
          <w:rFonts w:hint="eastAsia" w:ascii="楷体" w:hAnsi="楷体" w:eastAsia="楷体"/>
          <w:sz w:val="160"/>
          <w:szCs w:val="160"/>
        </w:rPr>
        <w:t>计</w:t>
      </w:r>
    </w:p>
    <w:p>
      <w:pPr>
        <w:jc w:val="center"/>
        <w:rPr>
          <w:rFonts w:ascii="楷体" w:hAnsi="楷体" w:eastAsia="楷体"/>
          <w:sz w:val="160"/>
          <w:szCs w:val="160"/>
        </w:rPr>
      </w:pPr>
      <w:r>
        <w:rPr>
          <w:rFonts w:hint="eastAsia" w:ascii="楷体" w:hAnsi="楷体" w:eastAsia="楷体"/>
          <w:sz w:val="160"/>
          <w:szCs w:val="160"/>
        </w:rPr>
        <w:t>算</w:t>
      </w:r>
    </w:p>
    <w:p>
      <w:pPr>
        <w:jc w:val="center"/>
        <w:rPr>
          <w:rFonts w:ascii="楷体" w:hAnsi="楷体" w:eastAsia="楷体"/>
          <w:sz w:val="96"/>
          <w:szCs w:val="96"/>
        </w:rPr>
      </w:pPr>
      <w:r>
        <w:rPr>
          <w:rFonts w:hint="eastAsia" w:ascii="楷体" w:hAnsi="楷体" w:eastAsia="楷体"/>
          <w:sz w:val="96"/>
          <w:szCs w:val="96"/>
        </w:rPr>
        <w:t>P2大纲</w:t>
      </w:r>
    </w:p>
    <w:p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>
      <w:pPr>
        <w:pStyle w:val="24"/>
        <w:tabs>
          <w:tab w:val="right" w:leader="dot" w:pos="8306"/>
        </w:tabs>
        <w:rPr>
          <w:rFonts w:ascii="宋体" w:hAnsi="宋体" w:cs="宋体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spacing w:line="240" w:lineRule="auto"/>
        <w:jc w:val="left"/>
        <w:rPr>
          <w:rFonts w:ascii="宋体" w:hAnsi="宋体" w:cs="宋体"/>
          <w:b w:val="0"/>
        </w:rPr>
      </w:pPr>
      <w:bookmarkStart w:id="0" w:name="_Toc71480924"/>
      <w:r>
        <w:rPr>
          <w:rFonts w:hint="eastAsia" w:ascii="宋体" w:hAnsi="宋体" w:cs="宋体"/>
          <w:b w:val="0"/>
        </w:rPr>
        <w:t>大纲目录</w:t>
      </w:r>
      <w:bookmarkEnd w:id="0"/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"_Toc71480924" </w:instrText>
      </w:r>
      <w:r>
        <w:fldChar w:fldCharType="separate"/>
      </w:r>
      <w:r>
        <w:rPr>
          <w:rStyle w:val="38"/>
          <w:rFonts w:hint="eastAsia" w:ascii="宋体" w:hAnsi="宋体" w:cs="宋体"/>
        </w:rPr>
        <w:t>大纲目录</w:t>
      </w:r>
      <w:r>
        <w:tab/>
      </w:r>
      <w:r>
        <w:fldChar w:fldCharType="begin"/>
      </w:r>
      <w:r>
        <w:instrText xml:space="preserve"> PAGEREF _Toc71480924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"_Toc71480925" </w:instrText>
      </w:r>
      <w:r>
        <w:fldChar w:fldCharType="separate"/>
      </w:r>
      <w:r>
        <w:rPr>
          <w:rStyle w:val="38"/>
          <w:rFonts w:hint="eastAsia" w:ascii="宋体" w:hAnsi="宋体" w:cs="宋体"/>
        </w:rPr>
        <w:t>课程教学目标</w:t>
      </w:r>
      <w:r>
        <w:tab/>
      </w:r>
      <w:r>
        <w:fldChar w:fldCharType="begin"/>
      </w:r>
      <w:r>
        <w:instrText xml:space="preserve"> PAGEREF _Toc71480925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"_Toc71480926" </w:instrText>
      </w:r>
      <w:r>
        <w:fldChar w:fldCharType="separate"/>
      </w:r>
      <w:r>
        <w:rPr>
          <w:rStyle w:val="38"/>
        </w:rPr>
        <w:t>Day01 JavaScript</w:t>
      </w:r>
      <w:r>
        <w:rPr>
          <w:rStyle w:val="38"/>
          <w:rFonts w:hint="eastAsia"/>
        </w:rPr>
        <w:t>概述与基础语法</w:t>
      </w:r>
      <w:r>
        <w:tab/>
      </w:r>
      <w:r>
        <w:fldChar w:fldCharType="begin"/>
      </w:r>
      <w:r>
        <w:instrText xml:space="preserve"> PAGEREF _Toc71480926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"_Toc71480927" </w:instrText>
      </w:r>
      <w:r>
        <w:fldChar w:fldCharType="separate"/>
      </w:r>
      <w:r>
        <w:rPr>
          <w:rStyle w:val="38"/>
        </w:rPr>
        <w:t>1.1 JavaScript</w:t>
      </w:r>
      <w:r>
        <w:rPr>
          <w:rStyle w:val="38"/>
          <w:rFonts w:hint="eastAsia"/>
        </w:rPr>
        <w:t>概述</w:t>
      </w:r>
      <w:r>
        <w:tab/>
      </w:r>
      <w:r>
        <w:fldChar w:fldCharType="begin"/>
      </w:r>
      <w:r>
        <w:instrText xml:space="preserve"> PAGEREF _Toc71480927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"_Toc71480928" </w:instrText>
      </w:r>
      <w:r>
        <w:fldChar w:fldCharType="separate"/>
      </w:r>
      <w:r>
        <w:rPr>
          <w:rStyle w:val="38"/>
        </w:rPr>
        <w:t>1.1.1 JavaScript</w:t>
      </w:r>
      <w:r>
        <w:rPr>
          <w:rStyle w:val="38"/>
          <w:rFonts w:hint="eastAsia"/>
        </w:rPr>
        <w:t>发展</w:t>
      </w:r>
      <w:r>
        <w:tab/>
      </w:r>
      <w:r>
        <w:fldChar w:fldCharType="begin"/>
      </w:r>
      <w:r>
        <w:instrText xml:space="preserve"> PAGEREF _Toc71480928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"_Toc71480929" </w:instrText>
      </w:r>
      <w:r>
        <w:fldChar w:fldCharType="separate"/>
      </w:r>
      <w:r>
        <w:rPr>
          <w:rStyle w:val="38"/>
        </w:rPr>
        <w:t>1.1.2 JavaScript</w:t>
      </w:r>
      <w:r>
        <w:rPr>
          <w:rStyle w:val="38"/>
          <w:rFonts w:hint="eastAsia"/>
        </w:rPr>
        <w:t>组成</w:t>
      </w:r>
      <w:r>
        <w:tab/>
      </w:r>
      <w:r>
        <w:fldChar w:fldCharType="begin"/>
      </w:r>
      <w:r>
        <w:instrText xml:space="preserve"> PAGEREF _Toc71480929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"_Toc71480930" </w:instrText>
      </w:r>
      <w:r>
        <w:fldChar w:fldCharType="separate"/>
      </w:r>
      <w:r>
        <w:rPr>
          <w:rStyle w:val="38"/>
        </w:rPr>
        <w:t xml:space="preserve">1.1.3 JavaScript </w:t>
      </w:r>
      <w:r>
        <w:rPr>
          <w:rStyle w:val="38"/>
          <w:rFonts w:hint="eastAsia"/>
        </w:rPr>
        <w:t>引入</w:t>
      </w:r>
      <w:r>
        <w:tab/>
      </w:r>
      <w:r>
        <w:fldChar w:fldCharType="begin"/>
      </w:r>
      <w:r>
        <w:instrText xml:space="preserve"> PAGEREF _Toc71480930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"_Toc71480931" </w:instrText>
      </w:r>
      <w:r>
        <w:fldChar w:fldCharType="separate"/>
      </w:r>
      <w:r>
        <w:rPr>
          <w:rStyle w:val="38"/>
        </w:rPr>
        <w:t>1.1.4</w:t>
      </w:r>
      <w:r>
        <w:rPr>
          <w:rStyle w:val="38"/>
          <w:rFonts w:hint="eastAsia"/>
        </w:rPr>
        <w:t xml:space="preserve"> 编程语言</w:t>
      </w:r>
      <w:r>
        <w:tab/>
      </w:r>
      <w:r>
        <w:fldChar w:fldCharType="begin"/>
      </w:r>
      <w:r>
        <w:instrText xml:space="preserve"> PAGEREF _Toc71480931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"_Toc71480932" </w:instrText>
      </w:r>
      <w:r>
        <w:fldChar w:fldCharType="separate"/>
      </w:r>
      <w:r>
        <w:rPr>
          <w:rStyle w:val="38"/>
        </w:rPr>
        <w:t>1.1.5</w:t>
      </w:r>
      <w:r>
        <w:rPr>
          <w:rStyle w:val="38"/>
          <w:rFonts w:hint="eastAsia"/>
        </w:rPr>
        <w:t xml:space="preserve"> 编程语言和标记语言区别</w:t>
      </w:r>
      <w:r>
        <w:rPr>
          <w:rStyle w:val="38"/>
        </w:rPr>
        <w:t>(</w:t>
      </w:r>
      <w:r>
        <w:rPr>
          <w:rStyle w:val="38"/>
          <w:rFonts w:hint="eastAsia"/>
        </w:rPr>
        <w:t>区分</w:t>
      </w:r>
      <w:r>
        <w:rPr>
          <w:rStyle w:val="38"/>
        </w:rPr>
        <w:t>P1,P2</w:t>
      </w:r>
      <w:r>
        <w:rPr>
          <w:rStyle w:val="38"/>
          <w:rFonts w:hint="eastAsia"/>
        </w:rPr>
        <w:t>学习方法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_Toc71480932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"_Toc71480933" </w:instrText>
      </w:r>
      <w:r>
        <w:fldChar w:fldCharType="separate"/>
      </w:r>
      <w:r>
        <w:rPr>
          <w:rStyle w:val="38"/>
        </w:rPr>
        <w:t>1.2 JavaScript</w:t>
      </w:r>
      <w:r>
        <w:rPr>
          <w:rStyle w:val="38"/>
          <w:rFonts w:hint="eastAsia"/>
        </w:rPr>
        <w:t>基本语法</w:t>
      </w:r>
      <w:r>
        <w:tab/>
      </w:r>
      <w:r>
        <w:fldChar w:fldCharType="begin"/>
      </w:r>
      <w:r>
        <w:instrText xml:space="preserve"> PAGEREF _Toc71480933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"_Toc71480934" </w:instrText>
      </w:r>
      <w:r>
        <w:fldChar w:fldCharType="separate"/>
      </w:r>
      <w:r>
        <w:rPr>
          <w:rStyle w:val="38"/>
        </w:rPr>
        <w:t>1.2.1</w:t>
      </w:r>
      <w:r>
        <w:rPr>
          <w:rStyle w:val="38"/>
          <w:rFonts w:hint="eastAsia"/>
        </w:rPr>
        <w:t xml:space="preserve"> 语句</w:t>
      </w:r>
      <w:r>
        <w:tab/>
      </w:r>
      <w:r>
        <w:fldChar w:fldCharType="begin"/>
      </w:r>
      <w:r>
        <w:instrText xml:space="preserve"> PAGEREF _Toc71480934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"_Toc71480935" </w:instrText>
      </w:r>
      <w:r>
        <w:fldChar w:fldCharType="separate"/>
      </w:r>
      <w:r>
        <w:rPr>
          <w:rStyle w:val="38"/>
        </w:rPr>
        <w:t>1.2.2</w:t>
      </w:r>
      <w:r>
        <w:rPr>
          <w:rStyle w:val="38"/>
          <w:rFonts w:hint="eastAsia"/>
        </w:rPr>
        <w:t xml:space="preserve"> 变量声明</w:t>
      </w:r>
      <w:r>
        <w:tab/>
      </w:r>
      <w:r>
        <w:fldChar w:fldCharType="begin"/>
      </w:r>
      <w:r>
        <w:instrText xml:space="preserve"> PAGEREF _Toc71480935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"_Toc71480936" </w:instrText>
      </w:r>
      <w:r>
        <w:fldChar w:fldCharType="separate"/>
      </w:r>
      <w:r>
        <w:rPr>
          <w:rStyle w:val="38"/>
        </w:rPr>
        <w:t>1.2.3</w:t>
      </w:r>
      <w:r>
        <w:rPr>
          <w:rStyle w:val="38"/>
          <w:rFonts w:hint="eastAsia"/>
        </w:rPr>
        <w:t xml:space="preserve"> 标识符以及命名规则</w:t>
      </w:r>
      <w:r>
        <w:tab/>
      </w:r>
      <w:r>
        <w:fldChar w:fldCharType="begin"/>
      </w:r>
      <w:r>
        <w:instrText xml:space="preserve"> PAGEREF _Toc71480936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"_Toc71480937" </w:instrText>
      </w:r>
      <w:r>
        <w:fldChar w:fldCharType="separate"/>
      </w:r>
      <w:r>
        <w:rPr>
          <w:rStyle w:val="38"/>
        </w:rPr>
        <w:t>1.1 Win</w:t>
      </w:r>
      <w:r>
        <w:rPr>
          <w:rStyle w:val="38"/>
          <w:rFonts w:hint="eastAsia"/>
        </w:rPr>
        <w:t>系统对话框</w:t>
      </w:r>
      <w:r>
        <w:tab/>
      </w:r>
      <w:r>
        <w:fldChar w:fldCharType="begin"/>
      </w:r>
      <w:r>
        <w:instrText xml:space="preserve"> PAGEREF _Toc71480937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"_Toc71480938" </w:instrText>
      </w:r>
      <w:r>
        <w:fldChar w:fldCharType="separate"/>
      </w:r>
      <w:r>
        <w:rPr>
          <w:rStyle w:val="38"/>
        </w:rPr>
        <w:t>1.1.1 alert()</w:t>
      </w:r>
      <w:r>
        <w:tab/>
      </w:r>
      <w:r>
        <w:fldChar w:fldCharType="begin"/>
      </w:r>
      <w:r>
        <w:instrText xml:space="preserve"> PAGEREF _Toc71480938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"_Toc71480939" </w:instrText>
      </w:r>
      <w:r>
        <w:fldChar w:fldCharType="separate"/>
      </w:r>
      <w:r>
        <w:rPr>
          <w:rStyle w:val="38"/>
        </w:rPr>
        <w:t>1.1.2 prompt()</w:t>
      </w:r>
      <w:r>
        <w:tab/>
      </w:r>
      <w:r>
        <w:fldChar w:fldCharType="begin"/>
      </w:r>
      <w:r>
        <w:instrText xml:space="preserve"> PAGEREF _Toc71480939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"_Toc71480940" </w:instrText>
      </w:r>
      <w:r>
        <w:fldChar w:fldCharType="separate"/>
      </w:r>
      <w:r>
        <w:rPr>
          <w:rStyle w:val="38"/>
        </w:rPr>
        <w:t>1.1.3 confirm()</w:t>
      </w:r>
      <w:r>
        <w:tab/>
      </w:r>
      <w:r>
        <w:fldChar w:fldCharType="begin"/>
      </w:r>
      <w:r>
        <w:instrText xml:space="preserve"> PAGEREF _Toc71480940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"_Toc71480941" </w:instrText>
      </w:r>
      <w:r>
        <w:fldChar w:fldCharType="separate"/>
      </w:r>
      <w:r>
        <w:rPr>
          <w:rStyle w:val="38"/>
        </w:rPr>
        <w:t>1.3</w:t>
      </w:r>
      <w:r>
        <w:rPr>
          <w:rStyle w:val="38"/>
          <w:rFonts w:hint="eastAsia"/>
        </w:rPr>
        <w:t xml:space="preserve"> 数据类型</w:t>
      </w:r>
      <w:r>
        <w:tab/>
      </w:r>
      <w:r>
        <w:fldChar w:fldCharType="begin"/>
      </w:r>
      <w:r>
        <w:instrText xml:space="preserve"> PAGEREF _Toc71480941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"_Toc71480942" </w:instrText>
      </w:r>
      <w:r>
        <w:fldChar w:fldCharType="separate"/>
      </w:r>
      <w:r>
        <w:rPr>
          <w:rStyle w:val="38"/>
        </w:rPr>
        <w:t>1.3.1</w:t>
      </w:r>
      <w:r>
        <w:rPr>
          <w:rStyle w:val="38"/>
          <w:rFonts w:hint="eastAsia"/>
        </w:rPr>
        <w:t xml:space="preserve"> 基本数据类型</w:t>
      </w:r>
      <w:r>
        <w:tab/>
      </w:r>
      <w:r>
        <w:fldChar w:fldCharType="begin"/>
      </w:r>
      <w:r>
        <w:instrText xml:space="preserve"> PAGEREF _Toc71480942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"_Toc71480943" </w:instrText>
      </w:r>
      <w:r>
        <w:fldChar w:fldCharType="separate"/>
      </w:r>
      <w:r>
        <w:rPr>
          <w:rStyle w:val="38"/>
        </w:rPr>
        <w:t>1.3.2</w:t>
      </w:r>
      <w:r>
        <w:rPr>
          <w:rStyle w:val="38"/>
          <w:rFonts w:hint="eastAsia"/>
        </w:rPr>
        <w:t xml:space="preserve"> 复杂数据类型</w:t>
      </w:r>
      <w:r>
        <w:tab/>
      </w:r>
      <w:r>
        <w:fldChar w:fldCharType="begin"/>
      </w:r>
      <w:r>
        <w:instrText xml:space="preserve"> PAGEREF _Toc71480943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"_Toc71480944" </w:instrText>
      </w:r>
      <w:r>
        <w:fldChar w:fldCharType="separate"/>
      </w:r>
      <w:r>
        <w:rPr>
          <w:rStyle w:val="38"/>
        </w:rPr>
        <w:t>1.3.3 typeof</w:t>
      </w:r>
      <w:r>
        <w:rPr>
          <w:rStyle w:val="38"/>
          <w:rFonts w:hint="eastAsia"/>
        </w:rPr>
        <w:t>操作符</w:t>
      </w:r>
      <w:r>
        <w:tab/>
      </w:r>
      <w:r>
        <w:fldChar w:fldCharType="begin"/>
      </w:r>
      <w:r>
        <w:instrText xml:space="preserve"> PAGEREF _Toc71480944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"_Toc71480945" </w:instrText>
      </w:r>
      <w:r>
        <w:fldChar w:fldCharType="separate"/>
      </w:r>
      <w:r>
        <w:rPr>
          <w:rStyle w:val="38"/>
        </w:rPr>
        <w:t>1.4</w:t>
      </w:r>
      <w:r>
        <w:rPr>
          <w:rStyle w:val="38"/>
          <w:rFonts w:hint="eastAsia"/>
        </w:rPr>
        <w:t xml:space="preserve"> 表达式与运算符</w:t>
      </w:r>
      <w:r>
        <w:tab/>
      </w:r>
      <w:r>
        <w:fldChar w:fldCharType="begin"/>
      </w:r>
      <w:r>
        <w:instrText xml:space="preserve"> PAGEREF _Toc71480945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"_Toc71480946" </w:instrText>
      </w:r>
      <w:r>
        <w:fldChar w:fldCharType="separate"/>
      </w:r>
      <w:r>
        <w:rPr>
          <w:rStyle w:val="38"/>
        </w:rPr>
        <w:t>1.4.1</w:t>
      </w:r>
      <w:r>
        <w:rPr>
          <w:rStyle w:val="38"/>
          <w:rFonts w:hint="eastAsia"/>
        </w:rPr>
        <w:t xml:space="preserve"> 表达式</w:t>
      </w:r>
      <w:r>
        <w:tab/>
      </w:r>
      <w:r>
        <w:fldChar w:fldCharType="begin"/>
      </w:r>
      <w:r>
        <w:instrText xml:space="preserve"> PAGEREF _Toc71480946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"_Toc71480947" </w:instrText>
      </w:r>
      <w:r>
        <w:fldChar w:fldCharType="separate"/>
      </w:r>
      <w:r>
        <w:rPr>
          <w:rStyle w:val="38"/>
        </w:rPr>
        <w:t>1.4.2</w:t>
      </w:r>
      <w:r>
        <w:rPr>
          <w:rStyle w:val="38"/>
          <w:rFonts w:hint="eastAsia"/>
        </w:rPr>
        <w:t xml:space="preserve"> 运算符</w:t>
      </w:r>
      <w:r>
        <w:rPr>
          <w:rStyle w:val="38"/>
        </w:rPr>
        <w:t>(+,-,*,/,%)</w:t>
      </w:r>
      <w:r>
        <w:tab/>
      </w:r>
      <w:r>
        <w:fldChar w:fldCharType="begin"/>
      </w:r>
      <w:r>
        <w:instrText xml:space="preserve"> PAGEREF _Toc71480947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"_Toc71480948" </w:instrText>
      </w:r>
      <w:r>
        <w:fldChar w:fldCharType="separate"/>
      </w:r>
      <w:r>
        <w:rPr>
          <w:rStyle w:val="38"/>
        </w:rPr>
        <w:t xml:space="preserve">Day02 </w:t>
      </w:r>
      <w:r>
        <w:rPr>
          <w:rStyle w:val="38"/>
          <w:rFonts w:hint="eastAsia"/>
        </w:rPr>
        <w:t>流程控制语句</w:t>
      </w:r>
      <w:r>
        <w:tab/>
      </w:r>
      <w:r>
        <w:fldChar w:fldCharType="begin"/>
      </w:r>
      <w:r>
        <w:instrText xml:space="preserve"> PAGEREF _Toc71480948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"_Toc71480950" </w:instrText>
      </w:r>
      <w:r>
        <w:fldChar w:fldCharType="separate"/>
      </w:r>
      <w:r>
        <w:rPr>
          <w:rStyle w:val="38"/>
        </w:rPr>
        <w:t>2.1</w:t>
      </w:r>
      <w:r>
        <w:rPr>
          <w:rStyle w:val="38"/>
          <w:rFonts w:hint="eastAsia"/>
        </w:rPr>
        <w:t xml:space="preserve"> 分支语句</w:t>
      </w:r>
      <w:r>
        <w:tab/>
      </w:r>
      <w:r>
        <w:fldChar w:fldCharType="begin"/>
      </w:r>
      <w:r>
        <w:instrText xml:space="preserve"> PAGEREF _Toc71480950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"_Toc71480951" </w:instrText>
      </w:r>
      <w:r>
        <w:fldChar w:fldCharType="separate"/>
      </w:r>
      <w:r>
        <w:rPr>
          <w:rStyle w:val="38"/>
        </w:rPr>
        <w:t>2.1.1 if</w:t>
      </w:r>
      <w:r>
        <w:rPr>
          <w:rStyle w:val="38"/>
          <w:rFonts w:hint="eastAsia"/>
        </w:rPr>
        <w:t>语句</w:t>
      </w:r>
      <w:r>
        <w:rPr>
          <w:rStyle w:val="38"/>
        </w:rPr>
        <w:t>(</w:t>
      </w:r>
      <w:r>
        <w:rPr>
          <w:rStyle w:val="38"/>
          <w:rFonts w:hint="eastAsia"/>
        </w:rPr>
        <w:t>单分支、双分支、多分支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_Toc71480951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"_Toc71480952" </w:instrText>
      </w:r>
      <w:r>
        <w:fldChar w:fldCharType="separate"/>
      </w:r>
      <w:r>
        <w:rPr>
          <w:rStyle w:val="38"/>
        </w:rPr>
        <w:t>2.1.2 Switch</w:t>
      </w:r>
      <w:r>
        <w:rPr>
          <w:rStyle w:val="38"/>
          <w:rFonts w:hint="eastAsia"/>
        </w:rPr>
        <w:t>语句</w:t>
      </w:r>
      <w:r>
        <w:tab/>
      </w:r>
      <w:r>
        <w:fldChar w:fldCharType="begin"/>
      </w:r>
      <w:r>
        <w:instrText xml:space="preserve"> PAGEREF _Toc71480952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"_Toc71480953" </w:instrText>
      </w:r>
      <w:r>
        <w:fldChar w:fldCharType="separate"/>
      </w:r>
      <w:r>
        <w:rPr>
          <w:rStyle w:val="38"/>
        </w:rPr>
        <w:t>2.2</w:t>
      </w:r>
      <w:r>
        <w:rPr>
          <w:rStyle w:val="38"/>
          <w:rFonts w:hint="eastAsia"/>
        </w:rPr>
        <w:t xml:space="preserve"> 循环语句</w:t>
      </w:r>
      <w:r>
        <w:tab/>
      </w:r>
      <w:r>
        <w:fldChar w:fldCharType="begin"/>
      </w:r>
      <w:r>
        <w:instrText xml:space="preserve"> PAGEREF _Toc71480953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"_Toc71480954" </w:instrText>
      </w:r>
      <w:r>
        <w:fldChar w:fldCharType="separate"/>
      </w:r>
      <w:r>
        <w:rPr>
          <w:rStyle w:val="38"/>
        </w:rPr>
        <w:t>2.2.1 for</w:t>
      </w:r>
      <w:r>
        <w:rPr>
          <w:rStyle w:val="38"/>
          <w:rFonts w:hint="eastAsia"/>
        </w:rPr>
        <w:t>循环</w:t>
      </w:r>
      <w:r>
        <w:tab/>
      </w:r>
      <w:r>
        <w:fldChar w:fldCharType="begin"/>
      </w:r>
      <w:r>
        <w:instrText xml:space="preserve"> PAGEREF _Toc71480954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"_Toc71480955" </w:instrText>
      </w:r>
      <w:r>
        <w:fldChar w:fldCharType="separate"/>
      </w:r>
      <w:r>
        <w:rPr>
          <w:rStyle w:val="38"/>
        </w:rPr>
        <w:t>2.2.2 while</w:t>
      </w:r>
      <w:r>
        <w:rPr>
          <w:rStyle w:val="38"/>
          <w:rFonts w:hint="eastAsia"/>
        </w:rPr>
        <w:t>循环</w:t>
      </w:r>
      <w:r>
        <w:tab/>
      </w:r>
      <w:r>
        <w:fldChar w:fldCharType="begin"/>
      </w:r>
      <w:r>
        <w:instrText xml:space="preserve"> PAGEREF _Toc71480955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"_Toc71480956" </w:instrText>
      </w:r>
      <w:r>
        <w:fldChar w:fldCharType="separate"/>
      </w:r>
      <w:r>
        <w:rPr>
          <w:rStyle w:val="38"/>
        </w:rPr>
        <w:t>2.2.3 do while</w:t>
      </w:r>
      <w:r>
        <w:rPr>
          <w:rStyle w:val="38"/>
          <w:rFonts w:hint="eastAsia"/>
        </w:rPr>
        <w:t>循环</w:t>
      </w:r>
      <w:r>
        <w:tab/>
      </w:r>
      <w:r>
        <w:fldChar w:fldCharType="begin"/>
      </w:r>
      <w:r>
        <w:instrText xml:space="preserve"> PAGEREF _Toc71480956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"_Toc71480957" </w:instrText>
      </w:r>
      <w:r>
        <w:fldChar w:fldCharType="separate"/>
      </w:r>
      <w:r>
        <w:rPr>
          <w:rStyle w:val="38"/>
        </w:rPr>
        <w:t>2.3</w:t>
      </w:r>
      <w:r>
        <w:rPr>
          <w:rStyle w:val="38"/>
          <w:rFonts w:hint="eastAsia"/>
        </w:rPr>
        <w:t xml:space="preserve"> 跳转语句</w:t>
      </w:r>
      <w:r>
        <w:tab/>
      </w:r>
      <w:r>
        <w:fldChar w:fldCharType="begin"/>
      </w:r>
      <w:r>
        <w:instrText xml:space="preserve"> PAGEREF _Toc71480957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"_Toc71480958" </w:instrText>
      </w:r>
      <w:r>
        <w:fldChar w:fldCharType="separate"/>
      </w:r>
      <w:r>
        <w:rPr>
          <w:rStyle w:val="38"/>
        </w:rPr>
        <w:t>2.3.1 break</w:t>
      </w:r>
      <w:r>
        <w:tab/>
      </w:r>
      <w:r>
        <w:fldChar w:fldCharType="begin"/>
      </w:r>
      <w:r>
        <w:instrText xml:space="preserve"> PAGEREF _Toc71480958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"_Toc71480959" </w:instrText>
      </w:r>
      <w:r>
        <w:fldChar w:fldCharType="separate"/>
      </w:r>
      <w:r>
        <w:rPr>
          <w:rStyle w:val="38"/>
        </w:rPr>
        <w:t>2.3.2 continue</w:t>
      </w:r>
      <w:r>
        <w:tab/>
      </w:r>
      <w:r>
        <w:fldChar w:fldCharType="begin"/>
      </w:r>
      <w:r>
        <w:instrText xml:space="preserve"> PAGEREF _Toc71480959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"_Toc71480960" </w:instrText>
      </w:r>
      <w:r>
        <w:fldChar w:fldCharType="separate"/>
      </w:r>
      <w:r>
        <w:rPr>
          <w:rStyle w:val="38"/>
        </w:rPr>
        <w:t xml:space="preserve">Day03 </w:t>
      </w:r>
      <w:r>
        <w:rPr>
          <w:rStyle w:val="38"/>
          <w:rFonts w:hint="eastAsia"/>
        </w:rPr>
        <w:t>函数</w:t>
      </w:r>
      <w:r>
        <w:tab/>
      </w:r>
      <w:r>
        <w:fldChar w:fldCharType="begin"/>
      </w:r>
      <w:r>
        <w:instrText xml:space="preserve"> PAGEREF _Toc71480960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"_Toc71480963" </w:instrText>
      </w:r>
      <w:r>
        <w:fldChar w:fldCharType="separate"/>
      </w:r>
      <w:r>
        <w:rPr>
          <w:rStyle w:val="38"/>
        </w:rPr>
        <w:t>3.1 Onclick</w:t>
      </w:r>
      <w:r>
        <w:tab/>
      </w:r>
      <w:r>
        <w:fldChar w:fldCharType="begin"/>
      </w:r>
      <w:r>
        <w:instrText xml:space="preserve"> PAGEREF _Toc71480963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"_Toc71480964" </w:instrText>
      </w:r>
      <w:r>
        <w:fldChar w:fldCharType="separate"/>
      </w:r>
      <w:r>
        <w:rPr>
          <w:rStyle w:val="38"/>
        </w:rPr>
        <w:t>3.2</w:t>
      </w:r>
      <w:r>
        <w:rPr>
          <w:rStyle w:val="38"/>
          <w:rFonts w:hint="eastAsia"/>
        </w:rPr>
        <w:t xml:space="preserve"> 函数定义</w:t>
      </w:r>
      <w:r>
        <w:tab/>
      </w:r>
      <w:r>
        <w:fldChar w:fldCharType="begin"/>
      </w:r>
      <w:r>
        <w:instrText xml:space="preserve"> PAGEREF _Toc71480964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"_Toc71480965" </w:instrText>
      </w:r>
      <w:r>
        <w:fldChar w:fldCharType="separate"/>
      </w:r>
      <w:r>
        <w:rPr>
          <w:rStyle w:val="38"/>
        </w:rPr>
        <w:t>3.2.1</w:t>
      </w:r>
      <w:r>
        <w:rPr>
          <w:rStyle w:val="38"/>
          <w:rFonts w:hint="eastAsia"/>
        </w:rPr>
        <w:t xml:space="preserve"> 函数定义</w:t>
      </w:r>
      <w:r>
        <w:tab/>
      </w:r>
      <w:r>
        <w:fldChar w:fldCharType="begin"/>
      </w:r>
      <w:r>
        <w:instrText xml:space="preserve"> PAGEREF _Toc71480965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"_Toc71480966" </w:instrText>
      </w:r>
      <w:r>
        <w:fldChar w:fldCharType="separate"/>
      </w:r>
      <w:r>
        <w:rPr>
          <w:rStyle w:val="38"/>
        </w:rPr>
        <w:t>3.2.2</w:t>
      </w:r>
      <w:r>
        <w:rPr>
          <w:rStyle w:val="38"/>
          <w:rFonts w:hint="eastAsia"/>
        </w:rPr>
        <w:t xml:space="preserve"> 函数表达式</w:t>
      </w:r>
      <w:r>
        <w:tab/>
      </w:r>
      <w:r>
        <w:fldChar w:fldCharType="begin"/>
      </w:r>
      <w:r>
        <w:instrText xml:space="preserve"> PAGEREF _Toc71480966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"_Toc71480967" </w:instrText>
      </w:r>
      <w:r>
        <w:fldChar w:fldCharType="separate"/>
      </w:r>
      <w:r>
        <w:rPr>
          <w:rStyle w:val="38"/>
        </w:rPr>
        <w:t>3.3</w:t>
      </w:r>
      <w:r>
        <w:rPr>
          <w:rStyle w:val="38"/>
          <w:rFonts w:hint="eastAsia"/>
        </w:rPr>
        <w:t xml:space="preserve"> 函数调用</w:t>
      </w:r>
      <w:r>
        <w:tab/>
      </w:r>
      <w:r>
        <w:fldChar w:fldCharType="begin"/>
      </w:r>
      <w:r>
        <w:instrText xml:space="preserve"> PAGEREF _Toc71480967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"_Toc71480968" </w:instrText>
      </w:r>
      <w:r>
        <w:fldChar w:fldCharType="separate"/>
      </w:r>
      <w:r>
        <w:rPr>
          <w:rStyle w:val="38"/>
        </w:rPr>
        <w:t>3.3.1</w:t>
      </w:r>
      <w:r>
        <w:rPr>
          <w:rStyle w:val="38"/>
          <w:rFonts w:hint="eastAsia"/>
        </w:rPr>
        <w:t xml:space="preserve"> 函数名</w:t>
      </w:r>
      <w:r>
        <w:rPr>
          <w:rStyle w:val="38"/>
        </w:rPr>
        <w:t>()</w:t>
      </w:r>
      <w:r>
        <w:tab/>
      </w:r>
      <w:r>
        <w:fldChar w:fldCharType="begin"/>
      </w:r>
      <w:r>
        <w:instrText xml:space="preserve"> PAGEREF _Toc71480968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"_Toc71480969" </w:instrText>
      </w:r>
      <w:r>
        <w:fldChar w:fldCharType="separate"/>
      </w:r>
      <w:r>
        <w:rPr>
          <w:rStyle w:val="38"/>
        </w:rPr>
        <w:t>3.3.2</w:t>
      </w:r>
      <w:r>
        <w:rPr>
          <w:rStyle w:val="38"/>
          <w:rFonts w:hint="eastAsia"/>
        </w:rPr>
        <w:t xml:space="preserve"> 自执行调用</w:t>
      </w:r>
      <w:r>
        <w:tab/>
      </w:r>
      <w:r>
        <w:fldChar w:fldCharType="begin"/>
      </w:r>
      <w:r>
        <w:instrText xml:space="preserve"> PAGEREF _Toc71480969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"_Toc71480970" </w:instrText>
      </w:r>
      <w:r>
        <w:fldChar w:fldCharType="separate"/>
      </w:r>
      <w:r>
        <w:rPr>
          <w:rStyle w:val="38"/>
        </w:rPr>
        <w:t>3.4</w:t>
      </w:r>
      <w:r>
        <w:rPr>
          <w:rStyle w:val="38"/>
          <w:rFonts w:hint="eastAsia"/>
        </w:rPr>
        <w:t xml:space="preserve"> 函数参数</w:t>
      </w:r>
      <w:r>
        <w:tab/>
      </w:r>
      <w:r>
        <w:fldChar w:fldCharType="begin"/>
      </w:r>
      <w:r>
        <w:instrText xml:space="preserve"> PAGEREF _Toc71480970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"_Toc71480971" </w:instrText>
      </w:r>
      <w:r>
        <w:fldChar w:fldCharType="separate"/>
      </w:r>
      <w:r>
        <w:rPr>
          <w:rStyle w:val="38"/>
        </w:rPr>
        <w:t>3.4.1</w:t>
      </w:r>
      <w:r>
        <w:rPr>
          <w:rStyle w:val="38"/>
          <w:rFonts w:hint="eastAsia"/>
        </w:rPr>
        <w:t xml:space="preserve"> 形参和实参</w:t>
      </w:r>
      <w:r>
        <w:tab/>
      </w:r>
      <w:r>
        <w:fldChar w:fldCharType="begin"/>
      </w:r>
      <w:r>
        <w:instrText xml:space="preserve"> PAGEREF _Toc71480971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"_Toc71480972" </w:instrText>
      </w:r>
      <w:r>
        <w:fldChar w:fldCharType="separate"/>
      </w:r>
      <w:r>
        <w:rPr>
          <w:rStyle w:val="38"/>
        </w:rPr>
        <w:t>3.4.2 arguments</w:t>
      </w:r>
      <w:r>
        <w:rPr>
          <w:rStyle w:val="38"/>
          <w:rFonts w:hint="eastAsia"/>
        </w:rPr>
        <w:t>对象</w:t>
      </w:r>
      <w:r>
        <w:tab/>
      </w:r>
      <w:r>
        <w:fldChar w:fldCharType="begin"/>
      </w:r>
      <w:r>
        <w:instrText xml:space="preserve"> PAGEREF _Toc71480972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"_Toc71480973" </w:instrText>
      </w:r>
      <w:r>
        <w:fldChar w:fldCharType="separate"/>
      </w:r>
      <w:r>
        <w:rPr>
          <w:rStyle w:val="38"/>
        </w:rPr>
        <w:t>3.4.3 arguments.callee</w:t>
      </w:r>
      <w:r>
        <w:tab/>
      </w:r>
      <w:r>
        <w:fldChar w:fldCharType="begin"/>
      </w:r>
      <w:r>
        <w:instrText xml:space="preserve"> PAGEREF _Toc71480973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"_Toc71480974" </w:instrText>
      </w:r>
      <w:r>
        <w:fldChar w:fldCharType="separate"/>
      </w:r>
      <w:r>
        <w:rPr>
          <w:rStyle w:val="38"/>
        </w:rPr>
        <w:t>3.4.4</w:t>
      </w:r>
      <w:r>
        <w:rPr>
          <w:rStyle w:val="38"/>
          <w:rFonts w:hint="eastAsia"/>
        </w:rPr>
        <w:t xml:space="preserve"> 函数覆盖</w:t>
      </w:r>
      <w:r>
        <w:tab/>
      </w:r>
      <w:r>
        <w:fldChar w:fldCharType="begin"/>
      </w:r>
      <w:r>
        <w:instrText xml:space="preserve"> PAGEREF _Toc71480974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"_Toc71480975" </w:instrText>
      </w:r>
      <w:r>
        <w:fldChar w:fldCharType="separate"/>
      </w:r>
      <w:r>
        <w:rPr>
          <w:rStyle w:val="38"/>
        </w:rPr>
        <w:t>3.5</w:t>
      </w:r>
      <w:r>
        <w:rPr>
          <w:rStyle w:val="38"/>
          <w:rFonts w:hint="eastAsia"/>
        </w:rPr>
        <w:t xml:space="preserve"> 函数返回值</w:t>
      </w:r>
      <w:r>
        <w:tab/>
      </w:r>
      <w:r>
        <w:fldChar w:fldCharType="begin"/>
      </w:r>
      <w:r>
        <w:instrText xml:space="preserve"> PAGEREF _Toc71480975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"_Toc71480976" </w:instrText>
      </w:r>
      <w:r>
        <w:fldChar w:fldCharType="separate"/>
      </w:r>
      <w:r>
        <w:rPr>
          <w:rStyle w:val="38"/>
        </w:rPr>
        <w:t>3.5.1 return</w:t>
      </w:r>
      <w:r>
        <w:tab/>
      </w:r>
      <w:r>
        <w:fldChar w:fldCharType="begin"/>
      </w:r>
      <w:r>
        <w:instrText xml:space="preserve"> PAGEREF _Toc71480976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"_Toc71480977" </w:instrText>
      </w:r>
      <w:r>
        <w:fldChar w:fldCharType="separate"/>
      </w:r>
      <w:r>
        <w:rPr>
          <w:rStyle w:val="38"/>
        </w:rPr>
        <w:t>3.5.2</w:t>
      </w:r>
      <w:r>
        <w:rPr>
          <w:rStyle w:val="38"/>
          <w:rFonts w:hint="eastAsia"/>
        </w:rPr>
        <w:t xml:space="preserve"> 何时用</w:t>
      </w:r>
      <w:r>
        <w:rPr>
          <w:rStyle w:val="38"/>
        </w:rPr>
        <w:t>return</w:t>
      </w:r>
      <w:r>
        <w:tab/>
      </w:r>
      <w:r>
        <w:fldChar w:fldCharType="begin"/>
      </w:r>
      <w:r>
        <w:instrText xml:space="preserve"> PAGEREF _Toc71480977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"_Toc71480978" </w:instrText>
      </w:r>
      <w:r>
        <w:fldChar w:fldCharType="separate"/>
      </w:r>
      <w:r>
        <w:rPr>
          <w:rStyle w:val="38"/>
        </w:rPr>
        <w:t>3.6</w:t>
      </w:r>
      <w:r>
        <w:rPr>
          <w:rStyle w:val="38"/>
          <w:rFonts w:hint="eastAsia"/>
        </w:rPr>
        <w:t xml:space="preserve"> 函数</w:t>
      </w:r>
      <w:r>
        <w:rPr>
          <w:rStyle w:val="38"/>
        </w:rPr>
        <w:t>3</w:t>
      </w:r>
      <w:r>
        <w:rPr>
          <w:rStyle w:val="38"/>
          <w:rFonts w:hint="eastAsia"/>
        </w:rPr>
        <w:t>步骤</w:t>
      </w:r>
      <w:r>
        <w:tab/>
      </w:r>
      <w:r>
        <w:fldChar w:fldCharType="begin"/>
      </w:r>
      <w:r>
        <w:instrText xml:space="preserve"> PAGEREF _Toc71480978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"_Toc71480979" </w:instrText>
      </w:r>
      <w:r>
        <w:fldChar w:fldCharType="separate"/>
      </w:r>
      <w:r>
        <w:rPr>
          <w:rStyle w:val="38"/>
        </w:rPr>
        <w:t>3.6.1 1.</w:t>
      </w:r>
      <w:r>
        <w:rPr>
          <w:rStyle w:val="38"/>
          <w:rFonts w:hint="eastAsia"/>
        </w:rPr>
        <w:t>函数的作用和要操作的内容或对象</w:t>
      </w:r>
      <w:r>
        <w:rPr>
          <w:rStyle w:val="38"/>
        </w:rPr>
        <w:t>2.</w:t>
      </w:r>
      <w:r>
        <w:rPr>
          <w:rStyle w:val="38"/>
          <w:rFonts w:hint="eastAsia"/>
        </w:rPr>
        <w:t>函数有没有参数</w:t>
      </w:r>
      <w:r>
        <w:rPr>
          <w:rStyle w:val="38"/>
        </w:rPr>
        <w:t>,</w:t>
      </w:r>
      <w:r>
        <w:rPr>
          <w:rStyle w:val="38"/>
          <w:rFonts w:hint="eastAsia"/>
        </w:rPr>
        <w:t>如果有</w:t>
      </w:r>
      <w:r>
        <w:rPr>
          <w:rStyle w:val="38"/>
        </w:rPr>
        <w:t>,</w:t>
      </w:r>
      <w:r>
        <w:rPr>
          <w:rStyle w:val="38"/>
          <w:rFonts w:hint="eastAsia"/>
        </w:rPr>
        <w:t>有几个</w:t>
      </w:r>
      <w:r>
        <w:rPr>
          <w:rStyle w:val="38"/>
        </w:rPr>
        <w:t>3.</w:t>
      </w:r>
      <w:r>
        <w:rPr>
          <w:rStyle w:val="38"/>
          <w:rFonts w:hint="eastAsia"/>
        </w:rPr>
        <w:t>是否有返回值</w:t>
      </w:r>
      <w:r>
        <w:tab/>
      </w:r>
      <w:r>
        <w:fldChar w:fldCharType="begin"/>
      </w:r>
      <w:r>
        <w:instrText xml:space="preserve"> PAGEREF _Toc71480979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"_Toc71480980" </w:instrText>
      </w:r>
      <w:r>
        <w:fldChar w:fldCharType="separate"/>
      </w:r>
      <w:r>
        <w:rPr>
          <w:rStyle w:val="38"/>
        </w:rPr>
        <w:t>3.7</w:t>
      </w:r>
      <w:r>
        <w:rPr>
          <w:rStyle w:val="38"/>
          <w:rFonts w:hint="eastAsia"/>
        </w:rPr>
        <w:t xml:space="preserve"> 局部变量和全局变量（了解）</w:t>
      </w:r>
      <w:r>
        <w:tab/>
      </w:r>
      <w:r>
        <w:fldChar w:fldCharType="begin"/>
      </w:r>
      <w:r>
        <w:instrText xml:space="preserve"> PAGEREF _Toc71480980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"_Toc71480981" </w:instrText>
      </w:r>
      <w:r>
        <w:fldChar w:fldCharType="separate"/>
      </w:r>
      <w:r>
        <w:rPr>
          <w:rStyle w:val="38"/>
        </w:rPr>
        <w:t>3.7.1</w:t>
      </w:r>
      <w:r>
        <w:rPr>
          <w:rStyle w:val="38"/>
          <w:rFonts w:hint="eastAsia"/>
        </w:rPr>
        <w:t xml:space="preserve"> 作用域</w:t>
      </w:r>
      <w:r>
        <w:tab/>
      </w:r>
      <w:r>
        <w:fldChar w:fldCharType="begin"/>
      </w:r>
      <w:r>
        <w:instrText xml:space="preserve"> PAGEREF _Toc71480981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"_Toc71480982" </w:instrText>
      </w:r>
      <w:r>
        <w:fldChar w:fldCharType="separate"/>
      </w:r>
      <w:r>
        <w:rPr>
          <w:rStyle w:val="38"/>
        </w:rPr>
        <w:t>3.7.2</w:t>
      </w:r>
      <w:r>
        <w:rPr>
          <w:rStyle w:val="38"/>
          <w:rFonts w:hint="eastAsia"/>
        </w:rPr>
        <w:t xml:space="preserve"> 全局变量与局部变量的使用</w:t>
      </w:r>
      <w:r>
        <w:tab/>
      </w:r>
      <w:r>
        <w:fldChar w:fldCharType="begin"/>
      </w:r>
      <w:r>
        <w:instrText xml:space="preserve"> PAGEREF _Toc71480982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"_Toc71480983" </w:instrText>
      </w:r>
      <w:r>
        <w:fldChar w:fldCharType="separate"/>
      </w:r>
      <w:r>
        <w:rPr>
          <w:rStyle w:val="38"/>
        </w:rPr>
        <w:t xml:space="preserve">Day04 </w:t>
      </w:r>
      <w:r>
        <w:rPr>
          <w:rStyle w:val="38"/>
          <w:rFonts w:hint="eastAsia"/>
        </w:rPr>
        <w:t>数组的使用</w:t>
      </w:r>
      <w:r>
        <w:tab/>
      </w:r>
      <w:r>
        <w:fldChar w:fldCharType="begin"/>
      </w:r>
      <w:r>
        <w:instrText xml:space="preserve"> PAGEREF _Toc71480983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"_Toc71480986" </w:instrText>
      </w:r>
      <w:r>
        <w:fldChar w:fldCharType="separate"/>
      </w:r>
      <w:r>
        <w:rPr>
          <w:rStyle w:val="38"/>
        </w:rPr>
        <w:t>4.1</w:t>
      </w:r>
      <w:r>
        <w:rPr>
          <w:rStyle w:val="38"/>
          <w:rFonts w:hint="eastAsia"/>
        </w:rPr>
        <w:t xml:space="preserve"> 定义数组</w:t>
      </w:r>
      <w:r>
        <w:tab/>
      </w:r>
      <w:r>
        <w:fldChar w:fldCharType="begin"/>
      </w:r>
      <w:r>
        <w:instrText xml:space="preserve"> PAGEREF _Toc71480986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"_Toc71480987" </w:instrText>
      </w:r>
      <w:r>
        <w:fldChar w:fldCharType="separate"/>
      </w:r>
      <w:r>
        <w:rPr>
          <w:rStyle w:val="38"/>
        </w:rPr>
        <w:t>4.1.1</w:t>
      </w:r>
      <w:r>
        <w:rPr>
          <w:rStyle w:val="38"/>
          <w:rFonts w:hint="eastAsia"/>
        </w:rPr>
        <w:t xml:space="preserve"> 字面量方式</w:t>
      </w:r>
      <w:r>
        <w:tab/>
      </w:r>
      <w:r>
        <w:fldChar w:fldCharType="begin"/>
      </w:r>
      <w:r>
        <w:instrText xml:space="preserve"> PAGEREF _Toc71480987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"_Toc71480988" </w:instrText>
      </w:r>
      <w:r>
        <w:fldChar w:fldCharType="separate"/>
      </w:r>
      <w:r>
        <w:rPr>
          <w:rStyle w:val="38"/>
        </w:rPr>
        <w:t xml:space="preserve">4.1.2 new Array </w:t>
      </w:r>
      <w:r>
        <w:rPr>
          <w:rStyle w:val="38"/>
          <w:rFonts w:hint="eastAsia"/>
        </w:rPr>
        <w:t>方式</w:t>
      </w:r>
      <w:r>
        <w:tab/>
      </w:r>
      <w:r>
        <w:fldChar w:fldCharType="begin"/>
      </w:r>
      <w:r>
        <w:instrText xml:space="preserve"> PAGEREF _Toc71480988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"_Toc71480989" </w:instrText>
      </w:r>
      <w:r>
        <w:fldChar w:fldCharType="separate"/>
      </w:r>
      <w:r>
        <w:rPr>
          <w:rStyle w:val="38"/>
        </w:rPr>
        <w:t>4.1.3</w:t>
      </w:r>
      <w:r>
        <w:rPr>
          <w:rStyle w:val="38"/>
          <w:rFonts w:hint="eastAsia"/>
        </w:rPr>
        <w:t xml:space="preserve"> 学会查文档</w:t>
      </w:r>
      <w:r>
        <w:tab/>
      </w:r>
      <w:r>
        <w:fldChar w:fldCharType="begin"/>
      </w:r>
      <w:r>
        <w:instrText xml:space="preserve"> PAGEREF _Toc71480989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"_Toc71480990" </w:instrText>
      </w:r>
      <w:r>
        <w:fldChar w:fldCharType="separate"/>
      </w:r>
      <w:r>
        <w:rPr>
          <w:rStyle w:val="38"/>
        </w:rPr>
        <w:t>4.2</w:t>
      </w:r>
      <w:r>
        <w:rPr>
          <w:rStyle w:val="38"/>
          <w:rFonts w:hint="eastAsia"/>
        </w:rPr>
        <w:t xml:space="preserve"> 数组元素访问及属性</w:t>
      </w:r>
      <w:r>
        <w:tab/>
      </w:r>
      <w:r>
        <w:fldChar w:fldCharType="begin"/>
      </w:r>
      <w:r>
        <w:instrText xml:space="preserve"> PAGEREF _Toc71480990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"_Toc71480991" </w:instrText>
      </w:r>
      <w:r>
        <w:fldChar w:fldCharType="separate"/>
      </w:r>
      <w:r>
        <w:rPr>
          <w:rStyle w:val="38"/>
        </w:rPr>
        <w:t>4.2.1</w:t>
      </w:r>
      <w:r>
        <w:rPr>
          <w:rStyle w:val="38"/>
          <w:rFonts w:hint="eastAsia"/>
        </w:rPr>
        <w:t xml:space="preserve"> 数组元素访问</w:t>
      </w:r>
      <w:r>
        <w:tab/>
      </w:r>
      <w:r>
        <w:fldChar w:fldCharType="begin"/>
      </w:r>
      <w:r>
        <w:instrText xml:space="preserve"> PAGEREF _Toc71480991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"_Toc71480992" </w:instrText>
      </w:r>
      <w:r>
        <w:fldChar w:fldCharType="separate"/>
      </w:r>
      <w:r>
        <w:rPr>
          <w:rStyle w:val="38"/>
        </w:rPr>
        <w:t>4.2.2 length</w:t>
      </w:r>
      <w:r>
        <w:tab/>
      </w:r>
      <w:r>
        <w:fldChar w:fldCharType="begin"/>
      </w:r>
      <w:r>
        <w:instrText xml:space="preserve"> PAGEREF _Toc71480992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"_Toc71480993" </w:instrText>
      </w:r>
      <w:r>
        <w:fldChar w:fldCharType="separate"/>
      </w:r>
      <w:r>
        <w:rPr>
          <w:rStyle w:val="38"/>
        </w:rPr>
        <w:t>4.3</w:t>
      </w:r>
      <w:r>
        <w:rPr>
          <w:rStyle w:val="38"/>
          <w:rFonts w:hint="eastAsia"/>
        </w:rPr>
        <w:t xml:space="preserve"> 遍历数组</w:t>
      </w:r>
      <w:r>
        <w:tab/>
      </w:r>
      <w:r>
        <w:fldChar w:fldCharType="begin"/>
      </w:r>
      <w:r>
        <w:instrText xml:space="preserve"> PAGEREF _Toc71480993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"_Toc71480994" </w:instrText>
      </w:r>
      <w:r>
        <w:fldChar w:fldCharType="separate"/>
      </w:r>
      <w:r>
        <w:rPr>
          <w:rStyle w:val="38"/>
        </w:rPr>
        <w:t xml:space="preserve">4.3.1 for </w:t>
      </w:r>
      <w:r>
        <w:rPr>
          <w:rStyle w:val="38"/>
          <w:rFonts w:hint="eastAsia"/>
        </w:rPr>
        <w:t>遍历</w:t>
      </w:r>
      <w:r>
        <w:tab/>
      </w:r>
      <w:r>
        <w:fldChar w:fldCharType="begin"/>
      </w:r>
      <w:r>
        <w:instrText xml:space="preserve"> PAGEREF _Toc71480994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"_Toc71480995" </w:instrText>
      </w:r>
      <w:r>
        <w:fldChar w:fldCharType="separate"/>
      </w:r>
      <w:r>
        <w:rPr>
          <w:rStyle w:val="38"/>
        </w:rPr>
        <w:t xml:space="preserve">4.3.2 for in </w:t>
      </w:r>
      <w:r>
        <w:rPr>
          <w:rStyle w:val="38"/>
          <w:rFonts w:hint="eastAsia"/>
        </w:rPr>
        <w:t>遍历</w:t>
      </w:r>
      <w:r>
        <w:tab/>
      </w:r>
      <w:r>
        <w:fldChar w:fldCharType="begin"/>
      </w:r>
      <w:r>
        <w:instrText xml:space="preserve"> PAGEREF _Toc71480995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"_Toc71480996" </w:instrText>
      </w:r>
      <w:r>
        <w:fldChar w:fldCharType="separate"/>
      </w:r>
      <w:r>
        <w:rPr>
          <w:rStyle w:val="38"/>
        </w:rPr>
        <w:t xml:space="preserve">4.3.3 forEach </w:t>
      </w:r>
      <w:r>
        <w:rPr>
          <w:rStyle w:val="38"/>
          <w:rFonts w:hint="eastAsia"/>
        </w:rPr>
        <w:t>遍历</w:t>
      </w:r>
      <w:r>
        <w:tab/>
      </w:r>
      <w:r>
        <w:fldChar w:fldCharType="begin"/>
      </w:r>
      <w:r>
        <w:instrText xml:space="preserve"> PAGEREF _Toc71480996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"_Toc71480997" </w:instrText>
      </w:r>
      <w:r>
        <w:fldChar w:fldCharType="separate"/>
      </w:r>
      <w:r>
        <w:rPr>
          <w:rStyle w:val="38"/>
        </w:rPr>
        <w:t>4.4</w:t>
      </w:r>
      <w:r>
        <w:rPr>
          <w:rStyle w:val="38"/>
          <w:rFonts w:hint="eastAsia"/>
        </w:rPr>
        <w:t xml:space="preserve"> 数组方法</w:t>
      </w:r>
      <w:r>
        <w:tab/>
      </w:r>
      <w:r>
        <w:fldChar w:fldCharType="begin"/>
      </w:r>
      <w:r>
        <w:instrText xml:space="preserve"> PAGEREF _Toc71480997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"_Toc71480998" </w:instrText>
      </w:r>
      <w:r>
        <w:fldChar w:fldCharType="separate"/>
      </w:r>
      <w:r>
        <w:rPr>
          <w:rStyle w:val="38"/>
        </w:rPr>
        <w:t>4.4.1 concat join</w:t>
      </w:r>
      <w:r>
        <w:tab/>
      </w:r>
      <w:r>
        <w:fldChar w:fldCharType="begin"/>
      </w:r>
      <w:r>
        <w:instrText xml:space="preserve"> PAGEREF _Toc71480998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"_Toc71480999" </w:instrText>
      </w:r>
      <w:r>
        <w:fldChar w:fldCharType="separate"/>
      </w:r>
      <w:r>
        <w:rPr>
          <w:rStyle w:val="38"/>
        </w:rPr>
        <w:t>4.4.2 indexOf lastIndexOf ,includes slice</w:t>
      </w:r>
      <w:r>
        <w:tab/>
      </w:r>
      <w:r>
        <w:fldChar w:fldCharType="begin"/>
      </w:r>
      <w:r>
        <w:instrText xml:space="preserve"> PAGEREF _Toc71480999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"_Toc71481000" </w:instrText>
      </w:r>
      <w:r>
        <w:fldChar w:fldCharType="separate"/>
      </w:r>
      <w:r>
        <w:rPr>
          <w:rStyle w:val="38"/>
        </w:rPr>
        <w:t>4.4.3 unshift shift push pop splice</w:t>
      </w:r>
      <w:r>
        <w:tab/>
      </w:r>
      <w:r>
        <w:fldChar w:fldCharType="begin"/>
      </w:r>
      <w:r>
        <w:instrText xml:space="preserve"> PAGEREF _Toc71481000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"_Toc71481001" </w:instrText>
      </w:r>
      <w:r>
        <w:fldChar w:fldCharType="separate"/>
      </w:r>
      <w:r>
        <w:rPr>
          <w:rStyle w:val="38"/>
        </w:rPr>
        <w:t>4.4.4 sort,reverse</w:t>
      </w:r>
      <w:r>
        <w:tab/>
      </w:r>
      <w:r>
        <w:fldChar w:fldCharType="begin"/>
      </w:r>
      <w:r>
        <w:instrText xml:space="preserve"> PAGEREF _Toc71481001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"_Toc71481002" </w:instrText>
      </w:r>
      <w:r>
        <w:fldChar w:fldCharType="separate"/>
      </w:r>
      <w:r>
        <w:rPr>
          <w:rStyle w:val="38"/>
        </w:rPr>
        <w:t>4.5</w:t>
      </w:r>
      <w:r>
        <w:rPr>
          <w:rStyle w:val="38"/>
          <w:rFonts w:hint="eastAsia"/>
        </w:rPr>
        <w:t xml:space="preserve"> 数组的运用</w:t>
      </w:r>
      <w:r>
        <w:tab/>
      </w:r>
      <w:r>
        <w:fldChar w:fldCharType="begin"/>
      </w:r>
      <w:r>
        <w:instrText xml:space="preserve"> PAGEREF _Toc71481002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"_Toc71481003" </w:instrText>
      </w:r>
      <w:r>
        <w:fldChar w:fldCharType="separate"/>
      </w:r>
      <w:r>
        <w:rPr>
          <w:rStyle w:val="38"/>
        </w:rPr>
        <w:t>4.5.1</w:t>
      </w:r>
      <w:r>
        <w:rPr>
          <w:rStyle w:val="38"/>
          <w:rFonts w:hint="eastAsia"/>
        </w:rPr>
        <w:t xml:space="preserve"> 数组去重</w:t>
      </w:r>
      <w:r>
        <w:tab/>
      </w:r>
      <w:r>
        <w:fldChar w:fldCharType="begin"/>
      </w:r>
      <w:r>
        <w:instrText xml:space="preserve"> PAGEREF _Toc71481003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"_Toc71481004" </w:instrText>
      </w:r>
      <w:r>
        <w:fldChar w:fldCharType="separate"/>
      </w:r>
      <w:r>
        <w:rPr>
          <w:rStyle w:val="38"/>
        </w:rPr>
        <w:t>4.5.2</w:t>
      </w:r>
      <w:r>
        <w:rPr>
          <w:rStyle w:val="38"/>
          <w:rFonts w:hint="eastAsia"/>
        </w:rPr>
        <w:t xml:space="preserve"> 数组排序（冒泡排序）</w:t>
      </w:r>
      <w:r>
        <w:tab/>
      </w:r>
      <w:r>
        <w:fldChar w:fldCharType="begin"/>
      </w:r>
      <w:r>
        <w:instrText xml:space="preserve"> PAGEREF _Toc71481004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"_Toc71481005" </w:instrText>
      </w:r>
      <w:r>
        <w:fldChar w:fldCharType="separate"/>
      </w:r>
      <w:r>
        <w:rPr>
          <w:rStyle w:val="38"/>
        </w:rPr>
        <w:t xml:space="preserve">Day05 String </w:t>
      </w:r>
      <w:r>
        <w:rPr>
          <w:rStyle w:val="38"/>
          <w:rFonts w:hint="eastAsia"/>
        </w:rPr>
        <w:t>对象</w:t>
      </w:r>
      <w:r>
        <w:tab/>
      </w:r>
      <w:r>
        <w:fldChar w:fldCharType="begin"/>
      </w:r>
      <w:r>
        <w:instrText xml:space="preserve"> PAGEREF _Toc71481005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"_Toc71481008" </w:instrText>
      </w:r>
      <w:r>
        <w:fldChar w:fldCharType="separate"/>
      </w:r>
      <w:r>
        <w:rPr>
          <w:rStyle w:val="38"/>
        </w:rPr>
        <w:t xml:space="preserve">5.1String </w:t>
      </w:r>
      <w:r>
        <w:rPr>
          <w:rStyle w:val="38"/>
          <w:rFonts w:hint="eastAsia"/>
        </w:rPr>
        <w:t>定义</w:t>
      </w:r>
      <w:r>
        <w:tab/>
      </w:r>
      <w:r>
        <w:fldChar w:fldCharType="begin"/>
      </w:r>
      <w:r>
        <w:instrText xml:space="preserve"> PAGEREF _Toc71481008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"_Toc71481009" </w:instrText>
      </w:r>
      <w:r>
        <w:fldChar w:fldCharType="separate"/>
      </w:r>
      <w:r>
        <w:rPr>
          <w:rStyle w:val="38"/>
        </w:rPr>
        <w:t>5.1.1</w:t>
      </w:r>
      <w:r>
        <w:rPr>
          <w:rStyle w:val="38"/>
          <w:rFonts w:hint="eastAsia"/>
        </w:rPr>
        <w:t>字面量方式</w:t>
      </w:r>
      <w:r>
        <w:tab/>
      </w:r>
      <w:r>
        <w:fldChar w:fldCharType="begin"/>
      </w:r>
      <w:r>
        <w:instrText xml:space="preserve"> PAGEREF _Toc71481009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"_Toc71481010" </w:instrText>
      </w:r>
      <w:r>
        <w:fldChar w:fldCharType="separate"/>
      </w:r>
      <w:r>
        <w:rPr>
          <w:rStyle w:val="38"/>
        </w:rPr>
        <w:t xml:space="preserve">5.2String </w:t>
      </w:r>
      <w:r>
        <w:rPr>
          <w:rStyle w:val="38"/>
          <w:rFonts w:hint="eastAsia"/>
        </w:rPr>
        <w:t>访问和属性</w:t>
      </w:r>
      <w:r>
        <w:tab/>
      </w:r>
      <w:r>
        <w:fldChar w:fldCharType="begin"/>
      </w:r>
      <w:r>
        <w:instrText xml:space="preserve"> PAGEREF _Toc71481010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"_Toc71481011" </w:instrText>
      </w:r>
      <w:r>
        <w:fldChar w:fldCharType="separate"/>
      </w:r>
      <w:r>
        <w:rPr>
          <w:rStyle w:val="38"/>
        </w:rPr>
        <w:t xml:space="preserve">5.2.2String </w:t>
      </w:r>
      <w:r>
        <w:rPr>
          <w:rStyle w:val="38"/>
          <w:rFonts w:hint="eastAsia"/>
        </w:rPr>
        <w:t>访问</w:t>
      </w:r>
      <w:r>
        <w:tab/>
      </w:r>
      <w:r>
        <w:fldChar w:fldCharType="begin"/>
      </w:r>
      <w:r>
        <w:instrText xml:space="preserve"> PAGEREF _Toc71481011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"_Toc71481012" </w:instrText>
      </w:r>
      <w:r>
        <w:fldChar w:fldCharType="separate"/>
      </w:r>
      <w:r>
        <w:rPr>
          <w:rStyle w:val="38"/>
        </w:rPr>
        <w:t>5.2.2length</w:t>
      </w:r>
      <w:r>
        <w:tab/>
      </w:r>
      <w:r>
        <w:fldChar w:fldCharType="begin"/>
      </w:r>
      <w:r>
        <w:instrText xml:space="preserve"> PAGEREF _Toc71481012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"_Toc71481013" </w:instrText>
      </w:r>
      <w:r>
        <w:fldChar w:fldCharType="separate"/>
      </w:r>
      <w:r>
        <w:rPr>
          <w:rStyle w:val="38"/>
        </w:rPr>
        <w:t>5.3String</w:t>
      </w:r>
      <w:r>
        <w:rPr>
          <w:rStyle w:val="38"/>
          <w:rFonts w:hint="eastAsia"/>
        </w:rPr>
        <w:t>方法</w:t>
      </w:r>
      <w:r>
        <w:tab/>
      </w:r>
      <w:r>
        <w:fldChar w:fldCharType="begin"/>
      </w:r>
      <w:r>
        <w:instrText xml:space="preserve"> PAGEREF _Toc71481013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"_Toc71481014" </w:instrText>
      </w:r>
      <w:r>
        <w:fldChar w:fldCharType="separate"/>
      </w:r>
      <w:r>
        <w:rPr>
          <w:rStyle w:val="38"/>
        </w:rPr>
        <w:t>5.3.1concat split</w:t>
      </w:r>
      <w:r>
        <w:tab/>
      </w:r>
      <w:r>
        <w:fldChar w:fldCharType="begin"/>
      </w:r>
      <w:r>
        <w:instrText xml:space="preserve"> PAGEREF _Toc71481014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"_Toc71481015" </w:instrText>
      </w:r>
      <w:r>
        <w:fldChar w:fldCharType="separate"/>
      </w:r>
      <w:r>
        <w:rPr>
          <w:rStyle w:val="38"/>
        </w:rPr>
        <w:t>5.3.2indexOf lastIndexOf</w:t>
      </w:r>
      <w:r>
        <w:tab/>
      </w:r>
      <w:r>
        <w:fldChar w:fldCharType="begin"/>
      </w:r>
      <w:r>
        <w:instrText xml:space="preserve"> PAGEREF _Toc71481015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"_Toc71481016" </w:instrText>
      </w:r>
      <w:r>
        <w:fldChar w:fldCharType="separate"/>
      </w:r>
      <w:r>
        <w:rPr>
          <w:rStyle w:val="38"/>
        </w:rPr>
        <w:t>5.3.3slice substring substr</w:t>
      </w:r>
      <w:r>
        <w:tab/>
      </w:r>
      <w:r>
        <w:fldChar w:fldCharType="begin"/>
      </w:r>
      <w:r>
        <w:instrText xml:space="preserve"> PAGEREF _Toc71481016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"_Toc71481017" </w:instrText>
      </w:r>
      <w:r>
        <w:fldChar w:fldCharType="separate"/>
      </w:r>
      <w:r>
        <w:rPr>
          <w:rStyle w:val="38"/>
        </w:rPr>
        <w:t>5.3.4trim toUpperCase toLowerCase</w:t>
      </w:r>
      <w:r>
        <w:tab/>
      </w:r>
      <w:r>
        <w:fldChar w:fldCharType="begin"/>
      </w:r>
      <w:r>
        <w:instrText xml:space="preserve"> PAGEREF _Toc71481017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"_Toc71481018" </w:instrText>
      </w:r>
      <w:r>
        <w:fldChar w:fldCharType="separate"/>
      </w:r>
      <w:r>
        <w:rPr>
          <w:rStyle w:val="38"/>
        </w:rPr>
        <w:t>5.3.5includes</w:t>
      </w:r>
      <w:r>
        <w:tab/>
      </w:r>
      <w:r>
        <w:fldChar w:fldCharType="begin"/>
      </w:r>
      <w:r>
        <w:instrText xml:space="preserve"> PAGEREF _Toc71481018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"_Toc71481019" </w:instrText>
      </w:r>
      <w:r>
        <w:fldChar w:fldCharType="separate"/>
      </w:r>
      <w:r>
        <w:rPr>
          <w:rStyle w:val="38"/>
          <w:rFonts w:eastAsia="等线 Light"/>
        </w:rPr>
        <w:t>5.4</w:t>
      </w:r>
      <w:r>
        <w:rPr>
          <w:rStyle w:val="38"/>
          <w:rFonts w:hint="eastAsia" w:eastAsia="等线 Light"/>
        </w:rPr>
        <w:t>对象</w:t>
      </w:r>
      <w:r>
        <w:tab/>
      </w:r>
      <w:r>
        <w:fldChar w:fldCharType="begin"/>
      </w:r>
      <w:r>
        <w:instrText xml:space="preserve"> PAGEREF _Toc71481019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"_Toc71481020" </w:instrText>
      </w:r>
      <w:r>
        <w:fldChar w:fldCharType="separate"/>
      </w:r>
      <w:r>
        <w:rPr>
          <w:rStyle w:val="38"/>
        </w:rPr>
        <w:t>5.4.1</w:t>
      </w:r>
      <w:r>
        <w:rPr>
          <w:rStyle w:val="38"/>
          <w:rFonts w:hint="eastAsia"/>
        </w:rPr>
        <w:t>对象的定义</w:t>
      </w:r>
      <w:r>
        <w:tab/>
      </w:r>
      <w:r>
        <w:fldChar w:fldCharType="begin"/>
      </w:r>
      <w:r>
        <w:instrText xml:space="preserve"> PAGEREF _Toc71481020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"_Toc71481021" </w:instrText>
      </w:r>
      <w:r>
        <w:fldChar w:fldCharType="separate"/>
      </w:r>
      <w:r>
        <w:rPr>
          <w:rStyle w:val="38"/>
        </w:rPr>
        <w:t>5.4.2</w:t>
      </w:r>
      <w:r>
        <w:rPr>
          <w:rStyle w:val="38"/>
          <w:rFonts w:hint="eastAsia"/>
        </w:rPr>
        <w:t>对象的创建方式</w:t>
      </w:r>
      <w:r>
        <w:tab/>
      </w:r>
      <w:r>
        <w:fldChar w:fldCharType="begin"/>
      </w:r>
      <w:r>
        <w:instrText xml:space="preserve"> PAGEREF _Toc71481021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"_Toc71481022" </w:instrText>
      </w:r>
      <w:r>
        <w:fldChar w:fldCharType="separate"/>
      </w:r>
      <w:r>
        <w:rPr>
          <w:rStyle w:val="38"/>
          <w:rFonts w:eastAsia="等线 Light"/>
        </w:rPr>
        <w:t>5.5</w:t>
      </w:r>
      <w:r>
        <w:rPr>
          <w:rStyle w:val="38"/>
          <w:rFonts w:hint="eastAsia" w:eastAsia="等线 Light"/>
        </w:rPr>
        <w:t>数组</w:t>
      </w:r>
      <w:r>
        <w:rPr>
          <w:rStyle w:val="38"/>
          <w:rFonts w:eastAsia="等线 Light"/>
        </w:rPr>
        <w:t>,</w:t>
      </w:r>
      <w:r>
        <w:rPr>
          <w:rStyle w:val="38"/>
          <w:rFonts w:hint="eastAsia" w:eastAsia="等线 Light"/>
        </w:rPr>
        <w:t>字符串</w:t>
      </w:r>
      <w:r>
        <w:rPr>
          <w:rStyle w:val="38"/>
          <w:rFonts w:eastAsia="等线 Light"/>
        </w:rPr>
        <w:t>,</w:t>
      </w:r>
      <w:r>
        <w:rPr>
          <w:rStyle w:val="38"/>
          <w:rFonts w:hint="eastAsia" w:eastAsia="等线 Light"/>
        </w:rPr>
        <w:t>对象综合练习</w:t>
      </w:r>
      <w:r>
        <w:tab/>
      </w:r>
      <w:r>
        <w:fldChar w:fldCharType="begin"/>
      </w:r>
      <w:r>
        <w:instrText xml:space="preserve"> PAGEREF _Toc71481022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"_Toc71481023" </w:instrText>
      </w:r>
      <w:r>
        <w:fldChar w:fldCharType="separate"/>
      </w:r>
      <w:r>
        <w:rPr>
          <w:rStyle w:val="38"/>
        </w:rPr>
        <w:t>5.5.1</w:t>
      </w:r>
      <w:r>
        <w:rPr>
          <w:rStyle w:val="38"/>
          <w:rFonts w:hint="eastAsia"/>
        </w:rPr>
        <w:t>将</w:t>
      </w:r>
      <w:r>
        <w:rPr>
          <w:rStyle w:val="38"/>
        </w:rPr>
        <w:t>url</w:t>
      </w:r>
      <w:r>
        <w:rPr>
          <w:rStyle w:val="38"/>
          <w:rFonts w:hint="eastAsia"/>
        </w:rPr>
        <w:t>地址解析成对象形式</w:t>
      </w:r>
      <w:r>
        <w:tab/>
      </w:r>
      <w:r>
        <w:fldChar w:fldCharType="begin"/>
      </w:r>
      <w:r>
        <w:instrText xml:space="preserve"> PAGEREF _Toc71481023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"_Toc71481024" </w:instrText>
      </w:r>
      <w:r>
        <w:fldChar w:fldCharType="separate"/>
      </w:r>
      <w:r>
        <w:rPr>
          <w:rStyle w:val="38"/>
        </w:rPr>
        <w:t>Day06 BOM</w:t>
      </w:r>
      <w:r>
        <w:tab/>
      </w:r>
      <w:r>
        <w:fldChar w:fldCharType="begin"/>
      </w:r>
      <w:r>
        <w:instrText xml:space="preserve"> PAGEREF _Toc71481024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"_Toc71481026" </w:instrText>
      </w:r>
      <w:r>
        <w:fldChar w:fldCharType="separate"/>
      </w:r>
      <w:r>
        <w:rPr>
          <w:rStyle w:val="38"/>
        </w:rPr>
        <w:t>6.1BOM</w:t>
      </w:r>
      <w:r>
        <w:rPr>
          <w:rStyle w:val="38"/>
          <w:rFonts w:hint="eastAsia"/>
        </w:rPr>
        <w:t>核心对象</w:t>
      </w:r>
      <w:r>
        <w:tab/>
      </w:r>
      <w:r>
        <w:fldChar w:fldCharType="begin"/>
      </w:r>
      <w:r>
        <w:instrText xml:space="preserve"> PAGEREF _Toc71481026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"_Toc71481027" </w:instrText>
      </w:r>
      <w:r>
        <w:fldChar w:fldCharType="separate"/>
      </w:r>
      <w:r>
        <w:rPr>
          <w:rStyle w:val="38"/>
        </w:rPr>
        <w:t>6.1.1window</w:t>
      </w:r>
      <w:r>
        <w:rPr>
          <w:rStyle w:val="38"/>
          <w:rFonts w:hint="eastAsia"/>
        </w:rPr>
        <w:t>概述</w:t>
      </w:r>
      <w:r>
        <w:tab/>
      </w:r>
      <w:r>
        <w:fldChar w:fldCharType="begin"/>
      </w:r>
      <w:r>
        <w:instrText xml:space="preserve"> PAGEREF _Toc71481027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"_Toc71481028" </w:instrText>
      </w:r>
      <w:r>
        <w:fldChar w:fldCharType="separate"/>
      </w:r>
      <w:r>
        <w:rPr>
          <w:rStyle w:val="38"/>
        </w:rPr>
        <w:t>6.1.2window</w:t>
      </w:r>
      <w:r>
        <w:rPr>
          <w:rStyle w:val="38"/>
          <w:rFonts w:hint="eastAsia"/>
        </w:rPr>
        <w:t>与全局作用域</w:t>
      </w:r>
      <w:r>
        <w:tab/>
      </w:r>
      <w:r>
        <w:fldChar w:fldCharType="begin"/>
      </w:r>
      <w:r>
        <w:instrText xml:space="preserve"> PAGEREF _Toc71481028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"_Toc71481029" </w:instrText>
      </w:r>
      <w:r>
        <w:fldChar w:fldCharType="separate"/>
      </w:r>
      <w:r>
        <w:rPr>
          <w:rStyle w:val="38"/>
        </w:rPr>
        <w:t>6.1.3WebAPI</w:t>
      </w:r>
      <w:r>
        <w:tab/>
      </w:r>
      <w:r>
        <w:fldChar w:fldCharType="begin"/>
      </w:r>
      <w:r>
        <w:instrText xml:space="preserve"> PAGEREF _Toc71481029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"_Toc71481030" </w:instrText>
      </w:r>
      <w:r>
        <w:fldChar w:fldCharType="separate"/>
      </w:r>
      <w:r>
        <w:rPr>
          <w:rStyle w:val="38"/>
        </w:rPr>
        <w:t>6.2</w:t>
      </w:r>
      <w:r>
        <w:rPr>
          <w:rStyle w:val="38"/>
          <w:rFonts w:hint="eastAsia"/>
        </w:rPr>
        <w:t>窗口位置</w:t>
      </w:r>
      <w:r>
        <w:tab/>
      </w:r>
      <w:r>
        <w:fldChar w:fldCharType="begin"/>
      </w:r>
      <w:r>
        <w:instrText xml:space="preserve"> PAGEREF _Toc71481030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"_Toc71481031" </w:instrText>
      </w:r>
      <w:r>
        <w:fldChar w:fldCharType="separate"/>
      </w:r>
      <w:r>
        <w:rPr>
          <w:rStyle w:val="38"/>
        </w:rPr>
        <w:t>6.2.1</w:t>
      </w:r>
      <w:r>
        <w:rPr>
          <w:rStyle w:val="38"/>
          <w:rFonts w:hint="eastAsia"/>
        </w:rPr>
        <w:t>窗口位置方法</w:t>
      </w:r>
      <w:r>
        <w:tab/>
      </w:r>
      <w:r>
        <w:fldChar w:fldCharType="begin"/>
      </w:r>
      <w:r>
        <w:instrText xml:space="preserve"> PAGEREF _Toc71481031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"_Toc71481032" </w:instrText>
      </w:r>
      <w:r>
        <w:fldChar w:fldCharType="separate"/>
      </w:r>
      <w:r>
        <w:rPr>
          <w:rStyle w:val="38"/>
        </w:rPr>
        <w:t>6.3</w:t>
      </w:r>
      <w:r>
        <w:rPr>
          <w:rStyle w:val="38"/>
          <w:rFonts w:hint="eastAsia"/>
        </w:rPr>
        <w:t>打开关闭窗口</w:t>
      </w:r>
      <w:r>
        <w:tab/>
      </w:r>
      <w:r>
        <w:fldChar w:fldCharType="begin"/>
      </w:r>
      <w:r>
        <w:instrText xml:space="preserve"> PAGEREF _Toc71481032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"_Toc71481033" </w:instrText>
      </w:r>
      <w:r>
        <w:fldChar w:fldCharType="separate"/>
      </w:r>
      <w:r>
        <w:rPr>
          <w:rStyle w:val="38"/>
        </w:rPr>
        <w:t>6.3.1window.open()</w:t>
      </w:r>
      <w:r>
        <w:tab/>
      </w:r>
      <w:r>
        <w:fldChar w:fldCharType="begin"/>
      </w:r>
      <w:r>
        <w:instrText xml:space="preserve"> PAGEREF _Toc71481033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"_Toc71481034" </w:instrText>
      </w:r>
      <w:r>
        <w:fldChar w:fldCharType="separate"/>
      </w:r>
      <w:r>
        <w:rPr>
          <w:rStyle w:val="38"/>
        </w:rPr>
        <w:t>6.3.2window.close()</w:t>
      </w:r>
      <w:r>
        <w:tab/>
      </w:r>
      <w:r>
        <w:fldChar w:fldCharType="begin"/>
      </w:r>
      <w:r>
        <w:instrText xml:space="preserve"> PAGEREF _Toc71481034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"_Toc71481035" </w:instrText>
      </w:r>
      <w:r>
        <w:fldChar w:fldCharType="separate"/>
      </w:r>
      <w:r>
        <w:rPr>
          <w:rStyle w:val="38"/>
        </w:rPr>
        <w:t>6.4</w:t>
      </w:r>
      <w:r>
        <w:rPr>
          <w:rStyle w:val="38"/>
          <w:rFonts w:hint="eastAsia"/>
        </w:rPr>
        <w:t>间歇调用和超时调用</w:t>
      </w:r>
      <w:r>
        <w:tab/>
      </w:r>
      <w:r>
        <w:fldChar w:fldCharType="begin"/>
      </w:r>
      <w:r>
        <w:instrText xml:space="preserve"> PAGEREF _Toc71481035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"_Toc71481036" </w:instrText>
      </w:r>
      <w:r>
        <w:fldChar w:fldCharType="separate"/>
      </w:r>
      <w:r>
        <w:rPr>
          <w:rStyle w:val="38"/>
        </w:rPr>
        <w:t>6.4.1setInterval</w:t>
      </w:r>
      <w:r>
        <w:tab/>
      </w:r>
      <w:r>
        <w:fldChar w:fldCharType="begin"/>
      </w:r>
      <w:r>
        <w:instrText xml:space="preserve"> PAGEREF _Toc71481036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"_Toc71481037" </w:instrText>
      </w:r>
      <w:r>
        <w:fldChar w:fldCharType="separate"/>
      </w:r>
      <w:r>
        <w:rPr>
          <w:rStyle w:val="38"/>
        </w:rPr>
        <w:t>6.4.2setTimeout</w:t>
      </w:r>
      <w:r>
        <w:tab/>
      </w:r>
      <w:r>
        <w:fldChar w:fldCharType="begin"/>
      </w:r>
      <w:r>
        <w:instrText xml:space="preserve"> PAGEREF _Toc71481037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"_Toc71481038" </w:instrText>
      </w:r>
      <w:r>
        <w:fldChar w:fldCharType="separate"/>
      </w:r>
      <w:r>
        <w:rPr>
          <w:rStyle w:val="38"/>
        </w:rPr>
        <w:t>6.4.3</w:t>
      </w:r>
      <w:r>
        <w:rPr>
          <w:rStyle w:val="38"/>
          <w:rFonts w:hint="eastAsia"/>
        </w:rPr>
        <w:t>清除计时器和清除叠加计时器</w:t>
      </w:r>
      <w:r>
        <w:tab/>
      </w:r>
      <w:r>
        <w:fldChar w:fldCharType="begin"/>
      </w:r>
      <w:r>
        <w:instrText xml:space="preserve"> PAGEREF _Toc71481038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"_Toc71481039" </w:instrText>
      </w:r>
      <w:r>
        <w:fldChar w:fldCharType="separate"/>
      </w:r>
      <w:r>
        <w:rPr>
          <w:rStyle w:val="38"/>
        </w:rPr>
        <w:t>6.5window</w:t>
      </w:r>
      <w:r>
        <w:rPr>
          <w:rStyle w:val="38"/>
          <w:rFonts w:hint="eastAsia"/>
        </w:rPr>
        <w:t>子对象</w:t>
      </w:r>
      <w:r>
        <w:tab/>
      </w:r>
      <w:r>
        <w:fldChar w:fldCharType="begin"/>
      </w:r>
      <w:r>
        <w:instrText xml:space="preserve"> PAGEREF _Toc71481039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"_Toc71481040" </w:instrText>
      </w:r>
      <w:r>
        <w:fldChar w:fldCharType="separate"/>
      </w:r>
      <w:r>
        <w:rPr>
          <w:rStyle w:val="38"/>
        </w:rPr>
        <w:t>6.5.1Location(href,search,hash,</w:t>
      </w:r>
      <w:r>
        <w:rPr>
          <w:rStyle w:val="38"/>
          <w:rFonts w:hint="eastAsia"/>
        </w:rPr>
        <w:t>协议</w:t>
      </w:r>
      <w:r>
        <w:rPr>
          <w:rStyle w:val="38"/>
        </w:rPr>
        <w:t>,</w:t>
      </w:r>
      <w:r>
        <w:rPr>
          <w:rStyle w:val="38"/>
          <w:rFonts w:hint="eastAsia"/>
        </w:rPr>
        <w:t>地址</w:t>
      </w:r>
      <w:r>
        <w:rPr>
          <w:rStyle w:val="38"/>
        </w:rPr>
        <w:t>,</w:t>
      </w:r>
      <w:r>
        <w:rPr>
          <w:rStyle w:val="38"/>
          <w:rFonts w:hint="eastAsia"/>
        </w:rPr>
        <w:t>端口号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_Toc71481040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"_Toc71481041" </w:instrText>
      </w:r>
      <w:r>
        <w:fldChar w:fldCharType="separate"/>
      </w:r>
      <w:r>
        <w:rPr>
          <w:rStyle w:val="38"/>
        </w:rPr>
        <w:t>6.5.2Navigator(</w:t>
      </w:r>
      <w:r>
        <w:rPr>
          <w:rStyle w:val="38"/>
          <w:rFonts w:hint="eastAsia"/>
        </w:rPr>
        <w:t>浏览器内核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_Toc71481041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"_Toc71481042" </w:instrText>
      </w:r>
      <w:r>
        <w:fldChar w:fldCharType="separate"/>
      </w:r>
      <w:r>
        <w:rPr>
          <w:rStyle w:val="38"/>
        </w:rPr>
        <w:t>6.5.3screen</w:t>
      </w:r>
      <w:r>
        <w:tab/>
      </w:r>
      <w:r>
        <w:fldChar w:fldCharType="begin"/>
      </w:r>
      <w:r>
        <w:instrText xml:space="preserve"> PAGEREF _Toc71481042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"_Toc71481043" </w:instrText>
      </w:r>
      <w:r>
        <w:fldChar w:fldCharType="separate"/>
      </w:r>
      <w:r>
        <w:rPr>
          <w:rStyle w:val="38"/>
        </w:rPr>
        <w:t>6.5.4history</w:t>
      </w:r>
      <w:r>
        <w:tab/>
      </w:r>
      <w:r>
        <w:fldChar w:fldCharType="begin"/>
      </w:r>
      <w:r>
        <w:instrText xml:space="preserve"> PAGEREF _Toc71481043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"_Toc71481044" </w:instrText>
      </w:r>
      <w:r>
        <w:fldChar w:fldCharType="separate"/>
      </w:r>
      <w:r>
        <w:rPr>
          <w:rStyle w:val="38"/>
        </w:rPr>
        <w:t>Day07 DOM1</w:t>
      </w:r>
      <w:r>
        <w:tab/>
      </w:r>
      <w:r>
        <w:fldChar w:fldCharType="begin"/>
      </w:r>
      <w:r>
        <w:instrText xml:space="preserve"> PAGEREF _Toc71481044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"_Toc71481048" </w:instrText>
      </w:r>
      <w:r>
        <w:fldChar w:fldCharType="separate"/>
      </w:r>
      <w:r>
        <w:rPr>
          <w:rStyle w:val="38"/>
        </w:rPr>
        <w:t>7.1 DOM</w:t>
      </w:r>
      <w:r>
        <w:rPr>
          <w:rStyle w:val="38"/>
          <w:rFonts w:hint="eastAsia"/>
        </w:rPr>
        <w:t>概念</w:t>
      </w:r>
      <w:r>
        <w:tab/>
      </w:r>
      <w:r>
        <w:fldChar w:fldCharType="begin"/>
      </w:r>
      <w:r>
        <w:instrText xml:space="preserve"> PAGEREF _Toc71481048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"_Toc71481049" </w:instrText>
      </w:r>
      <w:r>
        <w:fldChar w:fldCharType="separate"/>
      </w:r>
      <w:r>
        <w:rPr>
          <w:rStyle w:val="38"/>
        </w:rPr>
        <w:t>7.1.1</w:t>
      </w:r>
      <w:r>
        <w:rPr>
          <w:rStyle w:val="38"/>
          <w:rFonts w:hint="eastAsia"/>
        </w:rPr>
        <w:t xml:space="preserve"> 文档对象模型</w:t>
      </w:r>
      <w:r>
        <w:tab/>
      </w:r>
      <w:r>
        <w:fldChar w:fldCharType="begin"/>
      </w:r>
      <w:r>
        <w:instrText xml:space="preserve"> PAGEREF _Toc71481049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"_Toc71481050" </w:instrText>
      </w:r>
      <w:r>
        <w:fldChar w:fldCharType="separate"/>
      </w:r>
      <w:r>
        <w:rPr>
          <w:rStyle w:val="38"/>
        </w:rPr>
        <w:t>7.2</w:t>
      </w:r>
      <w:r>
        <w:rPr>
          <w:rStyle w:val="38"/>
          <w:rFonts w:hint="eastAsia"/>
        </w:rPr>
        <w:t xml:space="preserve"> 节点和节点层次关系</w:t>
      </w:r>
      <w:r>
        <w:tab/>
      </w:r>
      <w:r>
        <w:fldChar w:fldCharType="begin"/>
      </w:r>
      <w:r>
        <w:instrText xml:space="preserve"> PAGEREF _Toc71481050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"_Toc71481051" </w:instrText>
      </w:r>
      <w:r>
        <w:fldChar w:fldCharType="separate"/>
      </w:r>
      <w:r>
        <w:rPr>
          <w:rStyle w:val="38"/>
        </w:rPr>
        <w:t>7.2.1 DOM</w:t>
      </w:r>
      <w:r>
        <w:rPr>
          <w:rStyle w:val="38"/>
          <w:rFonts w:hint="eastAsia"/>
        </w:rPr>
        <w:t>树形结构</w:t>
      </w:r>
      <w:r>
        <w:tab/>
      </w:r>
      <w:r>
        <w:fldChar w:fldCharType="begin"/>
      </w:r>
      <w:r>
        <w:instrText xml:space="preserve"> PAGEREF _Toc71481051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"_Toc71481052" </w:instrText>
      </w:r>
      <w:r>
        <w:fldChar w:fldCharType="separate"/>
      </w:r>
      <w:r>
        <w:rPr>
          <w:rStyle w:val="38"/>
        </w:rPr>
        <w:t>7.2.2</w:t>
      </w:r>
      <w:r>
        <w:rPr>
          <w:rStyle w:val="38"/>
          <w:rFonts w:hint="eastAsia"/>
        </w:rPr>
        <w:t xml:space="preserve"> 节点类型</w:t>
      </w:r>
      <w:r>
        <w:rPr>
          <w:rStyle w:val="38"/>
        </w:rPr>
        <w:t>(</w:t>
      </w:r>
      <w:r>
        <w:rPr>
          <w:rStyle w:val="38"/>
          <w:rFonts w:hint="eastAsia"/>
        </w:rPr>
        <w:t>了解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_Toc71481052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"_Toc71481053" </w:instrText>
      </w:r>
      <w:r>
        <w:fldChar w:fldCharType="separate"/>
      </w:r>
      <w:r>
        <w:rPr>
          <w:rStyle w:val="38"/>
        </w:rPr>
        <w:t>7.2.3</w:t>
      </w:r>
      <w:r>
        <w:rPr>
          <w:rStyle w:val="38"/>
          <w:rFonts w:hint="eastAsia"/>
        </w:rPr>
        <w:t xml:space="preserve"> 节点关系</w:t>
      </w:r>
      <w:r>
        <w:tab/>
      </w:r>
      <w:r>
        <w:fldChar w:fldCharType="begin"/>
      </w:r>
      <w:r>
        <w:instrText xml:space="preserve"> PAGEREF _Toc71481053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"_Toc71481054" </w:instrText>
      </w:r>
      <w:r>
        <w:fldChar w:fldCharType="separate"/>
      </w:r>
      <w:r>
        <w:rPr>
          <w:rStyle w:val="38"/>
        </w:rPr>
        <w:t>7.3</w:t>
      </w:r>
      <w:r>
        <w:rPr>
          <w:rStyle w:val="38"/>
          <w:rFonts w:hint="eastAsia"/>
        </w:rPr>
        <w:t xml:space="preserve"> 文档写入</w:t>
      </w:r>
      <w:r>
        <w:tab/>
      </w:r>
      <w:r>
        <w:fldChar w:fldCharType="begin"/>
      </w:r>
      <w:r>
        <w:instrText xml:space="preserve"> PAGEREF _Toc71481054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"_Toc71481055" </w:instrText>
      </w:r>
      <w:r>
        <w:fldChar w:fldCharType="separate"/>
      </w:r>
      <w:r>
        <w:rPr>
          <w:rStyle w:val="38"/>
        </w:rPr>
        <w:t>7.3.1 document.write</w:t>
      </w:r>
      <w:r>
        <w:tab/>
      </w:r>
      <w:r>
        <w:fldChar w:fldCharType="begin"/>
      </w:r>
      <w:r>
        <w:instrText xml:space="preserve"> PAGEREF _Toc71481055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"_Toc71481056" </w:instrText>
      </w:r>
      <w:r>
        <w:fldChar w:fldCharType="separate"/>
      </w:r>
      <w:r>
        <w:rPr>
          <w:rStyle w:val="38"/>
        </w:rPr>
        <w:t>7.3.2 document.writeIn</w:t>
      </w:r>
      <w:r>
        <w:tab/>
      </w:r>
      <w:r>
        <w:fldChar w:fldCharType="begin"/>
      </w:r>
      <w:r>
        <w:instrText xml:space="preserve"> PAGEREF _Toc71481056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"_Toc71481057" </w:instrText>
      </w:r>
      <w:r>
        <w:fldChar w:fldCharType="separate"/>
      </w:r>
      <w:r>
        <w:rPr>
          <w:rStyle w:val="38"/>
        </w:rPr>
        <w:t>7.4</w:t>
      </w:r>
      <w:r>
        <w:rPr>
          <w:rStyle w:val="38"/>
          <w:rFonts w:hint="eastAsia"/>
        </w:rPr>
        <w:t xml:space="preserve"> 元素相关</w:t>
      </w:r>
      <w:r>
        <w:tab/>
      </w:r>
      <w:r>
        <w:fldChar w:fldCharType="begin"/>
      </w:r>
      <w:r>
        <w:instrText xml:space="preserve"> PAGEREF _Toc71481057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"_Toc71481058" </w:instrText>
      </w:r>
      <w:r>
        <w:fldChar w:fldCharType="separate"/>
      </w:r>
      <w:r>
        <w:rPr>
          <w:rStyle w:val="38"/>
        </w:rPr>
        <w:t>7.4.1</w:t>
      </w:r>
      <w:r>
        <w:rPr>
          <w:rStyle w:val="38"/>
          <w:rFonts w:hint="eastAsia"/>
        </w:rPr>
        <w:t xml:space="preserve"> 查找元素的</w:t>
      </w:r>
      <w:r>
        <w:rPr>
          <w:rStyle w:val="38"/>
        </w:rPr>
        <w:t>6</w:t>
      </w:r>
      <w:r>
        <w:rPr>
          <w:rStyle w:val="38"/>
          <w:rFonts w:hint="eastAsia"/>
        </w:rPr>
        <w:t>种方法</w:t>
      </w:r>
      <w:r>
        <w:tab/>
      </w:r>
      <w:r>
        <w:fldChar w:fldCharType="begin"/>
      </w:r>
      <w:r>
        <w:instrText xml:space="preserve"> PAGEREF _Toc71481058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"_Toc71481059" </w:instrText>
      </w:r>
      <w:r>
        <w:fldChar w:fldCharType="separate"/>
      </w:r>
      <w:r>
        <w:rPr>
          <w:rStyle w:val="38"/>
        </w:rPr>
        <w:t>7.4.2</w:t>
      </w:r>
      <w:r>
        <w:rPr>
          <w:rStyle w:val="38"/>
          <w:rFonts w:hint="eastAsia"/>
        </w:rPr>
        <w:t xml:space="preserve"> 操作元素内容的</w:t>
      </w:r>
      <w:r>
        <w:rPr>
          <w:rStyle w:val="38"/>
        </w:rPr>
        <w:t>4</w:t>
      </w:r>
      <w:r>
        <w:rPr>
          <w:rStyle w:val="38"/>
          <w:rFonts w:hint="eastAsia"/>
        </w:rPr>
        <w:t>中方法</w:t>
      </w:r>
      <w:r>
        <w:tab/>
      </w:r>
      <w:r>
        <w:fldChar w:fldCharType="begin"/>
      </w:r>
      <w:r>
        <w:instrText xml:space="preserve"> PAGEREF _Toc71481059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"_Toc71481060" </w:instrText>
      </w:r>
      <w:r>
        <w:fldChar w:fldCharType="separate"/>
      </w:r>
      <w:r>
        <w:rPr>
          <w:rStyle w:val="38"/>
        </w:rPr>
        <w:t>7.4.3</w:t>
      </w:r>
      <w:r>
        <w:rPr>
          <w:rStyle w:val="38"/>
          <w:rFonts w:hint="eastAsia"/>
        </w:rPr>
        <w:t xml:space="preserve"> 操作元素的行内样式</w:t>
      </w:r>
      <w:r>
        <w:tab/>
      </w:r>
      <w:r>
        <w:fldChar w:fldCharType="begin"/>
      </w:r>
      <w:r>
        <w:instrText xml:space="preserve"> PAGEREF _Toc71481060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"_Toc71481061" </w:instrText>
      </w:r>
      <w:r>
        <w:fldChar w:fldCharType="separate"/>
      </w:r>
      <w:r>
        <w:rPr>
          <w:rStyle w:val="38"/>
        </w:rPr>
        <w:t>7.4.4</w:t>
      </w:r>
      <w:r>
        <w:rPr>
          <w:rStyle w:val="38"/>
          <w:rFonts w:hint="eastAsia"/>
        </w:rPr>
        <w:t xml:space="preserve"> 操作元素属性的两种方法</w:t>
      </w:r>
      <w:r>
        <w:tab/>
      </w:r>
      <w:r>
        <w:fldChar w:fldCharType="begin"/>
      </w:r>
      <w:r>
        <w:instrText xml:space="preserve"> PAGEREF _Toc71481061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"_Toc71481062" </w:instrText>
      </w:r>
      <w:r>
        <w:fldChar w:fldCharType="separate"/>
      </w:r>
      <w:r>
        <w:rPr>
          <w:rStyle w:val="38"/>
        </w:rPr>
        <w:t>7.4.5</w:t>
      </w:r>
      <w:r>
        <w:rPr>
          <w:rStyle w:val="38"/>
          <w:rFonts w:hint="eastAsia"/>
        </w:rPr>
        <w:t xml:space="preserve"> 元素树遍历</w:t>
      </w:r>
      <w:r>
        <w:tab/>
      </w:r>
      <w:r>
        <w:fldChar w:fldCharType="begin"/>
      </w:r>
      <w:r>
        <w:instrText xml:space="preserve"> PAGEREF _Toc71481062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"_Toc71481063" </w:instrText>
      </w:r>
      <w:r>
        <w:fldChar w:fldCharType="separate"/>
      </w:r>
      <w:r>
        <w:rPr>
          <w:rStyle w:val="38"/>
        </w:rPr>
        <w:t>7.4.6</w:t>
      </w:r>
      <w:r>
        <w:rPr>
          <w:rStyle w:val="38"/>
          <w:rFonts w:hint="eastAsia"/>
        </w:rPr>
        <w:t xml:space="preserve"> 获取元素的标签名</w:t>
      </w:r>
      <w:r>
        <w:tab/>
      </w:r>
      <w:r>
        <w:fldChar w:fldCharType="begin"/>
      </w:r>
      <w:r>
        <w:instrText xml:space="preserve"> PAGEREF _Toc71481063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"_Toc71481064" </w:instrText>
      </w:r>
      <w:r>
        <w:fldChar w:fldCharType="separate"/>
      </w:r>
      <w:r>
        <w:rPr>
          <w:rStyle w:val="38"/>
        </w:rPr>
        <w:t>Day08 DOM2</w:t>
      </w:r>
      <w:r>
        <w:tab/>
      </w:r>
      <w:r>
        <w:fldChar w:fldCharType="begin"/>
      </w:r>
      <w:r>
        <w:instrText xml:space="preserve"> PAGEREF _Toc71481064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"_Toc71481066" </w:instrText>
      </w:r>
      <w:r>
        <w:fldChar w:fldCharType="separate"/>
      </w:r>
      <w:r>
        <w:rPr>
          <w:rStyle w:val="38"/>
        </w:rPr>
        <w:t>8.1</w:t>
      </w:r>
      <w:r>
        <w:rPr>
          <w:rStyle w:val="38"/>
          <w:rFonts w:hint="eastAsia"/>
        </w:rPr>
        <w:t xml:space="preserve"> 标签节点的操作方法</w:t>
      </w:r>
      <w:r>
        <w:tab/>
      </w:r>
      <w:r>
        <w:fldChar w:fldCharType="begin"/>
      </w:r>
      <w:r>
        <w:instrText xml:space="preserve"> PAGEREF _Toc71481066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"_Toc71481067" </w:instrText>
      </w:r>
      <w:r>
        <w:fldChar w:fldCharType="separate"/>
      </w:r>
      <w:r>
        <w:rPr>
          <w:rStyle w:val="38"/>
        </w:rPr>
        <w:t>8.1.1 document.creatElement()</w:t>
      </w:r>
      <w:r>
        <w:rPr>
          <w:rStyle w:val="38"/>
          <w:rFonts w:hint="eastAsia"/>
        </w:rPr>
        <w:t>（最常用）</w:t>
      </w:r>
      <w:r>
        <w:tab/>
      </w:r>
      <w:r>
        <w:fldChar w:fldCharType="begin"/>
      </w:r>
      <w:r>
        <w:instrText xml:space="preserve"> PAGEREF _Toc71481067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"_Toc71481068" </w:instrText>
      </w:r>
      <w:r>
        <w:fldChar w:fldCharType="separate"/>
      </w:r>
      <w:r>
        <w:rPr>
          <w:rStyle w:val="38"/>
        </w:rPr>
        <w:t>8.1.2 document.creatTextNode()</w:t>
      </w:r>
      <w:r>
        <w:tab/>
      </w:r>
      <w:r>
        <w:fldChar w:fldCharType="begin"/>
      </w:r>
      <w:r>
        <w:instrText xml:space="preserve"> PAGEREF _Toc71481068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"_Toc71481069" </w:instrText>
      </w:r>
      <w:r>
        <w:fldChar w:fldCharType="separate"/>
      </w:r>
      <w:r>
        <w:rPr>
          <w:rStyle w:val="38"/>
        </w:rPr>
        <w:t>8.1.3</w:t>
      </w:r>
      <w:r>
        <w:rPr>
          <w:rStyle w:val="38"/>
          <w:rFonts w:hint="eastAsia"/>
        </w:rPr>
        <w:t xml:space="preserve"> 节点操作方法</w:t>
      </w:r>
      <w:r>
        <w:rPr>
          <w:rStyle w:val="38"/>
        </w:rPr>
        <w:t xml:space="preserve"> </w:t>
      </w:r>
      <w:r>
        <w:rPr>
          <w:rStyle w:val="38"/>
          <w:rFonts w:hint="eastAsia"/>
        </w:rPr>
        <w:t>添加、删除、替换等</w:t>
      </w:r>
      <w:r>
        <w:tab/>
      </w:r>
      <w:r>
        <w:fldChar w:fldCharType="begin"/>
      </w:r>
      <w:r>
        <w:instrText xml:space="preserve"> PAGEREF _Toc71481069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"_Toc71481070" </w:instrText>
      </w:r>
      <w:r>
        <w:fldChar w:fldCharType="separate"/>
      </w:r>
      <w:r>
        <w:rPr>
          <w:rStyle w:val="38"/>
        </w:rPr>
        <w:t>8.2</w:t>
      </w:r>
      <w:r>
        <w:rPr>
          <w:rStyle w:val="38"/>
          <w:rFonts w:hint="eastAsia"/>
        </w:rPr>
        <w:t xml:space="preserve"> 案例</w:t>
      </w:r>
      <w:r>
        <w:tab/>
      </w:r>
      <w:r>
        <w:fldChar w:fldCharType="begin"/>
      </w:r>
      <w:r>
        <w:instrText xml:space="preserve"> PAGEREF _Toc71481070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"_Toc71481071" </w:instrText>
      </w:r>
      <w:r>
        <w:fldChar w:fldCharType="separate"/>
      </w:r>
      <w:r>
        <w:rPr>
          <w:rStyle w:val="38"/>
        </w:rPr>
        <w:t>8.2.1</w:t>
      </w:r>
      <w:r>
        <w:rPr>
          <w:rStyle w:val="38"/>
          <w:rFonts w:hint="eastAsia"/>
        </w:rPr>
        <w:t xml:space="preserve"> 点击按钮创建按</w:t>
      </w:r>
      <w:r>
        <w:rPr>
          <w:rStyle w:val="38"/>
        </w:rPr>
        <w:t>li</w:t>
      </w:r>
      <w:r>
        <w:tab/>
      </w:r>
      <w:r>
        <w:fldChar w:fldCharType="begin"/>
      </w:r>
      <w:r>
        <w:instrText xml:space="preserve"> PAGEREF _Toc71481071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"_Toc71481072" </w:instrText>
      </w:r>
      <w:r>
        <w:fldChar w:fldCharType="separate"/>
      </w:r>
      <w:r>
        <w:rPr>
          <w:rStyle w:val="38"/>
        </w:rPr>
        <w:t>8.2.2</w:t>
      </w:r>
      <w:r>
        <w:rPr>
          <w:rStyle w:val="38"/>
          <w:rFonts w:hint="eastAsia"/>
        </w:rPr>
        <w:t xml:space="preserve"> 利用</w:t>
      </w:r>
      <w:r>
        <w:rPr>
          <w:rStyle w:val="38"/>
        </w:rPr>
        <w:t>for/forEach</w:t>
      </w:r>
      <w:r>
        <w:rPr>
          <w:rStyle w:val="38"/>
          <w:rFonts w:hint="eastAsia"/>
        </w:rPr>
        <w:t>循操作</w:t>
      </w:r>
      <w:r>
        <w:rPr>
          <w:rStyle w:val="38"/>
        </w:rPr>
        <w:t>dom</w:t>
      </w:r>
      <w:r>
        <w:tab/>
      </w:r>
      <w:r>
        <w:fldChar w:fldCharType="begin"/>
      </w:r>
      <w:r>
        <w:instrText xml:space="preserve"> PAGEREF _Toc71481072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"_Toc71481073" </w:instrText>
      </w:r>
      <w:r>
        <w:fldChar w:fldCharType="separate"/>
      </w:r>
      <w:r>
        <w:rPr>
          <w:rStyle w:val="38"/>
        </w:rPr>
        <w:t>8.3 DOM</w:t>
      </w:r>
      <w:r>
        <w:rPr>
          <w:rStyle w:val="38"/>
          <w:rFonts w:hint="eastAsia"/>
        </w:rPr>
        <w:t>常见属性</w:t>
      </w:r>
      <w:r>
        <w:rPr>
          <w:rStyle w:val="38"/>
        </w:rPr>
        <w:t>(</w:t>
      </w:r>
      <w:r>
        <w:rPr>
          <w:rStyle w:val="38"/>
          <w:rFonts w:hint="eastAsia"/>
        </w:rPr>
        <w:t>了解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_Toc71481073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"_Toc71481074" </w:instrText>
      </w:r>
      <w:r>
        <w:fldChar w:fldCharType="separate"/>
      </w:r>
      <w:r>
        <w:rPr>
          <w:rStyle w:val="38"/>
        </w:rPr>
        <w:t>8.3.1 offset-*</w:t>
      </w:r>
      <w:r>
        <w:tab/>
      </w:r>
      <w:r>
        <w:fldChar w:fldCharType="begin"/>
      </w:r>
      <w:r>
        <w:instrText xml:space="preserve"> PAGEREF _Toc71481074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"_Toc71481075" </w:instrText>
      </w:r>
      <w:r>
        <w:fldChar w:fldCharType="separate"/>
      </w:r>
      <w:r>
        <w:rPr>
          <w:rStyle w:val="38"/>
        </w:rPr>
        <w:t>8.3.2 client-*</w:t>
      </w:r>
      <w:r>
        <w:tab/>
      </w:r>
      <w:r>
        <w:fldChar w:fldCharType="begin"/>
      </w:r>
      <w:r>
        <w:instrText xml:space="preserve"> PAGEREF _Toc71481075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"_Toc71481076" </w:instrText>
      </w:r>
      <w:r>
        <w:fldChar w:fldCharType="separate"/>
      </w:r>
      <w:r>
        <w:rPr>
          <w:rStyle w:val="38"/>
        </w:rPr>
        <w:t>8.3.3 offsetLeft-*</w:t>
      </w:r>
      <w:r>
        <w:tab/>
      </w:r>
      <w:r>
        <w:fldChar w:fldCharType="begin"/>
      </w:r>
      <w:r>
        <w:instrText xml:space="preserve"> PAGEREF _Toc71481076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"_Toc71481077" </w:instrText>
      </w:r>
      <w:r>
        <w:fldChar w:fldCharType="separate"/>
      </w:r>
      <w:r>
        <w:rPr>
          <w:rStyle w:val="38"/>
        </w:rPr>
        <w:t>8.4</w:t>
      </w:r>
      <w:r>
        <w:rPr>
          <w:rStyle w:val="38"/>
          <w:rFonts w:hint="eastAsia"/>
        </w:rPr>
        <w:t xml:space="preserve"> 滚动偏移动</w:t>
      </w:r>
      <w:r>
        <w:rPr>
          <w:rStyle w:val="38"/>
        </w:rPr>
        <w:t>(</w:t>
      </w:r>
      <w:r>
        <w:rPr>
          <w:rStyle w:val="38"/>
          <w:rFonts w:hint="eastAsia"/>
        </w:rPr>
        <w:t>淘宝返回顶部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_Toc71481077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"_Toc71481078" </w:instrText>
      </w:r>
      <w:r>
        <w:fldChar w:fldCharType="separate"/>
      </w:r>
      <w:r>
        <w:rPr>
          <w:rStyle w:val="38"/>
        </w:rPr>
        <w:t>8.4.1</w:t>
      </w:r>
      <w:r>
        <w:rPr>
          <w:rStyle w:val="38"/>
          <w:rFonts w:hint="eastAsia"/>
        </w:rPr>
        <w:t xml:space="preserve"> 滚动条事件</w:t>
      </w:r>
      <w:r>
        <w:tab/>
      </w:r>
      <w:r>
        <w:fldChar w:fldCharType="begin"/>
      </w:r>
      <w:r>
        <w:instrText xml:space="preserve"> PAGEREF _Toc71481078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"_Toc71481079" </w:instrText>
      </w:r>
      <w:r>
        <w:fldChar w:fldCharType="separate"/>
      </w:r>
      <w:r>
        <w:rPr>
          <w:rStyle w:val="38"/>
        </w:rPr>
        <w:t>8.4.2</w:t>
      </w:r>
      <w:r>
        <w:rPr>
          <w:rStyle w:val="38"/>
          <w:rFonts w:hint="eastAsia"/>
        </w:rPr>
        <w:t xml:space="preserve"> 返回顶部案例</w:t>
      </w:r>
      <w:r>
        <w:tab/>
      </w:r>
      <w:r>
        <w:fldChar w:fldCharType="begin"/>
      </w:r>
      <w:r>
        <w:instrText xml:space="preserve"> PAGEREF _Toc71481079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"_Toc71481080" </w:instrText>
      </w:r>
      <w:r>
        <w:fldChar w:fldCharType="separate"/>
      </w:r>
      <w:r>
        <w:rPr>
          <w:rStyle w:val="38"/>
        </w:rPr>
        <w:t>8.5</w:t>
      </w:r>
      <w:r>
        <w:rPr>
          <w:rStyle w:val="38"/>
          <w:rFonts w:hint="eastAsia"/>
        </w:rPr>
        <w:t xml:space="preserve"> 图片懒加载和预加载</w:t>
      </w:r>
      <w:r>
        <w:rPr>
          <w:rStyle w:val="38"/>
        </w:rPr>
        <w:t>(</w:t>
      </w:r>
      <w:r>
        <w:rPr>
          <w:rStyle w:val="38"/>
          <w:rFonts w:hint="eastAsia"/>
        </w:rPr>
        <w:t>重点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_Toc71481080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"_Toc71481081" </w:instrText>
      </w:r>
      <w:r>
        <w:fldChar w:fldCharType="separate"/>
      </w:r>
      <w:r>
        <w:rPr>
          <w:rStyle w:val="38"/>
        </w:rPr>
        <w:t>8.5.1</w:t>
      </w:r>
      <w:r>
        <w:rPr>
          <w:rStyle w:val="38"/>
          <w:rFonts w:hint="eastAsia"/>
        </w:rPr>
        <w:t xml:space="preserve"> 图片懒加载</w:t>
      </w:r>
      <w:r>
        <w:tab/>
      </w:r>
      <w:r>
        <w:fldChar w:fldCharType="begin"/>
      </w:r>
      <w:r>
        <w:instrText xml:space="preserve"> PAGEREF _Toc71481081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"_Toc71481082" </w:instrText>
      </w:r>
      <w:r>
        <w:fldChar w:fldCharType="separate"/>
      </w:r>
      <w:r>
        <w:rPr>
          <w:rStyle w:val="38"/>
        </w:rPr>
        <w:t>8.5.2</w:t>
      </w:r>
      <w:r>
        <w:rPr>
          <w:rStyle w:val="38"/>
          <w:rFonts w:hint="eastAsia"/>
        </w:rPr>
        <w:t xml:space="preserve"> 图片预加载</w:t>
      </w:r>
      <w:r>
        <w:tab/>
      </w:r>
      <w:r>
        <w:fldChar w:fldCharType="begin"/>
      </w:r>
      <w:r>
        <w:instrText xml:space="preserve"> PAGEREF _Toc71481082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"_Toc71481083" </w:instrText>
      </w:r>
      <w:r>
        <w:fldChar w:fldCharType="separate"/>
      </w:r>
      <w:r>
        <w:rPr>
          <w:rStyle w:val="38"/>
        </w:rPr>
        <w:t xml:space="preserve">Day09 </w:t>
      </w:r>
      <w:r>
        <w:rPr>
          <w:rStyle w:val="38"/>
          <w:rFonts w:hint="eastAsia"/>
        </w:rPr>
        <w:t>数据存储</w:t>
      </w:r>
      <w:r>
        <w:tab/>
      </w:r>
      <w:r>
        <w:fldChar w:fldCharType="begin"/>
      </w:r>
      <w:r>
        <w:instrText xml:space="preserve"> PAGEREF _Toc71481083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"_Toc71481087" </w:instrText>
      </w:r>
      <w:r>
        <w:fldChar w:fldCharType="separate"/>
      </w:r>
      <w:r>
        <w:rPr>
          <w:rStyle w:val="38"/>
        </w:rPr>
        <w:t>9.1cookie</w:t>
      </w:r>
      <w:r>
        <w:tab/>
      </w:r>
      <w:r>
        <w:fldChar w:fldCharType="begin"/>
      </w:r>
      <w:r>
        <w:instrText xml:space="preserve"> PAGEREF _Toc71481087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"_Toc71481088" </w:instrText>
      </w:r>
      <w:r>
        <w:fldChar w:fldCharType="separate"/>
      </w:r>
      <w:r>
        <w:rPr>
          <w:rStyle w:val="38"/>
        </w:rPr>
        <w:t>9.1.1cookie</w:t>
      </w:r>
      <w:r>
        <w:rPr>
          <w:rStyle w:val="38"/>
          <w:rFonts w:hint="eastAsia"/>
        </w:rPr>
        <w:t>存取</w:t>
      </w:r>
      <w:r>
        <w:tab/>
      </w:r>
      <w:r>
        <w:fldChar w:fldCharType="begin"/>
      </w:r>
      <w:r>
        <w:instrText xml:space="preserve"> PAGEREF _Toc71481088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"_Toc71481089" </w:instrText>
      </w:r>
      <w:r>
        <w:fldChar w:fldCharType="separate"/>
      </w:r>
      <w:r>
        <w:rPr>
          <w:rStyle w:val="38"/>
        </w:rPr>
        <w:t>9.1.2cookie</w:t>
      </w:r>
      <w:r>
        <w:rPr>
          <w:rStyle w:val="38"/>
          <w:rFonts w:hint="eastAsia"/>
        </w:rPr>
        <w:t>设置过期时间</w:t>
      </w:r>
      <w:r>
        <w:tab/>
      </w:r>
      <w:r>
        <w:fldChar w:fldCharType="begin"/>
      </w:r>
      <w:r>
        <w:instrText xml:space="preserve"> PAGEREF _Toc71481089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"_Toc71481090" </w:instrText>
      </w:r>
      <w:r>
        <w:fldChar w:fldCharType="separate"/>
      </w:r>
      <w:r>
        <w:rPr>
          <w:rStyle w:val="38"/>
        </w:rPr>
        <w:t>9.1.3</w:t>
      </w:r>
      <w:r>
        <w:rPr>
          <w:rStyle w:val="38"/>
          <w:rFonts w:hint="eastAsia"/>
        </w:rPr>
        <w:t>封装</w:t>
      </w:r>
      <w:r>
        <w:rPr>
          <w:rStyle w:val="38"/>
        </w:rPr>
        <w:t>setCookie(</w:t>
      </w:r>
      <w:r>
        <w:rPr>
          <w:rStyle w:val="38"/>
          <w:rFonts w:hint="eastAsia"/>
        </w:rPr>
        <w:t>属性名</w:t>
      </w:r>
      <w:r>
        <w:rPr>
          <w:rStyle w:val="38"/>
        </w:rPr>
        <w:t>,</w:t>
      </w:r>
      <w:r>
        <w:rPr>
          <w:rStyle w:val="38"/>
          <w:rFonts w:hint="eastAsia"/>
        </w:rPr>
        <w:t>属性值</w:t>
      </w:r>
      <w:r>
        <w:rPr>
          <w:rStyle w:val="38"/>
        </w:rPr>
        <w:t>,</w:t>
      </w:r>
      <w:r>
        <w:rPr>
          <w:rStyle w:val="38"/>
          <w:rFonts w:hint="eastAsia"/>
        </w:rPr>
        <w:t>失效时间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_Toc71481090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"_Toc71481091" </w:instrText>
      </w:r>
      <w:r>
        <w:fldChar w:fldCharType="separate"/>
      </w:r>
      <w:r>
        <w:rPr>
          <w:rStyle w:val="38"/>
        </w:rPr>
        <w:t>9.1.4</w:t>
      </w:r>
      <w:r>
        <w:rPr>
          <w:rStyle w:val="38"/>
          <w:rFonts w:hint="eastAsia"/>
        </w:rPr>
        <w:t>封装</w:t>
      </w:r>
      <w:r>
        <w:rPr>
          <w:rStyle w:val="38"/>
        </w:rPr>
        <w:t>getCookie(</w:t>
      </w:r>
      <w:r>
        <w:rPr>
          <w:rStyle w:val="38"/>
          <w:rFonts w:hint="eastAsia"/>
        </w:rPr>
        <w:t>属性名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_Toc71481091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"_Toc71481092" </w:instrText>
      </w:r>
      <w:r>
        <w:fldChar w:fldCharType="separate"/>
      </w:r>
      <w:r>
        <w:rPr>
          <w:rStyle w:val="38"/>
        </w:rPr>
        <w:t>9.1.5</w:t>
      </w:r>
      <w:r>
        <w:rPr>
          <w:rStyle w:val="38"/>
          <w:rFonts w:hint="eastAsia"/>
        </w:rPr>
        <w:t>封装</w:t>
      </w:r>
      <w:r>
        <w:rPr>
          <w:rStyle w:val="38"/>
        </w:rPr>
        <w:t>removeCookie(</w:t>
      </w:r>
      <w:r>
        <w:rPr>
          <w:rStyle w:val="38"/>
          <w:rFonts w:hint="eastAsia"/>
        </w:rPr>
        <w:t>属性名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_Toc71481092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"_Toc71481093" </w:instrText>
      </w:r>
      <w:r>
        <w:fldChar w:fldCharType="separate"/>
      </w:r>
      <w:r>
        <w:rPr>
          <w:rStyle w:val="38"/>
        </w:rPr>
        <w:t>9.2localstorage</w:t>
      </w:r>
      <w:r>
        <w:rPr>
          <w:rStyle w:val="38"/>
          <w:rFonts w:hint="eastAsia"/>
        </w:rPr>
        <w:t>和</w:t>
      </w:r>
      <w:r>
        <w:rPr>
          <w:rStyle w:val="38"/>
        </w:rPr>
        <w:t>sessionstorage</w:t>
      </w:r>
      <w:r>
        <w:tab/>
      </w:r>
      <w:r>
        <w:fldChar w:fldCharType="begin"/>
      </w:r>
      <w:r>
        <w:instrText xml:space="preserve"> PAGEREF _Toc71481093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"_Toc71481094" </w:instrText>
      </w:r>
      <w:r>
        <w:fldChar w:fldCharType="separate"/>
      </w:r>
      <w:r>
        <w:rPr>
          <w:rStyle w:val="38"/>
        </w:rPr>
        <w:t>9.2.1Localstroage</w:t>
      </w:r>
      <w:r>
        <w:rPr>
          <w:rStyle w:val="38"/>
          <w:rFonts w:hint="eastAsia"/>
        </w:rPr>
        <w:t>和</w:t>
      </w:r>
      <w:r>
        <w:rPr>
          <w:rStyle w:val="38"/>
        </w:rPr>
        <w:t xml:space="preserve">sessionstorage </w:t>
      </w:r>
      <w:r>
        <w:rPr>
          <w:rStyle w:val="38"/>
          <w:rFonts w:hint="eastAsia"/>
        </w:rPr>
        <w:t>介绍</w:t>
      </w:r>
      <w:r>
        <w:tab/>
      </w:r>
      <w:r>
        <w:fldChar w:fldCharType="begin"/>
      </w:r>
      <w:r>
        <w:instrText xml:space="preserve"> PAGEREF _Toc71481094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"_Toc71481095" </w:instrText>
      </w:r>
      <w:r>
        <w:fldChar w:fldCharType="separate"/>
      </w:r>
      <w:r>
        <w:rPr>
          <w:rStyle w:val="38"/>
        </w:rPr>
        <w:t>9.2.2localstroage</w:t>
      </w:r>
      <w:r>
        <w:rPr>
          <w:rStyle w:val="38"/>
          <w:rFonts w:hint="eastAsia"/>
        </w:rPr>
        <w:t>和</w:t>
      </w:r>
      <w:r>
        <w:rPr>
          <w:rStyle w:val="38"/>
        </w:rPr>
        <w:t xml:space="preserve">sessionstorage </w:t>
      </w:r>
      <w:r>
        <w:rPr>
          <w:rStyle w:val="38"/>
          <w:rFonts w:hint="eastAsia"/>
        </w:rPr>
        <w:t>方法</w:t>
      </w:r>
      <w:r>
        <w:tab/>
      </w:r>
      <w:r>
        <w:fldChar w:fldCharType="begin"/>
      </w:r>
      <w:r>
        <w:instrText xml:space="preserve"> PAGEREF _Toc71481095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"_Toc71481096" </w:instrText>
      </w:r>
      <w:r>
        <w:fldChar w:fldCharType="separate"/>
      </w:r>
      <w:r>
        <w:rPr>
          <w:rStyle w:val="38"/>
        </w:rPr>
        <w:t>9.3JSON</w:t>
      </w:r>
      <w:r>
        <w:tab/>
      </w:r>
      <w:r>
        <w:fldChar w:fldCharType="begin"/>
      </w:r>
      <w:r>
        <w:instrText xml:space="preserve"> PAGEREF _Toc71481096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"_Toc71481097" </w:instrText>
      </w:r>
      <w:r>
        <w:fldChar w:fldCharType="separate"/>
      </w:r>
      <w:r>
        <w:rPr>
          <w:rStyle w:val="38"/>
        </w:rPr>
        <w:t>9.3.1JSON</w:t>
      </w:r>
      <w:r>
        <w:rPr>
          <w:rStyle w:val="38"/>
          <w:rFonts w:hint="eastAsia"/>
        </w:rPr>
        <w:t>概述</w:t>
      </w:r>
      <w:r>
        <w:tab/>
      </w:r>
      <w:r>
        <w:fldChar w:fldCharType="begin"/>
      </w:r>
      <w:r>
        <w:instrText xml:space="preserve"> PAGEREF _Toc71481097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"_Toc71481098" </w:instrText>
      </w:r>
      <w:r>
        <w:fldChar w:fldCharType="separate"/>
      </w:r>
      <w:r>
        <w:rPr>
          <w:rStyle w:val="38"/>
        </w:rPr>
        <w:t xml:space="preserve">9.3.2JSON.stringify </w:t>
      </w:r>
      <w:r>
        <w:rPr>
          <w:rStyle w:val="38"/>
          <w:rFonts w:hint="eastAsia"/>
        </w:rPr>
        <w:t>和</w:t>
      </w:r>
      <w:r>
        <w:rPr>
          <w:rStyle w:val="38"/>
        </w:rPr>
        <w:t xml:space="preserve"> JSON.parse</w:t>
      </w:r>
      <w:r>
        <w:tab/>
      </w:r>
      <w:r>
        <w:fldChar w:fldCharType="begin"/>
      </w:r>
      <w:r>
        <w:instrText xml:space="preserve"> PAGEREF _Toc71481098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"_Toc71481099" </w:instrText>
      </w:r>
      <w:r>
        <w:fldChar w:fldCharType="separate"/>
      </w:r>
      <w:r>
        <w:rPr>
          <w:rStyle w:val="38"/>
        </w:rPr>
        <w:t>9.4</w:t>
      </w:r>
      <w:r>
        <w:rPr>
          <w:rStyle w:val="38"/>
          <w:rFonts w:hint="eastAsia"/>
        </w:rPr>
        <w:t>本地存储案例</w:t>
      </w:r>
      <w:r>
        <w:tab/>
      </w:r>
      <w:r>
        <w:fldChar w:fldCharType="begin"/>
      </w:r>
      <w:r>
        <w:instrText xml:space="preserve"> PAGEREF _Toc71481099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"_Toc71481100" </w:instrText>
      </w:r>
      <w:r>
        <w:fldChar w:fldCharType="separate"/>
      </w:r>
      <w:r>
        <w:rPr>
          <w:rStyle w:val="38"/>
        </w:rPr>
        <w:t>9.4.1</w:t>
      </w:r>
      <w:r>
        <w:rPr>
          <w:rStyle w:val="38"/>
          <w:rFonts w:hint="eastAsia"/>
        </w:rPr>
        <w:t>简易表格增删</w:t>
      </w:r>
      <w:r>
        <w:rPr>
          <w:rStyle w:val="38"/>
        </w:rPr>
        <w:t xml:space="preserve">+ </w:t>
      </w:r>
      <w:r>
        <w:rPr>
          <w:rStyle w:val="38"/>
          <w:rFonts w:hint="eastAsia"/>
        </w:rPr>
        <w:t>本地存储</w:t>
      </w:r>
      <w:r>
        <w:tab/>
      </w:r>
      <w:r>
        <w:fldChar w:fldCharType="begin"/>
      </w:r>
      <w:r>
        <w:instrText xml:space="preserve"> PAGEREF _Toc71481100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"_Toc71481101" </w:instrText>
      </w:r>
      <w:r>
        <w:fldChar w:fldCharType="separate"/>
      </w:r>
      <w:r>
        <w:rPr>
          <w:rStyle w:val="38"/>
        </w:rPr>
        <w:t xml:space="preserve">Day10 </w:t>
      </w:r>
      <w:r>
        <w:rPr>
          <w:rStyle w:val="38"/>
          <w:rFonts w:hint="eastAsia"/>
        </w:rPr>
        <w:t>综合项目</w:t>
      </w:r>
      <w:r>
        <w:tab/>
      </w:r>
      <w:r>
        <w:fldChar w:fldCharType="begin"/>
      </w:r>
      <w:r>
        <w:instrText xml:space="preserve"> PAGEREF _Toc71481101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"_Toc71481104" </w:instrText>
      </w:r>
      <w:r>
        <w:fldChar w:fldCharType="separate"/>
      </w:r>
      <w:r>
        <w:rPr>
          <w:rStyle w:val="38"/>
        </w:rPr>
        <w:t>10.1</w:t>
      </w:r>
      <w:r>
        <w:rPr>
          <w:rStyle w:val="38"/>
          <w:rFonts w:hint="eastAsia"/>
        </w:rPr>
        <w:t xml:space="preserve"> 综合案例</w:t>
      </w:r>
      <w:r>
        <w:rPr>
          <w:rStyle w:val="38"/>
        </w:rPr>
        <w:t xml:space="preserve"> </w:t>
      </w:r>
      <w:r>
        <w:rPr>
          <w:rStyle w:val="38"/>
          <w:rFonts w:hint="eastAsia"/>
        </w:rPr>
        <w:t>四选一</w:t>
      </w:r>
      <w:r>
        <w:tab/>
      </w:r>
      <w:r>
        <w:fldChar w:fldCharType="begin"/>
      </w:r>
      <w:r>
        <w:instrText xml:space="preserve"> PAGEREF _Toc71481104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"_Toc71481105" </w:instrText>
      </w:r>
      <w:r>
        <w:fldChar w:fldCharType="separate"/>
      </w:r>
      <w:r>
        <w:rPr>
          <w:rStyle w:val="38"/>
        </w:rPr>
        <w:t>10.1.1</w:t>
      </w:r>
      <w:r>
        <w:rPr>
          <w:rStyle w:val="38"/>
          <w:rFonts w:hint="eastAsia"/>
        </w:rPr>
        <w:t xml:space="preserve"> 表格添加删除</w:t>
      </w:r>
      <w:r>
        <w:rPr>
          <w:rStyle w:val="38"/>
        </w:rPr>
        <w:t>+</w:t>
      </w:r>
      <w:r>
        <w:rPr>
          <w:rStyle w:val="38"/>
          <w:rFonts w:hint="eastAsia"/>
        </w:rPr>
        <w:t>本地存储</w:t>
      </w:r>
      <w:r>
        <w:rPr>
          <w:rStyle w:val="38"/>
        </w:rPr>
        <w:t>1</w:t>
      </w:r>
      <w:r>
        <w:tab/>
      </w:r>
      <w:r>
        <w:fldChar w:fldCharType="begin"/>
      </w:r>
      <w:r>
        <w:instrText xml:space="preserve"> PAGEREF _Toc71481105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"_Toc71481106" </w:instrText>
      </w:r>
      <w:r>
        <w:fldChar w:fldCharType="separate"/>
      </w:r>
      <w:r>
        <w:rPr>
          <w:rStyle w:val="38"/>
        </w:rPr>
        <w:t>10.1.2</w:t>
      </w:r>
      <w:r>
        <w:rPr>
          <w:rStyle w:val="38"/>
          <w:rFonts w:hint="eastAsia"/>
        </w:rPr>
        <w:t xml:space="preserve"> 表格添加删除</w:t>
      </w:r>
      <w:r>
        <w:rPr>
          <w:rStyle w:val="38"/>
        </w:rPr>
        <w:t>+</w:t>
      </w:r>
      <w:r>
        <w:rPr>
          <w:rStyle w:val="38"/>
          <w:rFonts w:hint="eastAsia"/>
        </w:rPr>
        <w:t>本地存储</w:t>
      </w:r>
      <w:r>
        <w:rPr>
          <w:rStyle w:val="38"/>
        </w:rPr>
        <w:t>2</w:t>
      </w:r>
      <w:r>
        <w:tab/>
      </w:r>
      <w:r>
        <w:fldChar w:fldCharType="begin"/>
      </w:r>
      <w:r>
        <w:instrText xml:space="preserve"> PAGEREF _Toc71481106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"_Toc71481107" </w:instrText>
      </w:r>
      <w:r>
        <w:fldChar w:fldCharType="separate"/>
      </w:r>
      <w:r>
        <w:rPr>
          <w:rStyle w:val="38"/>
        </w:rPr>
        <w:t>10.1.3</w:t>
      </w:r>
      <w:r>
        <w:rPr>
          <w:rStyle w:val="38"/>
          <w:rFonts w:hint="eastAsia"/>
        </w:rPr>
        <w:t xml:space="preserve"> 表格添加删除</w:t>
      </w:r>
      <w:r>
        <w:rPr>
          <w:rStyle w:val="38"/>
        </w:rPr>
        <w:t>+</w:t>
      </w:r>
      <w:r>
        <w:rPr>
          <w:rStyle w:val="38"/>
          <w:rFonts w:hint="eastAsia"/>
        </w:rPr>
        <w:t>本地存储</w:t>
      </w:r>
      <w:r>
        <w:rPr>
          <w:rStyle w:val="38"/>
        </w:rPr>
        <w:t>3</w:t>
      </w:r>
      <w:r>
        <w:tab/>
      </w:r>
      <w:r>
        <w:fldChar w:fldCharType="begin"/>
      </w:r>
      <w:r>
        <w:instrText xml:space="preserve"> PAGEREF _Toc71481107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"_Toc71481108" </w:instrText>
      </w:r>
      <w:r>
        <w:fldChar w:fldCharType="separate"/>
      </w:r>
      <w:r>
        <w:rPr>
          <w:rStyle w:val="38"/>
        </w:rPr>
        <w:t>10.1.4</w:t>
      </w:r>
      <w:r>
        <w:rPr>
          <w:rStyle w:val="38"/>
          <w:rFonts w:hint="eastAsia"/>
        </w:rPr>
        <w:t xml:space="preserve"> 表格添加删除</w:t>
      </w:r>
      <w:r>
        <w:rPr>
          <w:rStyle w:val="38"/>
        </w:rPr>
        <w:t>+</w:t>
      </w:r>
      <w:r>
        <w:rPr>
          <w:rStyle w:val="38"/>
          <w:rFonts w:hint="eastAsia"/>
        </w:rPr>
        <w:t>本地存储</w:t>
      </w:r>
      <w:r>
        <w:rPr>
          <w:rStyle w:val="38"/>
        </w:rPr>
        <w:t>4</w:t>
      </w:r>
      <w:r>
        <w:tab/>
      </w:r>
      <w:r>
        <w:fldChar w:fldCharType="begin"/>
      </w:r>
      <w:r>
        <w:instrText xml:space="preserve"> PAGEREF _Toc71481108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"_Toc71481109" </w:instrText>
      </w:r>
      <w:r>
        <w:fldChar w:fldCharType="separate"/>
      </w:r>
      <w:r>
        <w:rPr>
          <w:rStyle w:val="38"/>
        </w:rPr>
        <w:t>10.1.5</w:t>
      </w:r>
      <w:r>
        <w:rPr>
          <w:rStyle w:val="38"/>
          <w:rFonts w:hint="eastAsia"/>
        </w:rPr>
        <w:t xml:space="preserve"> 表格添加删除</w:t>
      </w:r>
      <w:r>
        <w:rPr>
          <w:rStyle w:val="38"/>
        </w:rPr>
        <w:t>+</w:t>
      </w:r>
      <w:r>
        <w:rPr>
          <w:rStyle w:val="38"/>
          <w:rFonts w:hint="eastAsia"/>
        </w:rPr>
        <w:t>本地存储</w:t>
      </w:r>
      <w:r>
        <w:rPr>
          <w:rStyle w:val="38"/>
        </w:rPr>
        <w:t>5</w:t>
      </w:r>
      <w:r>
        <w:tab/>
      </w:r>
      <w:r>
        <w:fldChar w:fldCharType="begin"/>
      </w:r>
      <w:r>
        <w:instrText xml:space="preserve"> PAGEREF _Toc71481109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"_Toc71481110" </w:instrText>
      </w:r>
      <w:r>
        <w:fldChar w:fldCharType="separate"/>
      </w:r>
      <w:r>
        <w:rPr>
          <w:rStyle w:val="38"/>
        </w:rPr>
        <w:t>10.1.6</w:t>
      </w:r>
      <w:r>
        <w:rPr>
          <w:rStyle w:val="38"/>
          <w:rFonts w:hint="eastAsia"/>
        </w:rPr>
        <w:t xml:space="preserve"> 表格添加删除</w:t>
      </w:r>
      <w:r>
        <w:rPr>
          <w:rStyle w:val="38"/>
        </w:rPr>
        <w:t>+</w:t>
      </w:r>
      <w:r>
        <w:rPr>
          <w:rStyle w:val="38"/>
          <w:rFonts w:hint="eastAsia"/>
        </w:rPr>
        <w:t>本地存储</w:t>
      </w:r>
      <w:r>
        <w:rPr>
          <w:rStyle w:val="38"/>
        </w:rPr>
        <w:t>6</w:t>
      </w:r>
      <w:r>
        <w:tab/>
      </w:r>
      <w:r>
        <w:fldChar w:fldCharType="begin"/>
      </w:r>
      <w:r>
        <w:instrText xml:space="preserve"> PAGEREF _Toc71481110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"_Toc71481111" </w:instrText>
      </w:r>
      <w:r>
        <w:fldChar w:fldCharType="separate"/>
      </w:r>
      <w:r>
        <w:rPr>
          <w:rStyle w:val="38"/>
        </w:rPr>
        <w:t xml:space="preserve">Day11 </w:t>
      </w:r>
      <w:r>
        <w:rPr>
          <w:rStyle w:val="38"/>
          <w:rFonts w:hint="eastAsia"/>
        </w:rPr>
        <w:t>事件</w:t>
      </w:r>
      <w:r>
        <w:tab/>
      </w:r>
      <w:r>
        <w:fldChar w:fldCharType="begin"/>
      </w:r>
      <w:r>
        <w:instrText xml:space="preserve"> PAGEREF _Toc71481111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"_Toc71481114" </w:instrText>
      </w:r>
      <w:r>
        <w:fldChar w:fldCharType="separate"/>
      </w:r>
      <w:r>
        <w:rPr>
          <w:rStyle w:val="38"/>
        </w:rPr>
        <w:t>11.1</w:t>
      </w:r>
      <w:r>
        <w:rPr>
          <w:rStyle w:val="38"/>
          <w:rFonts w:hint="eastAsia"/>
        </w:rPr>
        <w:t>事件</w:t>
      </w:r>
      <w:r>
        <w:tab/>
      </w:r>
      <w:r>
        <w:fldChar w:fldCharType="begin"/>
      </w:r>
      <w:r>
        <w:instrText xml:space="preserve"> PAGEREF _Toc71481114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"_Toc71481115" </w:instrText>
      </w:r>
      <w:r>
        <w:fldChar w:fldCharType="separate"/>
      </w:r>
      <w:r>
        <w:rPr>
          <w:rStyle w:val="38"/>
        </w:rPr>
        <w:t>11.1.1</w:t>
      </w:r>
      <w:r>
        <w:rPr>
          <w:rStyle w:val="38"/>
          <w:rFonts w:hint="eastAsia"/>
        </w:rPr>
        <w:t>事件概述</w:t>
      </w:r>
      <w:r>
        <w:tab/>
      </w:r>
      <w:r>
        <w:fldChar w:fldCharType="begin"/>
      </w:r>
      <w:r>
        <w:instrText xml:space="preserve"> PAGEREF _Toc71481115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"_Toc71481116" </w:instrText>
      </w:r>
      <w:r>
        <w:fldChar w:fldCharType="separate"/>
      </w:r>
      <w:r>
        <w:rPr>
          <w:rStyle w:val="38"/>
        </w:rPr>
        <w:t>11.2</w:t>
      </w:r>
      <w:r>
        <w:rPr>
          <w:rStyle w:val="38"/>
          <w:rFonts w:hint="eastAsia"/>
        </w:rPr>
        <w:t>各种类型的事件</w:t>
      </w:r>
      <w:r>
        <w:tab/>
      </w:r>
      <w:r>
        <w:fldChar w:fldCharType="begin"/>
      </w:r>
      <w:r>
        <w:instrText xml:space="preserve"> PAGEREF _Toc71481116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"_Toc71481117" </w:instrText>
      </w:r>
      <w:r>
        <w:fldChar w:fldCharType="separate"/>
      </w:r>
      <w:r>
        <w:rPr>
          <w:rStyle w:val="38"/>
        </w:rPr>
        <w:t>11.2.1</w:t>
      </w:r>
      <w:r>
        <w:rPr>
          <w:rStyle w:val="38"/>
          <w:rFonts w:hint="eastAsia"/>
        </w:rPr>
        <w:t>窗口事件</w:t>
      </w:r>
      <w:r>
        <w:tab/>
      </w:r>
      <w:r>
        <w:fldChar w:fldCharType="begin"/>
      </w:r>
      <w:r>
        <w:instrText xml:space="preserve"> PAGEREF _Toc71481117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"_Toc71481118" </w:instrText>
      </w:r>
      <w:r>
        <w:fldChar w:fldCharType="separate"/>
      </w:r>
      <w:r>
        <w:rPr>
          <w:rStyle w:val="38"/>
        </w:rPr>
        <w:t>11.2.2</w:t>
      </w:r>
      <w:r>
        <w:rPr>
          <w:rStyle w:val="38"/>
          <w:rFonts w:hint="eastAsia"/>
        </w:rPr>
        <w:t>键盘事件</w:t>
      </w:r>
      <w:r>
        <w:tab/>
      </w:r>
      <w:r>
        <w:fldChar w:fldCharType="begin"/>
      </w:r>
      <w:r>
        <w:instrText xml:space="preserve"> PAGEREF _Toc71481118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"_Toc71481119" </w:instrText>
      </w:r>
      <w:r>
        <w:fldChar w:fldCharType="separate"/>
      </w:r>
      <w:r>
        <w:rPr>
          <w:rStyle w:val="38"/>
        </w:rPr>
        <w:t>11.2.3</w:t>
      </w:r>
      <w:r>
        <w:rPr>
          <w:rStyle w:val="38"/>
          <w:rFonts w:hint="eastAsia"/>
        </w:rPr>
        <w:t>鼠标事件</w:t>
      </w:r>
      <w:r>
        <w:tab/>
      </w:r>
      <w:r>
        <w:fldChar w:fldCharType="begin"/>
      </w:r>
      <w:r>
        <w:instrText xml:space="preserve"> PAGEREF _Toc71481119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"_Toc71481120" </w:instrText>
      </w:r>
      <w:r>
        <w:fldChar w:fldCharType="separate"/>
      </w:r>
      <w:r>
        <w:rPr>
          <w:rStyle w:val="38"/>
        </w:rPr>
        <w:t>11.2.4</w:t>
      </w:r>
      <w:r>
        <w:rPr>
          <w:rStyle w:val="38"/>
          <w:rFonts w:hint="eastAsia"/>
        </w:rPr>
        <w:t>表单事件</w:t>
      </w:r>
      <w:r>
        <w:tab/>
      </w:r>
      <w:r>
        <w:fldChar w:fldCharType="begin"/>
      </w:r>
      <w:r>
        <w:instrText xml:space="preserve"> PAGEREF _Toc71481120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"_Toc71481121" </w:instrText>
      </w:r>
      <w:r>
        <w:fldChar w:fldCharType="separate"/>
      </w:r>
      <w:r>
        <w:rPr>
          <w:rStyle w:val="38"/>
        </w:rPr>
        <w:t>11.2.5</w:t>
      </w:r>
      <w:r>
        <w:rPr>
          <w:rStyle w:val="38"/>
          <w:rFonts w:hint="eastAsia"/>
        </w:rPr>
        <w:t>触屏事件概述</w:t>
      </w:r>
      <w:r>
        <w:tab/>
      </w:r>
      <w:r>
        <w:fldChar w:fldCharType="begin"/>
      </w:r>
      <w:r>
        <w:instrText xml:space="preserve"> PAGEREF _Toc71481121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"_Toc71481122" </w:instrText>
      </w:r>
      <w:r>
        <w:fldChar w:fldCharType="separate"/>
      </w:r>
      <w:r>
        <w:rPr>
          <w:rStyle w:val="38"/>
        </w:rPr>
        <w:t>11.2.6</w:t>
      </w:r>
      <w:r>
        <w:rPr>
          <w:rStyle w:val="38"/>
          <w:rFonts w:hint="eastAsia"/>
        </w:rPr>
        <w:t>触摸事件对象（</w:t>
      </w:r>
      <w:r>
        <w:rPr>
          <w:rStyle w:val="38"/>
        </w:rPr>
        <w:t>TouchEvent</w:t>
      </w:r>
      <w:r>
        <w:rPr>
          <w:rStyle w:val="38"/>
          <w:rFonts w:hint="eastAsia"/>
        </w:rPr>
        <w:t>）</w:t>
      </w:r>
      <w:r>
        <w:tab/>
      </w:r>
      <w:r>
        <w:fldChar w:fldCharType="begin"/>
      </w:r>
      <w:r>
        <w:instrText xml:space="preserve"> PAGEREF _Toc71481122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"_Toc71481123" </w:instrText>
      </w:r>
      <w:r>
        <w:fldChar w:fldCharType="separate"/>
      </w:r>
      <w:r>
        <w:rPr>
          <w:rStyle w:val="38"/>
        </w:rPr>
        <w:t>11.2.7click</w:t>
      </w:r>
      <w:r>
        <w:rPr>
          <w:rStyle w:val="38"/>
          <w:rFonts w:hint="eastAsia"/>
        </w:rPr>
        <w:t>延迟解决方案</w:t>
      </w:r>
      <w:r>
        <w:tab/>
      </w:r>
      <w:r>
        <w:fldChar w:fldCharType="begin"/>
      </w:r>
      <w:r>
        <w:instrText xml:space="preserve"> PAGEREF _Toc71481123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"_Toc71481124" </w:instrText>
      </w:r>
      <w:r>
        <w:fldChar w:fldCharType="separate"/>
      </w:r>
      <w:r>
        <w:rPr>
          <w:rStyle w:val="38"/>
        </w:rPr>
        <w:t>11.3</w:t>
      </w:r>
      <w:r>
        <w:rPr>
          <w:rStyle w:val="38"/>
          <w:rFonts w:hint="eastAsia"/>
        </w:rPr>
        <w:t>事件对象</w:t>
      </w:r>
      <w:r>
        <w:tab/>
      </w:r>
      <w:r>
        <w:fldChar w:fldCharType="begin"/>
      </w:r>
      <w:r>
        <w:instrText xml:space="preserve"> PAGEREF _Toc71481124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"_Toc71481125" </w:instrText>
      </w:r>
      <w:r>
        <w:fldChar w:fldCharType="separate"/>
      </w:r>
      <w:r>
        <w:rPr>
          <w:rStyle w:val="38"/>
        </w:rPr>
        <w:t>11.3.1</w:t>
      </w:r>
      <w:r>
        <w:rPr>
          <w:rStyle w:val="38"/>
          <w:rFonts w:hint="eastAsia"/>
        </w:rPr>
        <w:t>事件对象概念</w:t>
      </w:r>
      <w:r>
        <w:tab/>
      </w:r>
      <w:r>
        <w:fldChar w:fldCharType="begin"/>
      </w:r>
      <w:r>
        <w:instrText xml:space="preserve"> PAGEREF _Toc71481125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"_Toc71481126" </w:instrText>
      </w:r>
      <w:r>
        <w:fldChar w:fldCharType="separate"/>
      </w:r>
      <w:r>
        <w:rPr>
          <w:rStyle w:val="38"/>
        </w:rPr>
        <w:t>11.3.2</w:t>
      </w:r>
      <w:r>
        <w:rPr>
          <w:rStyle w:val="38"/>
          <w:rFonts w:hint="eastAsia"/>
        </w:rPr>
        <w:t>获取事件对象</w:t>
      </w:r>
      <w:r>
        <w:tab/>
      </w:r>
      <w:r>
        <w:fldChar w:fldCharType="begin"/>
      </w:r>
      <w:r>
        <w:instrText xml:space="preserve"> PAGEREF _Toc71481126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"_Toc71481127" </w:instrText>
      </w:r>
      <w:r>
        <w:fldChar w:fldCharType="separate"/>
      </w:r>
      <w:r>
        <w:rPr>
          <w:rStyle w:val="38"/>
        </w:rPr>
        <w:t>11.3.3</w:t>
      </w:r>
      <w:r>
        <w:rPr>
          <w:rStyle w:val="38"/>
          <w:rFonts w:hint="eastAsia"/>
        </w:rPr>
        <w:t>事件对象常用相关属性</w:t>
      </w:r>
      <w:r>
        <w:tab/>
      </w:r>
      <w:r>
        <w:fldChar w:fldCharType="begin"/>
      </w:r>
      <w:r>
        <w:instrText xml:space="preserve"> PAGEREF _Toc71481127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"_Toc71481128" </w:instrText>
      </w:r>
      <w:r>
        <w:fldChar w:fldCharType="separate"/>
      </w:r>
      <w:r>
        <w:rPr>
          <w:rStyle w:val="38"/>
        </w:rPr>
        <w:t>11.3.4</w:t>
      </w:r>
      <w:r>
        <w:rPr>
          <w:rStyle w:val="38"/>
          <w:rFonts w:hint="eastAsia"/>
        </w:rPr>
        <w:t>事件对象的兼容性写法</w:t>
      </w:r>
      <w:r>
        <w:tab/>
      </w:r>
      <w:r>
        <w:fldChar w:fldCharType="begin"/>
      </w:r>
      <w:r>
        <w:instrText xml:space="preserve"> PAGEREF _Toc71481128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"_Toc71481129" </w:instrText>
      </w:r>
      <w:r>
        <w:fldChar w:fldCharType="separate"/>
      </w:r>
      <w:r>
        <w:rPr>
          <w:rStyle w:val="38"/>
        </w:rPr>
        <w:t>11.4</w:t>
      </w:r>
      <w:r>
        <w:rPr>
          <w:rStyle w:val="38"/>
          <w:rFonts w:hint="eastAsia"/>
        </w:rPr>
        <w:t>阻止默认事件</w:t>
      </w:r>
      <w:r>
        <w:tab/>
      </w:r>
      <w:r>
        <w:fldChar w:fldCharType="begin"/>
      </w:r>
      <w:r>
        <w:instrText xml:space="preserve"> PAGEREF _Toc71481129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"_Toc71481130" </w:instrText>
      </w:r>
      <w:r>
        <w:fldChar w:fldCharType="separate"/>
      </w:r>
      <w:r>
        <w:rPr>
          <w:rStyle w:val="38"/>
        </w:rPr>
        <w:t>11.4.1</w:t>
      </w:r>
      <w:r>
        <w:rPr>
          <w:rStyle w:val="38"/>
          <w:rFonts w:hint="eastAsia"/>
        </w:rPr>
        <w:t>默认事件的类型，举例</w:t>
      </w:r>
      <w:r>
        <w:tab/>
      </w:r>
      <w:r>
        <w:fldChar w:fldCharType="begin"/>
      </w:r>
      <w:r>
        <w:instrText xml:space="preserve"> PAGEREF _Toc71481130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"_Toc71481131" </w:instrText>
      </w:r>
      <w:r>
        <w:fldChar w:fldCharType="separate"/>
      </w:r>
      <w:r>
        <w:rPr>
          <w:rStyle w:val="38"/>
        </w:rPr>
        <w:t xml:space="preserve">11.4.2 w3c </w:t>
      </w:r>
      <w:r>
        <w:rPr>
          <w:rStyle w:val="38"/>
          <w:rFonts w:hint="eastAsia"/>
        </w:rPr>
        <w:t>阻止默认事件的方法</w:t>
      </w:r>
      <w:r>
        <w:tab/>
      </w:r>
      <w:r>
        <w:fldChar w:fldCharType="begin"/>
      </w:r>
      <w:r>
        <w:instrText xml:space="preserve"> PAGEREF _Toc71481131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"_Toc71481132" </w:instrText>
      </w:r>
      <w:r>
        <w:fldChar w:fldCharType="separate"/>
      </w:r>
      <w:r>
        <w:rPr>
          <w:rStyle w:val="38"/>
        </w:rPr>
        <w:t>11.4.3 ie</w:t>
      </w:r>
      <w:r>
        <w:rPr>
          <w:rStyle w:val="38"/>
          <w:rFonts w:hint="eastAsia"/>
        </w:rPr>
        <w:t>低版本阻止默认事件的方法</w:t>
      </w:r>
      <w:r>
        <w:tab/>
      </w:r>
      <w:r>
        <w:fldChar w:fldCharType="begin"/>
      </w:r>
      <w:r>
        <w:instrText xml:space="preserve"> PAGEREF _Toc71481132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"_Toc71481133" </w:instrText>
      </w:r>
      <w:r>
        <w:fldChar w:fldCharType="separate"/>
      </w:r>
      <w:r>
        <w:rPr>
          <w:rStyle w:val="38"/>
        </w:rPr>
        <w:t>11.5</w:t>
      </w:r>
      <w:r>
        <w:rPr>
          <w:rStyle w:val="38"/>
          <w:rFonts w:hint="eastAsia"/>
        </w:rPr>
        <w:t>事件处理程序</w:t>
      </w:r>
      <w:r>
        <w:tab/>
      </w:r>
      <w:r>
        <w:fldChar w:fldCharType="begin"/>
      </w:r>
      <w:r>
        <w:instrText xml:space="preserve"> PAGEREF _Toc71481133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"_Toc71481134" </w:instrText>
      </w:r>
      <w:r>
        <w:fldChar w:fldCharType="separate"/>
      </w:r>
      <w:r>
        <w:rPr>
          <w:rStyle w:val="38"/>
        </w:rPr>
        <w:t>11.5.1html</w:t>
      </w:r>
      <w:r>
        <w:rPr>
          <w:rStyle w:val="38"/>
          <w:rFonts w:hint="eastAsia"/>
        </w:rPr>
        <w:t>标签绑定事件</w:t>
      </w:r>
      <w:r>
        <w:tab/>
      </w:r>
      <w:r>
        <w:fldChar w:fldCharType="begin"/>
      </w:r>
      <w:r>
        <w:instrText xml:space="preserve"> PAGEREF _Toc71481134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"_Toc71481135" </w:instrText>
      </w:r>
      <w:r>
        <w:fldChar w:fldCharType="separate"/>
      </w:r>
      <w:r>
        <w:rPr>
          <w:rStyle w:val="38"/>
        </w:rPr>
        <w:t>11.5.2</w:t>
      </w:r>
      <w:r>
        <w:rPr>
          <w:rStyle w:val="38"/>
          <w:rFonts w:hint="eastAsia"/>
        </w:rPr>
        <w:t>通过</w:t>
      </w:r>
      <w:r>
        <w:rPr>
          <w:rStyle w:val="38"/>
        </w:rPr>
        <w:t>on+</w:t>
      </w:r>
      <w:r>
        <w:rPr>
          <w:rStyle w:val="38"/>
          <w:rFonts w:hint="eastAsia"/>
        </w:rPr>
        <w:t>事件名的方式绑定事件</w:t>
      </w:r>
      <w:r>
        <w:tab/>
      </w:r>
      <w:r>
        <w:fldChar w:fldCharType="begin"/>
      </w:r>
      <w:r>
        <w:instrText xml:space="preserve"> PAGEREF _Toc71481135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"_Toc71481136" </w:instrText>
      </w:r>
      <w:r>
        <w:fldChar w:fldCharType="separate"/>
      </w:r>
      <w:r>
        <w:rPr>
          <w:rStyle w:val="38"/>
        </w:rPr>
        <w:t>11.5.3addEventListener removeEventListener</w:t>
      </w:r>
      <w:r>
        <w:tab/>
      </w:r>
      <w:r>
        <w:fldChar w:fldCharType="begin"/>
      </w:r>
      <w:r>
        <w:instrText xml:space="preserve"> PAGEREF _Toc71481136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"_Toc71481137" </w:instrText>
      </w:r>
      <w:r>
        <w:fldChar w:fldCharType="separate"/>
      </w:r>
      <w:r>
        <w:rPr>
          <w:rStyle w:val="38"/>
        </w:rPr>
        <w:t>11.5.4addEvent detachEvent</w:t>
      </w:r>
      <w:r>
        <w:tab/>
      </w:r>
      <w:r>
        <w:fldChar w:fldCharType="begin"/>
      </w:r>
      <w:r>
        <w:instrText xml:space="preserve"> PAGEREF _Toc71481137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"_Toc71481138" </w:instrText>
      </w:r>
      <w:r>
        <w:fldChar w:fldCharType="separate"/>
      </w:r>
      <w:r>
        <w:rPr>
          <w:rStyle w:val="38"/>
        </w:rPr>
        <w:t>11.6</w:t>
      </w:r>
      <w:r>
        <w:rPr>
          <w:rStyle w:val="38"/>
          <w:rFonts w:hint="eastAsia"/>
        </w:rPr>
        <w:t>事件流与事件冒泡和捕获</w:t>
      </w:r>
      <w:r>
        <w:tab/>
      </w:r>
      <w:r>
        <w:fldChar w:fldCharType="begin"/>
      </w:r>
      <w:r>
        <w:instrText xml:space="preserve"> PAGEREF _Toc71481138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"_Toc71481139" </w:instrText>
      </w:r>
      <w:r>
        <w:fldChar w:fldCharType="separate"/>
      </w:r>
      <w:r>
        <w:rPr>
          <w:rStyle w:val="38"/>
        </w:rPr>
        <w:t>11.6.1</w:t>
      </w:r>
      <w:r>
        <w:rPr>
          <w:rStyle w:val="38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_Toc71481139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"_Toc71481140" </w:instrText>
      </w:r>
      <w:r>
        <w:fldChar w:fldCharType="separate"/>
      </w:r>
      <w:r>
        <w:rPr>
          <w:rStyle w:val="38"/>
        </w:rPr>
        <w:t>11.6.2</w:t>
      </w:r>
      <w:r>
        <w:rPr>
          <w:rStyle w:val="38"/>
          <w:rFonts w:hint="eastAsia"/>
        </w:rPr>
        <w:t>事件冒泡</w:t>
      </w:r>
      <w:r>
        <w:tab/>
      </w:r>
      <w:r>
        <w:fldChar w:fldCharType="begin"/>
      </w:r>
      <w:r>
        <w:instrText xml:space="preserve"> PAGEREF _Toc71481140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"_Toc71481141" </w:instrText>
      </w:r>
      <w:r>
        <w:fldChar w:fldCharType="separate"/>
      </w:r>
      <w:r>
        <w:rPr>
          <w:rStyle w:val="38"/>
        </w:rPr>
        <w:t>11.6.3</w:t>
      </w:r>
      <w:r>
        <w:rPr>
          <w:rStyle w:val="38"/>
          <w:rFonts w:hint="eastAsia"/>
        </w:rPr>
        <w:t>事件捕获</w:t>
      </w:r>
      <w:r>
        <w:tab/>
      </w:r>
      <w:r>
        <w:fldChar w:fldCharType="begin"/>
      </w:r>
      <w:r>
        <w:instrText xml:space="preserve"> PAGEREF _Toc71481141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"_Toc71481142" </w:instrText>
      </w:r>
      <w:r>
        <w:fldChar w:fldCharType="separate"/>
      </w:r>
      <w:r>
        <w:rPr>
          <w:rStyle w:val="38"/>
        </w:rPr>
        <w:t>11.7</w:t>
      </w:r>
      <w:r>
        <w:rPr>
          <w:rStyle w:val="38"/>
          <w:rFonts w:hint="eastAsia"/>
        </w:rPr>
        <w:t>阻止冒泡</w:t>
      </w:r>
      <w:r>
        <w:tab/>
      </w:r>
      <w:r>
        <w:fldChar w:fldCharType="begin"/>
      </w:r>
      <w:r>
        <w:instrText xml:space="preserve"> PAGEREF _Toc71481142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"_Toc71481143" </w:instrText>
      </w:r>
      <w:r>
        <w:fldChar w:fldCharType="separate"/>
      </w:r>
      <w:r>
        <w:rPr>
          <w:rStyle w:val="38"/>
        </w:rPr>
        <w:t>11.7.1ev.stopPropagation</w:t>
      </w:r>
      <w:r>
        <w:tab/>
      </w:r>
      <w:r>
        <w:fldChar w:fldCharType="begin"/>
      </w:r>
      <w:r>
        <w:instrText xml:space="preserve"> PAGEREF _Toc71481143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"_Toc71481144" </w:instrText>
      </w:r>
      <w:r>
        <w:fldChar w:fldCharType="separate"/>
      </w:r>
      <w:r>
        <w:rPr>
          <w:rStyle w:val="38"/>
        </w:rPr>
        <w:t>11.7.2ev.cancelBubble = true</w:t>
      </w:r>
      <w:r>
        <w:tab/>
      </w:r>
      <w:r>
        <w:fldChar w:fldCharType="begin"/>
      </w:r>
      <w:r>
        <w:instrText xml:space="preserve"> PAGEREF _Toc71481144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"_Toc71481145" </w:instrText>
      </w:r>
      <w:r>
        <w:fldChar w:fldCharType="separate"/>
      </w:r>
      <w:r>
        <w:rPr>
          <w:rStyle w:val="38"/>
        </w:rPr>
        <w:t>11.8</w:t>
      </w:r>
      <w:r>
        <w:rPr>
          <w:rStyle w:val="38"/>
          <w:rFonts w:hint="eastAsia"/>
        </w:rPr>
        <w:t>事件委派</w:t>
      </w:r>
      <w:r>
        <w:tab/>
      </w:r>
      <w:r>
        <w:fldChar w:fldCharType="begin"/>
      </w:r>
      <w:r>
        <w:instrText xml:space="preserve"> PAGEREF _Toc71481145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"_Toc71481146" </w:instrText>
      </w:r>
      <w:r>
        <w:fldChar w:fldCharType="separate"/>
      </w:r>
      <w:r>
        <w:rPr>
          <w:rStyle w:val="38"/>
        </w:rPr>
        <w:t>11.8.1</w:t>
      </w:r>
      <w:r>
        <w:rPr>
          <w:rStyle w:val="38"/>
          <w:rFonts w:hint="eastAsia"/>
        </w:rPr>
        <w:t>事件委派概念以及原理</w:t>
      </w:r>
      <w:r>
        <w:tab/>
      </w:r>
      <w:r>
        <w:fldChar w:fldCharType="begin"/>
      </w:r>
      <w:r>
        <w:instrText xml:space="preserve"> PAGEREF _Toc71481146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"_Toc71481147" </w:instrText>
      </w:r>
      <w:r>
        <w:fldChar w:fldCharType="separate"/>
      </w:r>
      <w:r>
        <w:rPr>
          <w:rStyle w:val="38"/>
        </w:rPr>
        <w:t>11.8.2</w:t>
      </w:r>
      <w:r>
        <w:rPr>
          <w:rStyle w:val="38"/>
          <w:rFonts w:hint="eastAsia"/>
        </w:rPr>
        <w:t>通过事件委派给</w:t>
      </w:r>
      <w:r>
        <w:rPr>
          <w:rStyle w:val="38"/>
        </w:rPr>
        <w:t>li</w:t>
      </w:r>
      <w:r>
        <w:rPr>
          <w:rStyle w:val="38"/>
          <w:rFonts w:hint="eastAsia"/>
        </w:rPr>
        <w:t>添加背景颜色</w:t>
      </w:r>
      <w:r>
        <w:tab/>
      </w:r>
      <w:r>
        <w:fldChar w:fldCharType="begin"/>
      </w:r>
      <w:r>
        <w:instrText xml:space="preserve"> PAGEREF _Toc71481147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"_Toc71481148" </w:instrText>
      </w:r>
      <w:r>
        <w:fldChar w:fldCharType="separate"/>
      </w:r>
      <w:r>
        <w:rPr>
          <w:rStyle w:val="38"/>
        </w:rPr>
        <w:t>11.9</w:t>
      </w:r>
      <w:r>
        <w:rPr>
          <w:rStyle w:val="38"/>
          <w:rFonts w:hint="eastAsia"/>
        </w:rPr>
        <w:t>鼠标滚轮事件</w:t>
      </w:r>
      <w:r>
        <w:tab/>
      </w:r>
      <w:r>
        <w:fldChar w:fldCharType="begin"/>
      </w:r>
      <w:r>
        <w:instrText xml:space="preserve"> PAGEREF _Toc71481148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"_Toc71481149" </w:instrText>
      </w:r>
      <w:r>
        <w:fldChar w:fldCharType="separate"/>
      </w:r>
      <w:r>
        <w:rPr>
          <w:rStyle w:val="38"/>
        </w:rPr>
        <w:t>11.1.1</w:t>
      </w:r>
      <w:r>
        <w:rPr>
          <w:rStyle w:val="38"/>
          <w:rFonts w:hint="eastAsia"/>
        </w:rPr>
        <w:t xml:space="preserve"> 案例</w:t>
      </w:r>
      <w:r>
        <w:rPr>
          <w:rStyle w:val="38"/>
        </w:rPr>
        <w:t>:</w:t>
      </w:r>
      <w:r>
        <w:rPr>
          <w:rStyle w:val="38"/>
          <w:rFonts w:hint="eastAsia"/>
        </w:rPr>
        <w:t>使用滚轮改变图片的大小</w:t>
      </w:r>
      <w:r>
        <w:tab/>
      </w:r>
      <w:r>
        <w:fldChar w:fldCharType="begin"/>
      </w:r>
      <w:r>
        <w:instrText xml:space="preserve"> PAGEREF _Toc71481149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"_Toc71481150" </w:instrText>
      </w:r>
      <w:r>
        <w:fldChar w:fldCharType="separate"/>
      </w:r>
      <w:r>
        <w:rPr>
          <w:rStyle w:val="38"/>
        </w:rPr>
        <w:t>Day12 Math</w:t>
      </w:r>
      <w:r>
        <w:rPr>
          <w:rStyle w:val="38"/>
          <w:rFonts w:hint="eastAsia"/>
        </w:rPr>
        <w:t>与日期对象</w:t>
      </w:r>
      <w:r>
        <w:tab/>
      </w:r>
      <w:r>
        <w:fldChar w:fldCharType="begin"/>
      </w:r>
      <w:r>
        <w:instrText xml:space="preserve"> PAGEREF _Toc71481150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"_Toc71481151" </w:instrText>
      </w:r>
      <w:r>
        <w:fldChar w:fldCharType="separate"/>
      </w:r>
      <w:r>
        <w:rPr>
          <w:rStyle w:val="38"/>
        </w:rPr>
        <w:t>12.1 Math</w:t>
      </w:r>
      <w:r>
        <w:rPr>
          <w:rStyle w:val="38"/>
          <w:rFonts w:hint="eastAsia"/>
        </w:rPr>
        <w:t>对象与属性</w:t>
      </w:r>
      <w:r>
        <w:tab/>
      </w:r>
      <w:r>
        <w:fldChar w:fldCharType="begin"/>
      </w:r>
      <w:r>
        <w:instrText xml:space="preserve"> PAGEREF _Toc71481151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"_Toc71481152" </w:instrText>
      </w:r>
      <w:r>
        <w:fldChar w:fldCharType="separate"/>
      </w:r>
      <w:r>
        <w:rPr>
          <w:rStyle w:val="38"/>
        </w:rPr>
        <w:t>12.1.1 Math</w:t>
      </w:r>
      <w:r>
        <w:rPr>
          <w:rStyle w:val="38"/>
          <w:rFonts w:hint="eastAsia"/>
        </w:rPr>
        <w:t>对象概述</w:t>
      </w:r>
      <w:r>
        <w:tab/>
      </w:r>
      <w:r>
        <w:fldChar w:fldCharType="begin"/>
      </w:r>
      <w:r>
        <w:instrText xml:space="preserve"> PAGEREF _Toc71481152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"_Toc71481153" </w:instrText>
      </w:r>
      <w:r>
        <w:fldChar w:fldCharType="separate"/>
      </w:r>
      <w:r>
        <w:rPr>
          <w:rStyle w:val="38"/>
        </w:rPr>
        <w:t>12.1.2 Math.PI(</w:t>
      </w:r>
      <w:r>
        <w:rPr>
          <w:rStyle w:val="38"/>
          <w:rFonts w:hint="eastAsia"/>
        </w:rPr>
        <w:t>属性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_Toc71481153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"_Toc71481154" </w:instrText>
      </w:r>
      <w:r>
        <w:fldChar w:fldCharType="separate"/>
      </w:r>
      <w:r>
        <w:rPr>
          <w:rStyle w:val="38"/>
        </w:rPr>
        <w:t>12.2 Math</w:t>
      </w:r>
      <w:r>
        <w:rPr>
          <w:rStyle w:val="38"/>
          <w:rFonts w:hint="eastAsia"/>
        </w:rPr>
        <w:t>对象方法</w:t>
      </w:r>
      <w:r>
        <w:tab/>
      </w:r>
      <w:r>
        <w:fldChar w:fldCharType="begin"/>
      </w:r>
      <w:r>
        <w:instrText xml:space="preserve"> PAGEREF _Toc71481154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"_Toc71481155" </w:instrText>
      </w:r>
      <w:r>
        <w:fldChar w:fldCharType="separate"/>
      </w:r>
      <w:r>
        <w:rPr>
          <w:rStyle w:val="38"/>
        </w:rPr>
        <w:t>12.2.1 min max</w:t>
      </w:r>
      <w:r>
        <w:tab/>
      </w:r>
      <w:r>
        <w:fldChar w:fldCharType="begin"/>
      </w:r>
      <w:r>
        <w:instrText xml:space="preserve"> PAGEREF _Toc71481155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"_Toc71481156" </w:instrText>
      </w:r>
      <w:r>
        <w:fldChar w:fldCharType="separate"/>
      </w:r>
      <w:r>
        <w:rPr>
          <w:rStyle w:val="38"/>
        </w:rPr>
        <w:t>12.2.2 ceil floor round</w:t>
      </w:r>
      <w:r>
        <w:tab/>
      </w:r>
      <w:r>
        <w:fldChar w:fldCharType="begin"/>
      </w:r>
      <w:r>
        <w:instrText xml:space="preserve"> PAGEREF _Toc71481156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"_Toc71481157" </w:instrText>
      </w:r>
      <w:r>
        <w:fldChar w:fldCharType="separate"/>
      </w:r>
      <w:r>
        <w:rPr>
          <w:rStyle w:val="38"/>
        </w:rPr>
        <w:t>12.2.3 random</w:t>
      </w:r>
      <w:r>
        <w:tab/>
      </w:r>
      <w:r>
        <w:fldChar w:fldCharType="begin"/>
      </w:r>
      <w:r>
        <w:instrText xml:space="preserve"> PAGEREF _Toc71481157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"_Toc71481158" </w:instrText>
      </w:r>
      <w:r>
        <w:fldChar w:fldCharType="separate"/>
      </w:r>
      <w:r>
        <w:rPr>
          <w:rStyle w:val="38"/>
        </w:rPr>
        <w:t>12.2.4 abs pow sqrt</w:t>
      </w:r>
      <w:r>
        <w:tab/>
      </w:r>
      <w:r>
        <w:fldChar w:fldCharType="begin"/>
      </w:r>
      <w:r>
        <w:instrText xml:space="preserve"> PAGEREF _Toc71481158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"_Toc71481159" </w:instrText>
      </w:r>
      <w:r>
        <w:fldChar w:fldCharType="separate"/>
      </w:r>
      <w:r>
        <w:rPr>
          <w:rStyle w:val="38"/>
        </w:rPr>
        <w:t xml:space="preserve">12.3 Date </w:t>
      </w:r>
      <w:r>
        <w:rPr>
          <w:rStyle w:val="38"/>
          <w:rFonts w:hint="eastAsia"/>
        </w:rPr>
        <w:t>对象概述与方法</w:t>
      </w:r>
      <w:r>
        <w:tab/>
      </w:r>
      <w:r>
        <w:fldChar w:fldCharType="begin"/>
      </w:r>
      <w:r>
        <w:instrText xml:space="preserve"> PAGEREF _Toc71481159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"_Toc71481160" </w:instrText>
      </w:r>
      <w:r>
        <w:fldChar w:fldCharType="separate"/>
      </w:r>
      <w:r>
        <w:rPr>
          <w:rStyle w:val="38"/>
        </w:rPr>
        <w:t>12.3.1 Date</w:t>
      </w:r>
      <w:r>
        <w:rPr>
          <w:rStyle w:val="38"/>
          <w:rFonts w:hint="eastAsia"/>
        </w:rPr>
        <w:t>概述</w:t>
      </w:r>
      <w:r>
        <w:tab/>
      </w:r>
      <w:r>
        <w:fldChar w:fldCharType="begin"/>
      </w:r>
      <w:r>
        <w:instrText xml:space="preserve"> PAGEREF _Toc71481160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"_Toc71481161" </w:instrText>
      </w:r>
      <w:r>
        <w:fldChar w:fldCharType="separate"/>
      </w:r>
      <w:r>
        <w:rPr>
          <w:rStyle w:val="38"/>
        </w:rPr>
        <w:t>12.3.2</w:t>
      </w:r>
      <w:r>
        <w:rPr>
          <w:rStyle w:val="38"/>
          <w:rFonts w:hint="eastAsia"/>
        </w:rPr>
        <w:t xml:space="preserve"> 获取日期对象方法</w:t>
      </w:r>
      <w:r>
        <w:tab/>
      </w:r>
      <w:r>
        <w:fldChar w:fldCharType="begin"/>
      </w:r>
      <w:r>
        <w:instrText xml:space="preserve"> PAGEREF _Toc71481161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"_Toc71481162" </w:instrText>
      </w:r>
      <w:r>
        <w:fldChar w:fldCharType="separate"/>
      </w:r>
      <w:r>
        <w:rPr>
          <w:rStyle w:val="38"/>
        </w:rPr>
        <w:t>12.3.3</w:t>
      </w:r>
      <w:r>
        <w:rPr>
          <w:rStyle w:val="38"/>
          <w:rFonts w:hint="eastAsia"/>
        </w:rPr>
        <w:t xml:space="preserve"> 设置日期对象方法</w:t>
      </w:r>
      <w:r>
        <w:tab/>
      </w:r>
      <w:r>
        <w:fldChar w:fldCharType="begin"/>
      </w:r>
      <w:r>
        <w:instrText xml:space="preserve"> PAGEREF _Toc71481162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"_Toc71481163" </w:instrText>
      </w:r>
      <w:r>
        <w:fldChar w:fldCharType="separate"/>
      </w:r>
      <w:r>
        <w:rPr>
          <w:rStyle w:val="38"/>
        </w:rPr>
        <w:t>12.3.4</w:t>
      </w:r>
      <w:r>
        <w:rPr>
          <w:rStyle w:val="38"/>
          <w:rFonts w:hint="eastAsia"/>
        </w:rPr>
        <w:t xml:space="preserve"> 日期对象转换方法</w:t>
      </w:r>
      <w:r>
        <w:tab/>
      </w:r>
      <w:r>
        <w:fldChar w:fldCharType="begin"/>
      </w:r>
      <w:r>
        <w:instrText xml:space="preserve"> PAGEREF _Toc71481163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"_Toc71481164" </w:instrText>
      </w:r>
      <w:r>
        <w:fldChar w:fldCharType="separate"/>
      </w:r>
      <w:r>
        <w:rPr>
          <w:rStyle w:val="38"/>
        </w:rPr>
        <w:t>12.4</w:t>
      </w:r>
      <w:r>
        <w:rPr>
          <w:rStyle w:val="38"/>
          <w:rFonts w:hint="eastAsia"/>
        </w:rPr>
        <w:t xml:space="preserve"> 应用</w:t>
      </w:r>
      <w:r>
        <w:tab/>
      </w:r>
      <w:r>
        <w:fldChar w:fldCharType="begin"/>
      </w:r>
      <w:r>
        <w:instrText xml:space="preserve"> PAGEREF _Toc71481164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"_Toc71481165" </w:instrText>
      </w:r>
      <w:r>
        <w:fldChar w:fldCharType="separate"/>
      </w:r>
      <w:r>
        <w:rPr>
          <w:rStyle w:val="38"/>
        </w:rPr>
        <w:t>12.4.1</w:t>
      </w:r>
      <w:r>
        <w:rPr>
          <w:rStyle w:val="38"/>
          <w:rFonts w:hint="eastAsia"/>
        </w:rPr>
        <w:t xml:space="preserve"> 随机整数函数的封装</w:t>
      </w:r>
      <w:r>
        <w:tab/>
      </w:r>
      <w:r>
        <w:fldChar w:fldCharType="begin"/>
      </w:r>
      <w:r>
        <w:instrText xml:space="preserve"> PAGEREF _Toc71481165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"_Toc71481166" </w:instrText>
      </w:r>
      <w:r>
        <w:fldChar w:fldCharType="separate"/>
      </w:r>
      <w:r>
        <w:rPr>
          <w:rStyle w:val="38"/>
        </w:rPr>
        <w:t>12.4.2</w:t>
      </w:r>
      <w:r>
        <w:rPr>
          <w:rStyle w:val="38"/>
          <w:rFonts w:hint="eastAsia"/>
        </w:rPr>
        <w:t xml:space="preserve"> 以某种格式返回日期的函数封装</w:t>
      </w:r>
      <w:r>
        <w:tab/>
      </w:r>
      <w:r>
        <w:fldChar w:fldCharType="begin"/>
      </w:r>
      <w:r>
        <w:instrText xml:space="preserve"> PAGEREF _Toc71481166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"_Toc71481167" </w:instrText>
      </w:r>
      <w:r>
        <w:fldChar w:fldCharType="separate"/>
      </w:r>
      <w:r>
        <w:rPr>
          <w:rStyle w:val="38"/>
        </w:rPr>
        <w:t xml:space="preserve">Day13 </w:t>
      </w:r>
      <w:r>
        <w:rPr>
          <w:rStyle w:val="38"/>
          <w:rFonts w:hint="eastAsia"/>
        </w:rPr>
        <w:t>动画</w:t>
      </w:r>
      <w:r>
        <w:tab/>
      </w:r>
      <w:r>
        <w:fldChar w:fldCharType="begin"/>
      </w:r>
      <w:r>
        <w:instrText xml:space="preserve"> PAGEREF _Toc71481167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"_Toc71481171" </w:instrText>
      </w:r>
      <w:r>
        <w:fldChar w:fldCharType="separate"/>
      </w:r>
      <w:r>
        <w:rPr>
          <w:rStyle w:val="38"/>
        </w:rPr>
        <w:t>13.1</w:t>
      </w:r>
      <w:r>
        <w:rPr>
          <w:rStyle w:val="38"/>
          <w:rFonts w:hint="eastAsia"/>
        </w:rPr>
        <w:t xml:space="preserve"> 小球移动</w:t>
      </w:r>
      <w:r>
        <w:tab/>
      </w:r>
      <w:r>
        <w:fldChar w:fldCharType="begin"/>
      </w:r>
      <w:r>
        <w:instrText xml:space="preserve"> PAGEREF _Toc71481171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"_Toc71481172" </w:instrText>
      </w:r>
      <w:r>
        <w:fldChar w:fldCharType="separate"/>
      </w:r>
      <w:r>
        <w:rPr>
          <w:rStyle w:val="38"/>
        </w:rPr>
        <w:t>13.1.1</w:t>
      </w:r>
      <w:r>
        <w:rPr>
          <w:rStyle w:val="38"/>
          <w:rFonts w:hint="eastAsia"/>
        </w:rPr>
        <w:t xml:space="preserve"> 小球在</w:t>
      </w:r>
      <w:r>
        <w:rPr>
          <w:rStyle w:val="38"/>
        </w:rPr>
        <w:t>X</w:t>
      </w:r>
      <w:r>
        <w:rPr>
          <w:rStyle w:val="38"/>
          <w:rFonts w:hint="eastAsia"/>
        </w:rPr>
        <w:t>轴方向移动</w:t>
      </w:r>
      <w:r>
        <w:tab/>
      </w:r>
      <w:r>
        <w:fldChar w:fldCharType="begin"/>
      </w:r>
      <w:r>
        <w:instrText xml:space="preserve"> PAGEREF _Toc71481172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"_Toc71481173" </w:instrText>
      </w:r>
      <w:r>
        <w:fldChar w:fldCharType="separate"/>
      </w:r>
      <w:r>
        <w:rPr>
          <w:rStyle w:val="38"/>
        </w:rPr>
        <w:t>13.1.2</w:t>
      </w:r>
      <w:r>
        <w:rPr>
          <w:rStyle w:val="38"/>
          <w:rFonts w:hint="eastAsia"/>
        </w:rPr>
        <w:t xml:space="preserve"> 小球在</w:t>
      </w:r>
      <w:r>
        <w:rPr>
          <w:rStyle w:val="38"/>
        </w:rPr>
        <w:t>Y</w:t>
      </w:r>
      <w:r>
        <w:rPr>
          <w:rStyle w:val="38"/>
          <w:rFonts w:hint="eastAsia"/>
        </w:rPr>
        <w:t>轴方向移动</w:t>
      </w:r>
      <w:r>
        <w:tab/>
      </w:r>
      <w:r>
        <w:fldChar w:fldCharType="begin"/>
      </w:r>
      <w:r>
        <w:instrText xml:space="preserve"> PAGEREF _Toc71481173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"_Toc71481174" </w:instrText>
      </w:r>
      <w:r>
        <w:fldChar w:fldCharType="separate"/>
      </w:r>
      <w:r>
        <w:rPr>
          <w:rStyle w:val="38"/>
        </w:rPr>
        <w:t>13.1.3</w:t>
      </w:r>
      <w:r>
        <w:rPr>
          <w:rStyle w:val="38"/>
          <w:rFonts w:hint="eastAsia"/>
        </w:rPr>
        <w:t xml:space="preserve"> 小球随机方向移动</w:t>
      </w:r>
      <w:r>
        <w:tab/>
      </w:r>
      <w:r>
        <w:fldChar w:fldCharType="begin"/>
      </w:r>
      <w:r>
        <w:instrText xml:space="preserve"> PAGEREF _Toc71481174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"_Toc71481175" </w:instrText>
      </w:r>
      <w:r>
        <w:fldChar w:fldCharType="separate"/>
      </w:r>
      <w:r>
        <w:rPr>
          <w:rStyle w:val="38"/>
        </w:rPr>
        <w:t>13.2</w:t>
      </w:r>
      <w:r>
        <w:rPr>
          <w:rStyle w:val="38"/>
          <w:rFonts w:hint="eastAsia"/>
        </w:rPr>
        <w:t xml:space="preserve"> 轮播图</w:t>
      </w:r>
      <w:r>
        <w:tab/>
      </w:r>
      <w:r>
        <w:fldChar w:fldCharType="begin"/>
      </w:r>
      <w:r>
        <w:instrText xml:space="preserve"> PAGEREF _Toc71481175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"_Toc71481176" </w:instrText>
      </w:r>
      <w:r>
        <w:fldChar w:fldCharType="separate"/>
      </w:r>
      <w:r>
        <w:rPr>
          <w:rStyle w:val="38"/>
        </w:rPr>
        <w:t>13.2.1</w:t>
      </w:r>
      <w:r>
        <w:rPr>
          <w:rStyle w:val="38"/>
          <w:rFonts w:hint="eastAsia"/>
        </w:rPr>
        <w:t xml:space="preserve"> 无缝轮播</w:t>
      </w:r>
      <w:r>
        <w:tab/>
      </w:r>
      <w:r>
        <w:fldChar w:fldCharType="begin"/>
      </w:r>
      <w:r>
        <w:instrText xml:space="preserve"> PAGEREF _Toc71481176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"_Toc71481177" </w:instrText>
      </w:r>
      <w:r>
        <w:fldChar w:fldCharType="separate"/>
      </w:r>
      <w:r>
        <w:rPr>
          <w:rStyle w:val="38"/>
        </w:rPr>
        <w:t>13.2.2</w:t>
      </w:r>
      <w:r>
        <w:rPr>
          <w:rStyle w:val="38"/>
          <w:rFonts w:hint="eastAsia"/>
        </w:rPr>
        <w:t xml:space="preserve"> 点击切换显示隐藏轮播</w:t>
      </w:r>
      <w:r>
        <w:tab/>
      </w:r>
      <w:r>
        <w:fldChar w:fldCharType="begin"/>
      </w:r>
      <w:r>
        <w:instrText xml:space="preserve"> PAGEREF _Toc71481177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"_Toc71481178" </w:instrText>
      </w:r>
      <w:r>
        <w:fldChar w:fldCharType="separate"/>
      </w:r>
      <w:r>
        <w:rPr>
          <w:rStyle w:val="38"/>
        </w:rPr>
        <w:t>13.3</w:t>
      </w:r>
      <w:r>
        <w:rPr>
          <w:rStyle w:val="38"/>
          <w:rFonts w:hint="eastAsia"/>
        </w:rPr>
        <w:t xml:space="preserve"> 模态窗</w:t>
      </w:r>
      <w:r>
        <w:tab/>
      </w:r>
      <w:r>
        <w:fldChar w:fldCharType="begin"/>
      </w:r>
      <w:r>
        <w:instrText xml:space="preserve"> PAGEREF _Toc71481178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"_Toc71481179" </w:instrText>
      </w:r>
      <w:r>
        <w:fldChar w:fldCharType="separate"/>
      </w:r>
      <w:r>
        <w:rPr>
          <w:rStyle w:val="38"/>
        </w:rPr>
        <w:t>13.3.1</w:t>
      </w:r>
      <w:r>
        <w:rPr>
          <w:rStyle w:val="38"/>
          <w:rFonts w:hint="eastAsia"/>
        </w:rPr>
        <w:t xml:space="preserve"> 遮罩弹框显示隐藏</w:t>
      </w:r>
      <w:r>
        <w:tab/>
      </w:r>
      <w:r>
        <w:fldChar w:fldCharType="begin"/>
      </w:r>
      <w:r>
        <w:instrText xml:space="preserve"> PAGEREF _Toc71481179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"_Toc71481180" </w:instrText>
      </w:r>
      <w:r>
        <w:fldChar w:fldCharType="separate"/>
      </w:r>
      <w:r>
        <w:rPr>
          <w:rStyle w:val="38"/>
        </w:rPr>
        <w:t>13.3.2</w:t>
      </w:r>
      <w:r>
        <w:rPr>
          <w:rStyle w:val="38"/>
          <w:rFonts w:hint="eastAsia"/>
        </w:rPr>
        <w:t xml:space="preserve"> 封装函数使用</w:t>
      </w:r>
      <w:r>
        <w:tab/>
      </w:r>
      <w:r>
        <w:fldChar w:fldCharType="begin"/>
      </w:r>
      <w:r>
        <w:instrText xml:space="preserve"> PAGEREF _Toc71481180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"_Toc71481181" </w:instrText>
      </w:r>
      <w:r>
        <w:fldChar w:fldCharType="separate"/>
      </w:r>
      <w:r>
        <w:rPr>
          <w:rStyle w:val="38"/>
        </w:rPr>
        <w:t>Day14 HTML5</w:t>
      </w:r>
      <w:r>
        <w:tab/>
      </w:r>
      <w:r>
        <w:fldChar w:fldCharType="begin"/>
      </w:r>
      <w:r>
        <w:instrText xml:space="preserve"> PAGEREF _Toc71481181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"_Toc71481185" </w:instrText>
      </w:r>
      <w:r>
        <w:fldChar w:fldCharType="separate"/>
      </w:r>
      <w:r>
        <w:rPr>
          <w:rStyle w:val="38"/>
        </w:rPr>
        <w:t>14.1</w:t>
      </w:r>
      <w:r>
        <w:rPr>
          <w:rStyle w:val="38"/>
          <w:rFonts w:hint="eastAsia"/>
        </w:rPr>
        <w:t xml:space="preserve"> 拖放</w:t>
      </w:r>
      <w:r>
        <w:tab/>
      </w:r>
      <w:r>
        <w:fldChar w:fldCharType="begin"/>
      </w:r>
      <w:r>
        <w:instrText xml:space="preserve"> PAGEREF _Toc71481185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"_Toc71481186" </w:instrText>
      </w:r>
      <w:r>
        <w:fldChar w:fldCharType="separate"/>
      </w:r>
      <w:r>
        <w:rPr>
          <w:rStyle w:val="38"/>
        </w:rPr>
        <w:t>14.1.1</w:t>
      </w:r>
      <w:r>
        <w:rPr>
          <w:rStyle w:val="38"/>
          <w:rFonts w:hint="eastAsia"/>
        </w:rPr>
        <w:t xml:space="preserve"> 拖拽属性</w:t>
      </w:r>
      <w:r>
        <w:tab/>
      </w:r>
      <w:r>
        <w:fldChar w:fldCharType="begin"/>
      </w:r>
      <w:r>
        <w:instrText xml:space="preserve"> PAGEREF _Toc71481186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"_Toc71481187" </w:instrText>
      </w:r>
      <w:r>
        <w:fldChar w:fldCharType="separate"/>
      </w:r>
      <w:r>
        <w:rPr>
          <w:rStyle w:val="38"/>
        </w:rPr>
        <w:t>14.1.2</w:t>
      </w:r>
      <w:r>
        <w:rPr>
          <w:rStyle w:val="38"/>
          <w:rFonts w:hint="eastAsia"/>
        </w:rPr>
        <w:t xml:space="preserve"> 拖拽事件</w:t>
      </w:r>
      <w:r>
        <w:tab/>
      </w:r>
      <w:r>
        <w:fldChar w:fldCharType="begin"/>
      </w:r>
      <w:r>
        <w:instrText xml:space="preserve"> PAGEREF _Toc71481187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"_Toc71481188" </w:instrText>
      </w:r>
      <w:r>
        <w:fldChar w:fldCharType="separate"/>
      </w:r>
      <w:r>
        <w:rPr>
          <w:rStyle w:val="38"/>
        </w:rPr>
        <w:t>14.1.3 e.dataTransfer</w:t>
      </w:r>
      <w:r>
        <w:tab/>
      </w:r>
      <w:r>
        <w:fldChar w:fldCharType="begin"/>
      </w:r>
      <w:r>
        <w:instrText xml:space="preserve"> PAGEREF _Toc71481188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"_Toc71481189" </w:instrText>
      </w:r>
      <w:r>
        <w:fldChar w:fldCharType="separate"/>
      </w:r>
      <w:r>
        <w:rPr>
          <w:rStyle w:val="38"/>
        </w:rPr>
        <w:t>14.2 video/audio</w:t>
      </w:r>
      <w:r>
        <w:rPr>
          <w:rStyle w:val="38"/>
          <w:rFonts w:hint="eastAsia"/>
        </w:rPr>
        <w:t>属性、事件、方法</w:t>
      </w:r>
      <w:r>
        <w:tab/>
      </w:r>
      <w:r>
        <w:fldChar w:fldCharType="begin"/>
      </w:r>
      <w:r>
        <w:instrText xml:space="preserve"> PAGEREF _Toc71481189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"_Toc71481190" </w:instrText>
      </w:r>
      <w:r>
        <w:fldChar w:fldCharType="separate"/>
      </w:r>
      <w:r>
        <w:rPr>
          <w:rStyle w:val="38"/>
        </w:rPr>
        <w:t>14.2.1 video</w:t>
      </w:r>
      <w:r>
        <w:rPr>
          <w:rStyle w:val="38"/>
          <w:rFonts w:hint="eastAsia"/>
        </w:rPr>
        <w:t>常用属性</w:t>
      </w:r>
      <w:r>
        <w:tab/>
      </w:r>
      <w:r>
        <w:fldChar w:fldCharType="begin"/>
      </w:r>
      <w:r>
        <w:instrText xml:space="preserve"> PAGEREF _Toc71481190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"_Toc71481191" </w:instrText>
      </w:r>
      <w:r>
        <w:fldChar w:fldCharType="separate"/>
      </w:r>
      <w:r>
        <w:rPr>
          <w:rStyle w:val="38"/>
        </w:rPr>
        <w:t>14.2.2 video</w:t>
      </w:r>
      <w:r>
        <w:rPr>
          <w:rStyle w:val="38"/>
          <w:rFonts w:hint="eastAsia"/>
        </w:rPr>
        <w:t>常用事件</w:t>
      </w:r>
      <w:r>
        <w:tab/>
      </w:r>
      <w:r>
        <w:fldChar w:fldCharType="begin"/>
      </w:r>
      <w:r>
        <w:instrText xml:space="preserve"> PAGEREF _Toc71481191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"_Toc71481192" </w:instrText>
      </w:r>
      <w:r>
        <w:fldChar w:fldCharType="separate"/>
      </w:r>
      <w:r>
        <w:rPr>
          <w:rStyle w:val="38"/>
        </w:rPr>
        <w:t>14.2.3 video</w:t>
      </w:r>
      <w:r>
        <w:rPr>
          <w:rStyle w:val="38"/>
          <w:rFonts w:hint="eastAsia"/>
        </w:rPr>
        <w:t>常用方法</w:t>
      </w:r>
      <w:r>
        <w:tab/>
      </w:r>
      <w:r>
        <w:fldChar w:fldCharType="begin"/>
      </w:r>
      <w:r>
        <w:instrText xml:space="preserve"> PAGEREF _Toc71481192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"_Toc71481193" </w:instrText>
      </w:r>
      <w:r>
        <w:fldChar w:fldCharType="separate"/>
      </w:r>
      <w:r>
        <w:rPr>
          <w:rStyle w:val="38"/>
        </w:rPr>
        <w:t>14.3 svg</w:t>
      </w:r>
      <w:r>
        <w:tab/>
      </w:r>
      <w:r>
        <w:fldChar w:fldCharType="begin"/>
      </w:r>
      <w:r>
        <w:instrText xml:space="preserve"> PAGEREF _Toc71481193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"_Toc71481194" </w:instrText>
      </w:r>
      <w:r>
        <w:fldChar w:fldCharType="separate"/>
      </w:r>
      <w:r>
        <w:rPr>
          <w:rStyle w:val="38"/>
        </w:rPr>
        <w:t>14.3.1 svg</w:t>
      </w:r>
      <w:r>
        <w:rPr>
          <w:rStyle w:val="38"/>
          <w:rFonts w:hint="eastAsia"/>
        </w:rPr>
        <w:t>简介</w:t>
      </w:r>
      <w:r>
        <w:tab/>
      </w:r>
      <w:r>
        <w:fldChar w:fldCharType="begin"/>
      </w:r>
      <w:r>
        <w:instrText xml:space="preserve"> PAGEREF _Toc71481194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"_Toc71481195" </w:instrText>
      </w:r>
      <w:r>
        <w:fldChar w:fldCharType="separate"/>
      </w:r>
      <w:r>
        <w:rPr>
          <w:rStyle w:val="38"/>
        </w:rPr>
        <w:t>14.4 canvas</w:t>
      </w:r>
      <w:r>
        <w:rPr>
          <w:rStyle w:val="38"/>
          <w:rFonts w:hint="eastAsia"/>
        </w:rPr>
        <w:t>基础与</w:t>
      </w:r>
      <w:r>
        <w:rPr>
          <w:rStyle w:val="38"/>
        </w:rPr>
        <w:t>canvas API</w:t>
      </w:r>
      <w:r>
        <w:tab/>
      </w:r>
      <w:r>
        <w:fldChar w:fldCharType="begin"/>
      </w:r>
      <w:r>
        <w:instrText xml:space="preserve"> PAGEREF _Toc71481195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"_Toc71481196" </w:instrText>
      </w:r>
      <w:r>
        <w:fldChar w:fldCharType="separate"/>
      </w:r>
      <w:r>
        <w:rPr>
          <w:rStyle w:val="38"/>
        </w:rPr>
        <w:t>14.4.1 canvas</w:t>
      </w:r>
      <w:r>
        <w:rPr>
          <w:rStyle w:val="38"/>
          <w:rFonts w:hint="eastAsia"/>
        </w:rPr>
        <w:t>简介</w:t>
      </w:r>
      <w:r>
        <w:tab/>
      </w:r>
      <w:r>
        <w:fldChar w:fldCharType="begin"/>
      </w:r>
      <w:r>
        <w:instrText xml:space="preserve"> PAGEREF _Toc71481196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"_Toc71481197" </w:instrText>
      </w:r>
      <w:r>
        <w:fldChar w:fldCharType="separate"/>
      </w:r>
      <w:r>
        <w:rPr>
          <w:rStyle w:val="38"/>
        </w:rPr>
        <w:t>14.4.2 canvas API</w:t>
      </w:r>
      <w:r>
        <w:tab/>
      </w:r>
      <w:r>
        <w:fldChar w:fldCharType="begin"/>
      </w:r>
      <w:r>
        <w:instrText xml:space="preserve"> PAGEREF _Toc71481197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"_Toc71481198" </w:instrText>
      </w:r>
      <w:r>
        <w:fldChar w:fldCharType="separate"/>
      </w:r>
      <w:r>
        <w:rPr>
          <w:rStyle w:val="38"/>
        </w:rPr>
        <w:t xml:space="preserve">14.4.3 Canvas </w:t>
      </w:r>
      <w:r>
        <w:rPr>
          <w:rStyle w:val="38"/>
          <w:rFonts w:hint="eastAsia"/>
        </w:rPr>
        <w:t>正方形</w:t>
      </w:r>
      <w:r>
        <w:rPr>
          <w:rStyle w:val="38"/>
        </w:rPr>
        <w:t>,</w:t>
      </w:r>
      <w:r>
        <w:rPr>
          <w:rStyle w:val="38"/>
          <w:rFonts w:hint="eastAsia"/>
        </w:rPr>
        <w:t>圆形</w:t>
      </w:r>
      <w:r>
        <w:tab/>
      </w:r>
      <w:r>
        <w:fldChar w:fldCharType="begin"/>
      </w:r>
      <w:r>
        <w:instrText xml:space="preserve"> PAGEREF _Toc71481198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"_Toc71481199" </w:instrText>
      </w:r>
      <w:r>
        <w:fldChar w:fldCharType="separate"/>
      </w:r>
      <w:r>
        <w:rPr>
          <w:rStyle w:val="38"/>
        </w:rPr>
        <w:t>14.5 echarts</w:t>
      </w:r>
      <w:r>
        <w:tab/>
      </w:r>
      <w:r>
        <w:fldChar w:fldCharType="begin"/>
      </w:r>
      <w:r>
        <w:instrText xml:space="preserve"> PAGEREF _Toc71481199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"_Toc71481200" </w:instrText>
      </w:r>
      <w:r>
        <w:fldChar w:fldCharType="separate"/>
      </w:r>
      <w:r>
        <w:rPr>
          <w:rStyle w:val="38"/>
        </w:rPr>
        <w:t>14.5.1 echarts</w:t>
      </w:r>
      <w:r>
        <w:rPr>
          <w:rStyle w:val="38"/>
          <w:rFonts w:hint="eastAsia"/>
        </w:rPr>
        <w:t>简介</w:t>
      </w:r>
      <w:r>
        <w:tab/>
      </w:r>
      <w:r>
        <w:fldChar w:fldCharType="begin"/>
      </w:r>
      <w:r>
        <w:instrText xml:space="preserve"> PAGEREF _Toc71481200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"_Toc71481201" </w:instrText>
      </w:r>
      <w:r>
        <w:fldChar w:fldCharType="separate"/>
      </w:r>
      <w:r>
        <w:rPr>
          <w:rStyle w:val="38"/>
        </w:rPr>
        <w:t>14.5.2 echars</w:t>
      </w:r>
      <w:r>
        <w:rPr>
          <w:rStyle w:val="38"/>
          <w:rFonts w:hint="eastAsia"/>
        </w:rPr>
        <w:t>下载</w:t>
      </w:r>
      <w:r>
        <w:tab/>
      </w:r>
      <w:r>
        <w:fldChar w:fldCharType="begin"/>
      </w:r>
      <w:r>
        <w:instrText xml:space="preserve"> PAGEREF _Toc71481201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"_Toc71481202" </w:instrText>
      </w:r>
      <w:r>
        <w:fldChar w:fldCharType="separate"/>
      </w:r>
      <w:r>
        <w:rPr>
          <w:rStyle w:val="38"/>
        </w:rPr>
        <w:t>14.5.3</w:t>
      </w:r>
      <w:r>
        <w:rPr>
          <w:rStyle w:val="38"/>
          <w:rFonts w:hint="eastAsia"/>
        </w:rPr>
        <w:t xml:space="preserve"> 常见折线图、柱状图</w:t>
      </w:r>
      <w:r>
        <w:tab/>
      </w:r>
      <w:r>
        <w:fldChar w:fldCharType="begin"/>
      </w:r>
      <w:r>
        <w:instrText xml:space="preserve"> PAGEREF _Toc71481202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"_Toc71481203" </w:instrText>
      </w:r>
      <w:r>
        <w:fldChar w:fldCharType="separate"/>
      </w:r>
      <w:r>
        <w:rPr>
          <w:rStyle w:val="38"/>
        </w:rPr>
        <w:t>Day15 CSS3</w:t>
      </w:r>
      <w:r>
        <w:tab/>
      </w:r>
      <w:r>
        <w:fldChar w:fldCharType="begin"/>
      </w:r>
      <w:r>
        <w:instrText xml:space="preserve"> PAGEREF _Toc71481203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"_Toc71481206" </w:instrText>
      </w:r>
      <w:r>
        <w:fldChar w:fldCharType="separate"/>
      </w:r>
      <w:r>
        <w:rPr>
          <w:rStyle w:val="38"/>
        </w:rPr>
        <w:t>15.1</w:t>
      </w:r>
      <w:r>
        <w:rPr>
          <w:rStyle w:val="38"/>
          <w:rFonts w:hint="eastAsia"/>
        </w:rPr>
        <w:t xml:space="preserve"> 变形</w:t>
      </w:r>
      <w:r>
        <w:rPr>
          <w:rStyle w:val="38"/>
        </w:rPr>
        <w:t>transform</w:t>
      </w:r>
      <w:r>
        <w:tab/>
      </w:r>
      <w:r>
        <w:fldChar w:fldCharType="begin"/>
      </w:r>
      <w:r>
        <w:instrText xml:space="preserve"> PAGEREF _Toc71481206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"_Toc71481207" </w:instrText>
      </w:r>
      <w:r>
        <w:fldChar w:fldCharType="separate"/>
      </w:r>
      <w:r>
        <w:rPr>
          <w:rStyle w:val="38"/>
        </w:rPr>
        <w:t>15.1.1</w:t>
      </w:r>
      <w:r>
        <w:rPr>
          <w:rStyle w:val="38"/>
          <w:rFonts w:hint="eastAsia"/>
        </w:rPr>
        <w:t xml:space="preserve"> 变形相关属性</w:t>
      </w:r>
      <w:r>
        <w:tab/>
      </w:r>
      <w:r>
        <w:fldChar w:fldCharType="begin"/>
      </w:r>
      <w:r>
        <w:instrText xml:space="preserve"> PAGEREF _Toc71481207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"_Toc71481208" </w:instrText>
      </w:r>
      <w:r>
        <w:fldChar w:fldCharType="separate"/>
      </w:r>
      <w:r>
        <w:rPr>
          <w:rStyle w:val="38"/>
        </w:rPr>
        <w:t>15.2</w:t>
      </w:r>
      <w:r>
        <w:rPr>
          <w:rStyle w:val="38"/>
          <w:rFonts w:hint="eastAsia"/>
        </w:rPr>
        <w:t xml:space="preserve"> 过渡</w:t>
      </w:r>
      <w:r>
        <w:rPr>
          <w:rStyle w:val="38"/>
        </w:rPr>
        <w:t>transition</w:t>
      </w:r>
      <w:r>
        <w:tab/>
      </w:r>
      <w:r>
        <w:fldChar w:fldCharType="begin"/>
      </w:r>
      <w:r>
        <w:instrText xml:space="preserve"> PAGEREF _Toc71481208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"_Toc71481209" </w:instrText>
      </w:r>
      <w:r>
        <w:fldChar w:fldCharType="separate"/>
      </w:r>
      <w:r>
        <w:rPr>
          <w:rStyle w:val="38"/>
        </w:rPr>
        <w:t>15.2.1</w:t>
      </w:r>
      <w:r>
        <w:rPr>
          <w:rStyle w:val="38"/>
          <w:rFonts w:hint="eastAsia"/>
        </w:rPr>
        <w:t xml:space="preserve"> 过渡实现的必要条件</w:t>
      </w:r>
      <w:r>
        <w:tab/>
      </w:r>
      <w:r>
        <w:fldChar w:fldCharType="begin"/>
      </w:r>
      <w:r>
        <w:instrText xml:space="preserve"> PAGEREF _Toc71481209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"_Toc71481210" </w:instrText>
      </w:r>
      <w:r>
        <w:fldChar w:fldCharType="separate"/>
      </w:r>
      <w:r>
        <w:rPr>
          <w:rStyle w:val="38"/>
        </w:rPr>
        <w:t>15.2.2</w:t>
      </w:r>
      <w:r>
        <w:rPr>
          <w:rStyle w:val="38"/>
          <w:rFonts w:hint="eastAsia"/>
        </w:rPr>
        <w:t xml:space="preserve"> 实现过渡的相关属性</w:t>
      </w:r>
      <w:r>
        <w:tab/>
      </w:r>
      <w:r>
        <w:fldChar w:fldCharType="begin"/>
      </w:r>
      <w:r>
        <w:instrText xml:space="preserve"> PAGEREF _Toc71481210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"_Toc71481211" </w:instrText>
      </w:r>
      <w:r>
        <w:fldChar w:fldCharType="separate"/>
      </w:r>
      <w:r>
        <w:rPr>
          <w:rStyle w:val="38"/>
        </w:rPr>
        <w:t>15.3</w:t>
      </w:r>
      <w:r>
        <w:rPr>
          <w:rStyle w:val="38"/>
          <w:rFonts w:hint="eastAsia"/>
        </w:rPr>
        <w:t xml:space="preserve"> 动画</w:t>
      </w:r>
      <w:r>
        <w:rPr>
          <w:rStyle w:val="38"/>
        </w:rPr>
        <w:t>animation</w:t>
      </w:r>
      <w:r>
        <w:tab/>
      </w:r>
      <w:r>
        <w:fldChar w:fldCharType="begin"/>
      </w:r>
      <w:r>
        <w:instrText xml:space="preserve"> PAGEREF _Toc71481211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"_Toc71481212" </w:instrText>
      </w:r>
      <w:r>
        <w:fldChar w:fldCharType="separate"/>
      </w:r>
      <w:r>
        <w:rPr>
          <w:rStyle w:val="38"/>
        </w:rPr>
        <w:t>15.3.1</w:t>
      </w:r>
      <w:r>
        <w:rPr>
          <w:rStyle w:val="38"/>
          <w:rFonts w:hint="eastAsia"/>
        </w:rPr>
        <w:t xml:space="preserve"> 动画简介</w:t>
      </w:r>
      <w:r>
        <w:tab/>
      </w:r>
      <w:r>
        <w:fldChar w:fldCharType="begin"/>
      </w:r>
      <w:r>
        <w:instrText xml:space="preserve"> PAGEREF _Toc71481212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"_Toc71481213" </w:instrText>
      </w:r>
      <w:r>
        <w:fldChar w:fldCharType="separate"/>
      </w:r>
      <w:r>
        <w:rPr>
          <w:rStyle w:val="38"/>
        </w:rPr>
        <w:t>15.3.2</w:t>
      </w:r>
      <w:r>
        <w:rPr>
          <w:rStyle w:val="38"/>
          <w:rFonts w:hint="eastAsia"/>
        </w:rPr>
        <w:t xml:space="preserve"> 动画实现的过程</w:t>
      </w:r>
      <w:r>
        <w:tab/>
      </w:r>
      <w:r>
        <w:fldChar w:fldCharType="begin"/>
      </w:r>
      <w:r>
        <w:instrText xml:space="preserve"> PAGEREF _Toc71481213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"_Toc71481214" </w:instrText>
      </w:r>
      <w:r>
        <w:fldChar w:fldCharType="separate"/>
      </w:r>
      <w:r>
        <w:rPr>
          <w:rStyle w:val="38"/>
        </w:rPr>
        <w:t>15.3.3</w:t>
      </w:r>
      <w:r>
        <w:rPr>
          <w:rStyle w:val="38"/>
          <w:rFonts w:hint="eastAsia"/>
        </w:rPr>
        <w:t xml:space="preserve"> 动画相关属性</w:t>
      </w:r>
      <w:r>
        <w:tab/>
      </w:r>
      <w:r>
        <w:fldChar w:fldCharType="begin"/>
      </w:r>
      <w:r>
        <w:instrText xml:space="preserve"> PAGEREF _Toc71481214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"_Toc71481215" </w:instrText>
      </w:r>
      <w:r>
        <w:fldChar w:fldCharType="separate"/>
      </w:r>
      <w:r>
        <w:rPr>
          <w:rStyle w:val="38"/>
        </w:rPr>
        <w:t>Day16 JS</w:t>
      </w:r>
      <w:r>
        <w:rPr>
          <w:rStyle w:val="38"/>
          <w:rFonts w:hint="eastAsia"/>
        </w:rPr>
        <w:t>进阶</w:t>
      </w:r>
      <w:r>
        <w:rPr>
          <w:rStyle w:val="38"/>
        </w:rPr>
        <w:t>1</w:t>
      </w:r>
      <w:r>
        <w:tab/>
      </w:r>
      <w:r>
        <w:fldChar w:fldCharType="begin"/>
      </w:r>
      <w:r>
        <w:instrText xml:space="preserve"> PAGEREF _Toc71481215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"_Toc71481218" </w:instrText>
      </w:r>
      <w:r>
        <w:fldChar w:fldCharType="separate"/>
      </w:r>
      <w:r>
        <w:rPr>
          <w:rStyle w:val="38"/>
        </w:rPr>
        <w:t>16.1 Function</w:t>
      </w:r>
      <w:r>
        <w:rPr>
          <w:rStyle w:val="38"/>
          <w:rFonts w:hint="eastAsia"/>
        </w:rPr>
        <w:t>函数</w:t>
      </w:r>
      <w:r>
        <w:tab/>
      </w:r>
      <w:r>
        <w:fldChar w:fldCharType="begin"/>
      </w:r>
      <w:r>
        <w:instrText xml:space="preserve"> PAGEREF _Toc71481218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"_Toc71481219" </w:instrText>
      </w:r>
      <w:r>
        <w:fldChar w:fldCharType="separate"/>
      </w:r>
      <w:r>
        <w:rPr>
          <w:rStyle w:val="38"/>
        </w:rPr>
        <w:t>16.1.1</w:t>
      </w:r>
      <w:r>
        <w:rPr>
          <w:rStyle w:val="38"/>
          <w:rFonts w:hint="eastAsia"/>
        </w:rPr>
        <w:t xml:space="preserve"> 基本介绍</w:t>
      </w:r>
      <w:r>
        <w:tab/>
      </w:r>
      <w:r>
        <w:fldChar w:fldCharType="begin"/>
      </w:r>
      <w:r>
        <w:instrText xml:space="preserve"> PAGEREF _Toc71481219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"_Toc71481220" </w:instrText>
      </w:r>
      <w:r>
        <w:fldChar w:fldCharType="separate"/>
      </w:r>
      <w:r>
        <w:rPr>
          <w:rStyle w:val="38"/>
        </w:rPr>
        <w:t>16.1.2</w:t>
      </w:r>
      <w:r>
        <w:rPr>
          <w:rStyle w:val="38"/>
          <w:rFonts w:hint="eastAsia"/>
        </w:rPr>
        <w:t xml:space="preserve"> 函数的声明方式</w:t>
      </w:r>
      <w:r>
        <w:tab/>
      </w:r>
      <w:r>
        <w:fldChar w:fldCharType="begin"/>
      </w:r>
      <w:r>
        <w:instrText xml:space="preserve"> PAGEREF _Toc71481220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"_Toc71481221" </w:instrText>
      </w:r>
      <w:r>
        <w:fldChar w:fldCharType="separate"/>
      </w:r>
      <w:r>
        <w:rPr>
          <w:rStyle w:val="38"/>
        </w:rPr>
        <w:t>16.1.3</w:t>
      </w:r>
      <w:r>
        <w:rPr>
          <w:rStyle w:val="38"/>
          <w:rFonts w:hint="eastAsia"/>
        </w:rPr>
        <w:t xml:space="preserve"> 作为值的函数</w:t>
      </w:r>
      <w:r>
        <w:tab/>
      </w:r>
      <w:r>
        <w:fldChar w:fldCharType="begin"/>
      </w:r>
      <w:r>
        <w:instrText xml:space="preserve"> PAGEREF _Toc71481221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"_Toc71481222" </w:instrText>
      </w:r>
      <w:r>
        <w:fldChar w:fldCharType="separate"/>
      </w:r>
      <w:r>
        <w:rPr>
          <w:rStyle w:val="38"/>
        </w:rPr>
        <w:t>16.1.4 arguments,arguments.callee</w:t>
      </w:r>
      <w:r>
        <w:tab/>
      </w:r>
      <w:r>
        <w:fldChar w:fldCharType="begin"/>
      </w:r>
      <w:r>
        <w:instrText xml:space="preserve"> PAGEREF _Toc71481222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"_Toc71481223" </w:instrText>
      </w:r>
      <w:r>
        <w:fldChar w:fldCharType="separate"/>
      </w:r>
      <w:r>
        <w:rPr>
          <w:rStyle w:val="38"/>
        </w:rPr>
        <w:t>16.1.5 apply()</w:t>
      </w:r>
      <w:r>
        <w:rPr>
          <w:rStyle w:val="38"/>
          <w:rFonts w:hint="eastAsia"/>
        </w:rPr>
        <w:t>和</w:t>
      </w:r>
      <w:r>
        <w:rPr>
          <w:rStyle w:val="38"/>
        </w:rPr>
        <w:t>call(),bind()</w:t>
      </w:r>
      <w:r>
        <w:rPr>
          <w:rStyle w:val="38"/>
          <w:rFonts w:hint="eastAsia"/>
        </w:rPr>
        <w:t>方法的应用</w:t>
      </w:r>
      <w:r>
        <w:tab/>
      </w:r>
      <w:r>
        <w:fldChar w:fldCharType="begin"/>
      </w:r>
      <w:r>
        <w:instrText xml:space="preserve"> PAGEREF _Toc71481223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"_Toc71481224" </w:instrText>
      </w:r>
      <w:r>
        <w:fldChar w:fldCharType="separate"/>
      </w:r>
      <w:r>
        <w:rPr>
          <w:rStyle w:val="38"/>
        </w:rPr>
        <w:t>16.1.6</w:t>
      </w:r>
      <w:r>
        <w:rPr>
          <w:rStyle w:val="38"/>
          <w:rFonts w:hint="eastAsia"/>
        </w:rPr>
        <w:t xml:space="preserve"> 返回值</w:t>
      </w:r>
      <w:r>
        <w:tab/>
      </w:r>
      <w:r>
        <w:fldChar w:fldCharType="begin"/>
      </w:r>
      <w:r>
        <w:instrText xml:space="preserve"> PAGEREF _Toc71481224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"_Toc71481225" </w:instrText>
      </w:r>
      <w:r>
        <w:fldChar w:fldCharType="separate"/>
      </w:r>
      <w:r>
        <w:rPr>
          <w:rStyle w:val="38"/>
        </w:rPr>
        <w:t>16.1.7</w:t>
      </w:r>
      <w:r>
        <w:rPr>
          <w:rStyle w:val="38"/>
          <w:rFonts w:hint="eastAsia"/>
        </w:rPr>
        <w:t xml:space="preserve"> 递归和断点调试</w:t>
      </w:r>
      <w:r>
        <w:rPr>
          <w:rStyle w:val="38"/>
        </w:rPr>
        <w:t>debug</w:t>
      </w:r>
      <w:r>
        <w:tab/>
      </w:r>
      <w:r>
        <w:fldChar w:fldCharType="begin"/>
      </w:r>
      <w:r>
        <w:instrText xml:space="preserve"> PAGEREF _Toc71481225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"_Toc71481226" </w:instrText>
      </w:r>
      <w:r>
        <w:fldChar w:fldCharType="separate"/>
      </w:r>
      <w:r>
        <w:rPr>
          <w:rStyle w:val="38"/>
        </w:rPr>
        <w:t>16.1.8</w:t>
      </w:r>
      <w:r>
        <w:rPr>
          <w:rStyle w:val="38"/>
          <w:rFonts w:hint="eastAsia"/>
        </w:rPr>
        <w:t xml:space="preserve"> 构造函数和对象的区别</w:t>
      </w:r>
      <w:r>
        <w:tab/>
      </w:r>
      <w:r>
        <w:fldChar w:fldCharType="begin"/>
      </w:r>
      <w:r>
        <w:instrText xml:space="preserve"> PAGEREF _Toc71481226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"_Toc71481227" </w:instrText>
      </w:r>
      <w:r>
        <w:fldChar w:fldCharType="separate"/>
      </w:r>
      <w:r>
        <w:rPr>
          <w:rStyle w:val="38"/>
        </w:rPr>
        <w:t>16.1.9 new</w:t>
      </w:r>
      <w:r>
        <w:rPr>
          <w:rStyle w:val="38"/>
          <w:rFonts w:hint="eastAsia"/>
        </w:rPr>
        <w:t>关键字的作用</w:t>
      </w:r>
      <w:r>
        <w:tab/>
      </w:r>
      <w:r>
        <w:fldChar w:fldCharType="begin"/>
      </w:r>
      <w:r>
        <w:instrText xml:space="preserve"> PAGEREF _Toc71481227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"_Toc71481228" </w:instrText>
      </w:r>
      <w:r>
        <w:fldChar w:fldCharType="separate"/>
      </w:r>
      <w:r>
        <w:rPr>
          <w:rStyle w:val="38"/>
        </w:rPr>
        <w:t>16.2</w:t>
      </w:r>
      <w:r>
        <w:rPr>
          <w:rStyle w:val="38"/>
          <w:rFonts w:hint="eastAsia"/>
        </w:rPr>
        <w:t xml:space="preserve"> 对象与数组</w:t>
      </w:r>
      <w:r>
        <w:tab/>
      </w:r>
      <w:r>
        <w:fldChar w:fldCharType="begin"/>
      </w:r>
      <w:r>
        <w:instrText xml:space="preserve"> PAGEREF _Toc71481228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"_Toc71481229" </w:instrText>
      </w:r>
      <w:r>
        <w:fldChar w:fldCharType="separate"/>
      </w:r>
      <w:r>
        <w:rPr>
          <w:rStyle w:val="38"/>
        </w:rPr>
        <w:t>16.2.1</w:t>
      </w:r>
      <w:r>
        <w:rPr>
          <w:rStyle w:val="38"/>
          <w:rFonts w:hint="eastAsia"/>
        </w:rPr>
        <w:t xml:space="preserve"> 对象创建</w:t>
      </w:r>
      <w:r>
        <w:tab/>
      </w:r>
      <w:r>
        <w:fldChar w:fldCharType="begin"/>
      </w:r>
      <w:r>
        <w:instrText xml:space="preserve"> PAGEREF _Toc71481229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"_Toc71481230" </w:instrText>
      </w:r>
      <w:r>
        <w:fldChar w:fldCharType="separate"/>
      </w:r>
      <w:r>
        <w:rPr>
          <w:rStyle w:val="38"/>
        </w:rPr>
        <w:t>16.2.2</w:t>
      </w:r>
      <w:r>
        <w:rPr>
          <w:rStyle w:val="38"/>
          <w:rFonts w:hint="eastAsia"/>
        </w:rPr>
        <w:t xml:space="preserve"> 添加删除访问属性</w:t>
      </w:r>
      <w:r>
        <w:tab/>
      </w:r>
      <w:r>
        <w:fldChar w:fldCharType="begin"/>
      </w:r>
      <w:r>
        <w:instrText xml:space="preserve"> PAGEREF _Toc71481230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"_Toc71481231" </w:instrText>
      </w:r>
      <w:r>
        <w:fldChar w:fldCharType="separate"/>
      </w:r>
      <w:r>
        <w:rPr>
          <w:rStyle w:val="38"/>
        </w:rPr>
        <w:t>16.2.3 Object</w:t>
      </w:r>
      <w:r>
        <w:rPr>
          <w:rStyle w:val="38"/>
          <w:rFonts w:hint="eastAsia"/>
        </w:rPr>
        <w:t>介绍</w:t>
      </w:r>
      <w:r>
        <w:tab/>
      </w:r>
      <w:r>
        <w:fldChar w:fldCharType="begin"/>
      </w:r>
      <w:r>
        <w:instrText xml:space="preserve"> PAGEREF _Toc71481231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"_Toc71481232" </w:instrText>
      </w:r>
      <w:r>
        <w:fldChar w:fldCharType="separate"/>
      </w:r>
      <w:r>
        <w:rPr>
          <w:rStyle w:val="38"/>
        </w:rPr>
        <w:t>16.2.4 Object</w:t>
      </w:r>
      <w:r>
        <w:rPr>
          <w:rStyle w:val="38"/>
          <w:rFonts w:hint="eastAsia"/>
        </w:rPr>
        <w:t>类型</w:t>
      </w:r>
      <w:r>
        <w:tab/>
      </w:r>
      <w:r>
        <w:fldChar w:fldCharType="begin"/>
      </w:r>
      <w:r>
        <w:instrText xml:space="preserve"> PAGEREF _Toc71481232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"_Toc71481233" </w:instrText>
      </w:r>
      <w:r>
        <w:fldChar w:fldCharType="separate"/>
      </w:r>
      <w:r>
        <w:rPr>
          <w:rStyle w:val="38"/>
        </w:rPr>
        <w:t>16.2.5</w:t>
      </w:r>
      <w:r>
        <w:rPr>
          <w:rStyle w:val="38"/>
          <w:rFonts w:hint="eastAsia"/>
        </w:rPr>
        <w:t xml:space="preserve"> 数组与对象的差异</w:t>
      </w:r>
      <w:r>
        <w:tab/>
      </w:r>
      <w:r>
        <w:fldChar w:fldCharType="begin"/>
      </w:r>
      <w:r>
        <w:instrText xml:space="preserve"> PAGEREF _Toc71481233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"_Toc71481234" </w:instrText>
      </w:r>
      <w:r>
        <w:fldChar w:fldCharType="separate"/>
      </w:r>
      <w:r>
        <w:rPr>
          <w:rStyle w:val="38"/>
        </w:rPr>
        <w:t>16.2.6</w:t>
      </w:r>
      <w:r>
        <w:rPr>
          <w:rStyle w:val="38"/>
          <w:rFonts w:hint="eastAsia"/>
        </w:rPr>
        <w:t xml:space="preserve"> 访问对象方法</w:t>
      </w:r>
      <w:r>
        <w:tab/>
      </w:r>
      <w:r>
        <w:fldChar w:fldCharType="begin"/>
      </w:r>
      <w:r>
        <w:instrText xml:space="preserve"> PAGEREF _Toc71481234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"_Toc71481235" </w:instrText>
      </w:r>
      <w:r>
        <w:fldChar w:fldCharType="separate"/>
      </w:r>
      <w:r>
        <w:rPr>
          <w:rStyle w:val="38"/>
        </w:rPr>
        <w:t>16.2.7</w:t>
      </w:r>
      <w:r>
        <w:rPr>
          <w:rStyle w:val="38"/>
          <w:rFonts w:hint="eastAsia"/>
        </w:rPr>
        <w:t xml:space="preserve"> 修改属性与方法</w:t>
      </w:r>
      <w:r>
        <w:tab/>
      </w:r>
      <w:r>
        <w:fldChar w:fldCharType="begin"/>
      </w:r>
      <w:r>
        <w:instrText xml:space="preserve"> PAGEREF _Toc71481235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"_Toc71481236" </w:instrText>
      </w:r>
      <w:r>
        <w:fldChar w:fldCharType="separate"/>
      </w:r>
      <w:r>
        <w:rPr>
          <w:rStyle w:val="38"/>
        </w:rPr>
        <w:t>16.2.8</w:t>
      </w:r>
      <w:r>
        <w:rPr>
          <w:rStyle w:val="38"/>
          <w:rFonts w:hint="eastAsia"/>
        </w:rPr>
        <w:t xml:space="preserve"> 删除对象属性与方法</w:t>
      </w:r>
      <w:r>
        <w:tab/>
      </w:r>
      <w:r>
        <w:fldChar w:fldCharType="begin"/>
      </w:r>
      <w:r>
        <w:instrText xml:space="preserve"> PAGEREF _Toc71481236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"_Toc71481237" </w:instrText>
      </w:r>
      <w:r>
        <w:fldChar w:fldCharType="separate"/>
      </w:r>
      <w:r>
        <w:rPr>
          <w:rStyle w:val="38"/>
        </w:rPr>
        <w:t>16.2.9</w:t>
      </w:r>
      <w:r>
        <w:rPr>
          <w:rStyle w:val="38"/>
          <w:rFonts w:hint="eastAsia"/>
        </w:rPr>
        <w:t xml:space="preserve"> 使用</w:t>
      </w:r>
      <w:r>
        <w:rPr>
          <w:rStyle w:val="38"/>
        </w:rPr>
        <w:t>this</w:t>
      </w:r>
      <w:r>
        <w:rPr>
          <w:rStyle w:val="38"/>
          <w:rFonts w:hint="eastAsia"/>
        </w:rPr>
        <w:t>值</w:t>
      </w:r>
      <w:r>
        <w:tab/>
      </w:r>
      <w:r>
        <w:fldChar w:fldCharType="begin"/>
      </w:r>
      <w:r>
        <w:instrText xml:space="preserve"> PAGEREF _Toc71481237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"_Toc71481238" </w:instrText>
      </w:r>
      <w:r>
        <w:fldChar w:fldCharType="separate"/>
      </w:r>
      <w:r>
        <w:rPr>
          <w:rStyle w:val="38"/>
        </w:rPr>
        <w:t>16.2.10</w:t>
      </w:r>
      <w:r>
        <w:rPr>
          <w:rStyle w:val="38"/>
          <w:rFonts w:hint="eastAsia"/>
        </w:rPr>
        <w:t xml:space="preserve"> 对象遍历</w:t>
      </w:r>
      <w:r>
        <w:tab/>
      </w:r>
      <w:r>
        <w:fldChar w:fldCharType="begin"/>
      </w:r>
      <w:r>
        <w:instrText xml:space="preserve"> PAGEREF _Toc71481238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"_Toc71481239" </w:instrText>
      </w:r>
      <w:r>
        <w:fldChar w:fldCharType="separate"/>
      </w:r>
      <w:r>
        <w:rPr>
          <w:rStyle w:val="38"/>
        </w:rPr>
        <w:t>16.3</w:t>
      </w:r>
      <w:r>
        <w:rPr>
          <w:rStyle w:val="38"/>
          <w:rFonts w:hint="eastAsia"/>
        </w:rPr>
        <w:t xml:space="preserve"> 字符串方法</w:t>
      </w:r>
      <w:r>
        <w:tab/>
      </w:r>
      <w:r>
        <w:fldChar w:fldCharType="begin"/>
      </w:r>
      <w:r>
        <w:instrText xml:space="preserve"> PAGEREF _Toc71481239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"_Toc71481240" </w:instrText>
      </w:r>
      <w:r>
        <w:fldChar w:fldCharType="separate"/>
      </w:r>
      <w:r>
        <w:rPr>
          <w:rStyle w:val="38"/>
        </w:rPr>
        <w:t>16.3.1 search match replace</w:t>
      </w:r>
      <w:r>
        <w:tab/>
      </w:r>
      <w:r>
        <w:fldChar w:fldCharType="begin"/>
      </w:r>
      <w:r>
        <w:instrText xml:space="preserve"> PAGEREF _Toc71481240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"_Toc71481241" </w:instrText>
      </w:r>
      <w:r>
        <w:fldChar w:fldCharType="separate"/>
      </w:r>
      <w:r>
        <w:rPr>
          <w:rStyle w:val="38"/>
        </w:rPr>
        <w:t>16.3.2 charAt(index)  charCodeAt  fromCharCode</w:t>
      </w:r>
      <w:r>
        <w:tab/>
      </w:r>
      <w:r>
        <w:fldChar w:fldCharType="begin"/>
      </w:r>
      <w:r>
        <w:instrText xml:space="preserve"> PAGEREF _Toc71481241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"_Toc71481242" </w:instrText>
      </w:r>
      <w:r>
        <w:fldChar w:fldCharType="separate"/>
      </w:r>
      <w:r>
        <w:rPr>
          <w:rStyle w:val="38"/>
        </w:rPr>
        <w:t>16.4 js</w:t>
      </w:r>
      <w:r>
        <w:rPr>
          <w:rStyle w:val="38"/>
          <w:rFonts w:hint="eastAsia"/>
        </w:rPr>
        <w:t>线程</w:t>
      </w:r>
      <w:r>
        <w:rPr>
          <w:rStyle w:val="38"/>
        </w:rPr>
        <w:t>,</w:t>
      </w:r>
      <w:r>
        <w:rPr>
          <w:rStyle w:val="38"/>
          <w:rFonts w:hint="eastAsia"/>
        </w:rPr>
        <w:t>同步、异步</w:t>
      </w:r>
      <w:r>
        <w:rPr>
          <w:rStyle w:val="38"/>
        </w:rPr>
        <w:t>,js</w:t>
      </w:r>
      <w:r>
        <w:rPr>
          <w:rStyle w:val="38"/>
          <w:rFonts w:hint="eastAsia"/>
        </w:rPr>
        <w:t>机制</w:t>
      </w:r>
      <w:r>
        <w:tab/>
      </w:r>
      <w:r>
        <w:fldChar w:fldCharType="begin"/>
      </w:r>
      <w:r>
        <w:instrText xml:space="preserve"> PAGEREF _Toc71481242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"_Toc71481243" </w:instrText>
      </w:r>
      <w:r>
        <w:fldChar w:fldCharType="separate"/>
      </w:r>
      <w:r>
        <w:rPr>
          <w:rStyle w:val="38"/>
        </w:rPr>
        <w:t xml:space="preserve">16.4.1 JS </w:t>
      </w:r>
      <w:r>
        <w:rPr>
          <w:rStyle w:val="38"/>
          <w:rFonts w:hint="eastAsia"/>
        </w:rPr>
        <w:t>是单线程</w:t>
      </w:r>
      <w:r>
        <w:tab/>
      </w:r>
      <w:r>
        <w:fldChar w:fldCharType="begin"/>
      </w:r>
      <w:r>
        <w:instrText xml:space="preserve"> PAGEREF _Toc71481243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"_Toc71481244" </w:instrText>
      </w:r>
      <w:r>
        <w:fldChar w:fldCharType="separate"/>
      </w:r>
      <w:r>
        <w:rPr>
          <w:rStyle w:val="38"/>
        </w:rPr>
        <w:t>16.4.2</w:t>
      </w:r>
      <w:r>
        <w:rPr>
          <w:rStyle w:val="38"/>
          <w:rFonts w:hint="eastAsia"/>
        </w:rPr>
        <w:t xml:space="preserve"> 同步任务和异步任务</w:t>
      </w:r>
      <w:r>
        <w:tab/>
      </w:r>
      <w:r>
        <w:fldChar w:fldCharType="begin"/>
      </w:r>
      <w:r>
        <w:instrText xml:space="preserve"> PAGEREF _Toc71481244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"_Toc71481245" </w:instrText>
      </w:r>
      <w:r>
        <w:fldChar w:fldCharType="separate"/>
      </w:r>
      <w:r>
        <w:rPr>
          <w:rStyle w:val="38"/>
        </w:rPr>
        <w:t>16.4.3 JS</w:t>
      </w:r>
      <w:r>
        <w:rPr>
          <w:rStyle w:val="38"/>
          <w:rFonts w:hint="eastAsia"/>
        </w:rPr>
        <w:t>执行机制（事件循环）</w:t>
      </w:r>
      <w:r>
        <w:tab/>
      </w:r>
      <w:r>
        <w:fldChar w:fldCharType="begin"/>
      </w:r>
      <w:r>
        <w:instrText xml:space="preserve"> PAGEREF _Toc71481245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"_Toc71481246" </w:instrText>
      </w:r>
      <w:r>
        <w:fldChar w:fldCharType="separate"/>
      </w:r>
      <w:r>
        <w:rPr>
          <w:rStyle w:val="38"/>
        </w:rPr>
        <w:t>16.5</w:t>
      </w:r>
      <w:r>
        <w:rPr>
          <w:rStyle w:val="38"/>
          <w:rFonts w:hint="eastAsia"/>
        </w:rPr>
        <w:t xml:space="preserve"> 二维数组（了解）</w:t>
      </w:r>
      <w:r>
        <w:tab/>
      </w:r>
      <w:r>
        <w:fldChar w:fldCharType="begin"/>
      </w:r>
      <w:r>
        <w:instrText xml:space="preserve"> PAGEREF _Toc71481246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"_Toc71481247" </w:instrText>
      </w:r>
      <w:r>
        <w:fldChar w:fldCharType="separate"/>
      </w:r>
      <w:r>
        <w:rPr>
          <w:rStyle w:val="38"/>
        </w:rPr>
        <w:t>15.3.4</w:t>
      </w:r>
      <w:r>
        <w:rPr>
          <w:rStyle w:val="38"/>
          <w:rFonts w:hint="eastAsia"/>
        </w:rPr>
        <w:t xml:space="preserve"> 二维数组创建</w:t>
      </w:r>
      <w:r>
        <w:tab/>
      </w:r>
      <w:r>
        <w:fldChar w:fldCharType="begin"/>
      </w:r>
      <w:r>
        <w:instrText xml:space="preserve"> PAGEREF _Toc71481247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"_Toc71481248" </w:instrText>
      </w:r>
      <w:r>
        <w:fldChar w:fldCharType="separate"/>
      </w:r>
      <w:r>
        <w:rPr>
          <w:rStyle w:val="38"/>
        </w:rPr>
        <w:t>15.3.5</w:t>
      </w:r>
      <w:r>
        <w:rPr>
          <w:rStyle w:val="38"/>
          <w:rFonts w:hint="eastAsia"/>
        </w:rPr>
        <w:t xml:space="preserve"> 二维数组遍历</w:t>
      </w:r>
      <w:r>
        <w:tab/>
      </w:r>
      <w:r>
        <w:fldChar w:fldCharType="begin"/>
      </w:r>
      <w:r>
        <w:instrText xml:space="preserve"> PAGEREF _Toc71481248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"_Toc71481249" </w:instrText>
      </w:r>
      <w:r>
        <w:fldChar w:fldCharType="separate"/>
      </w:r>
      <w:r>
        <w:rPr>
          <w:rStyle w:val="38"/>
        </w:rPr>
        <w:t>16.6</w:t>
      </w:r>
      <w:r>
        <w:rPr>
          <w:rStyle w:val="38"/>
          <w:rFonts w:hint="eastAsia"/>
        </w:rPr>
        <w:t xml:space="preserve"> 回调函数</w:t>
      </w:r>
      <w:r>
        <w:tab/>
      </w:r>
      <w:r>
        <w:fldChar w:fldCharType="begin"/>
      </w:r>
      <w:r>
        <w:instrText xml:space="preserve"> PAGEREF _Toc71481249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"_Toc71481250" </w:instrText>
      </w:r>
      <w:r>
        <w:fldChar w:fldCharType="separate"/>
      </w:r>
      <w:r>
        <w:rPr>
          <w:rStyle w:val="38"/>
        </w:rPr>
        <w:t>16.6.1</w:t>
      </w:r>
      <w:r>
        <w:rPr>
          <w:rStyle w:val="38"/>
          <w:rFonts w:hint="eastAsia"/>
        </w:rPr>
        <w:t xml:space="preserve"> 回调函数概念</w:t>
      </w:r>
      <w:r>
        <w:tab/>
      </w:r>
      <w:r>
        <w:fldChar w:fldCharType="begin"/>
      </w:r>
      <w:r>
        <w:instrText xml:space="preserve"> PAGEREF _Toc71481250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"_Toc71481251" </w:instrText>
      </w:r>
      <w:r>
        <w:fldChar w:fldCharType="separate"/>
      </w:r>
      <w:r>
        <w:rPr>
          <w:rStyle w:val="38"/>
        </w:rPr>
        <w:t>16.6.2</w:t>
      </w:r>
      <w:r>
        <w:rPr>
          <w:rStyle w:val="38"/>
          <w:rFonts w:hint="eastAsia"/>
        </w:rPr>
        <w:t xml:space="preserve"> 回调函数应用</w:t>
      </w:r>
      <w:r>
        <w:tab/>
      </w:r>
      <w:r>
        <w:fldChar w:fldCharType="begin"/>
      </w:r>
      <w:r>
        <w:instrText xml:space="preserve"> PAGEREF _Toc71481251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"_Toc71481252" </w:instrText>
      </w:r>
      <w:r>
        <w:fldChar w:fldCharType="separate"/>
      </w:r>
      <w:r>
        <w:rPr>
          <w:rStyle w:val="38"/>
        </w:rPr>
        <w:t>16.7</w:t>
      </w:r>
      <w:r>
        <w:rPr>
          <w:rStyle w:val="38"/>
          <w:rFonts w:hint="eastAsia"/>
        </w:rPr>
        <w:t xml:space="preserve"> 返回函数的函数</w:t>
      </w:r>
      <w:r>
        <w:tab/>
      </w:r>
      <w:r>
        <w:fldChar w:fldCharType="begin"/>
      </w:r>
      <w:r>
        <w:instrText xml:space="preserve"> PAGEREF _Toc71481252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"_Toc71481253" </w:instrText>
      </w:r>
      <w:r>
        <w:fldChar w:fldCharType="separate"/>
      </w:r>
      <w:r>
        <w:rPr>
          <w:rStyle w:val="38"/>
        </w:rPr>
        <w:t>16.7.1</w:t>
      </w:r>
      <w:r>
        <w:rPr>
          <w:rStyle w:val="38"/>
          <w:rFonts w:hint="eastAsia"/>
        </w:rPr>
        <w:t xml:space="preserve"> 返回函数的函数</w:t>
      </w:r>
      <w:r>
        <w:tab/>
      </w:r>
      <w:r>
        <w:fldChar w:fldCharType="begin"/>
      </w:r>
      <w:r>
        <w:instrText xml:space="preserve"> PAGEREF _Toc71481253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"_Toc71481254" </w:instrText>
      </w:r>
      <w:r>
        <w:fldChar w:fldCharType="separate"/>
      </w:r>
      <w:r>
        <w:rPr>
          <w:rStyle w:val="38"/>
        </w:rPr>
        <w:t>16.7.2</w:t>
      </w:r>
      <w:r>
        <w:rPr>
          <w:rStyle w:val="38"/>
          <w:rFonts w:hint="eastAsia"/>
        </w:rPr>
        <w:t xml:space="preserve"> 闭包</w:t>
      </w:r>
      <w:r>
        <w:tab/>
      </w:r>
      <w:r>
        <w:fldChar w:fldCharType="begin"/>
      </w:r>
      <w:r>
        <w:instrText xml:space="preserve"> PAGEREF _Toc71481254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"_Toc71481255" </w:instrText>
      </w:r>
      <w:r>
        <w:fldChar w:fldCharType="separate"/>
      </w:r>
      <w:r>
        <w:rPr>
          <w:rStyle w:val="38"/>
        </w:rPr>
        <w:t>16.7.3</w:t>
      </w:r>
      <w:r>
        <w:rPr>
          <w:rStyle w:val="38"/>
          <w:rFonts w:hint="eastAsia"/>
        </w:rPr>
        <w:t xml:space="preserve"> 预解析相关概念</w:t>
      </w:r>
      <w:r>
        <w:tab/>
      </w:r>
      <w:r>
        <w:fldChar w:fldCharType="begin"/>
      </w:r>
      <w:r>
        <w:instrText xml:space="preserve"> PAGEREF _Toc71481255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"_Toc71481256" </w:instrText>
      </w:r>
      <w:r>
        <w:fldChar w:fldCharType="separate"/>
      </w:r>
      <w:r>
        <w:rPr>
          <w:rStyle w:val="38"/>
        </w:rPr>
        <w:t>16.7.4</w:t>
      </w:r>
      <w:r>
        <w:rPr>
          <w:rStyle w:val="38"/>
          <w:rFonts w:hint="eastAsia"/>
        </w:rPr>
        <w:t xml:space="preserve"> 变量预解析</w:t>
      </w:r>
      <w:r>
        <w:tab/>
      </w:r>
      <w:r>
        <w:fldChar w:fldCharType="begin"/>
      </w:r>
      <w:r>
        <w:instrText xml:space="preserve"> PAGEREF _Toc71481256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"_Toc71481257" </w:instrText>
      </w:r>
      <w:r>
        <w:fldChar w:fldCharType="separate"/>
      </w:r>
      <w:r>
        <w:rPr>
          <w:rStyle w:val="38"/>
        </w:rPr>
        <w:t>16.7.5</w:t>
      </w:r>
      <w:r>
        <w:rPr>
          <w:rStyle w:val="38"/>
          <w:rFonts w:hint="eastAsia"/>
        </w:rPr>
        <w:t xml:space="preserve"> 函数预解析</w:t>
      </w:r>
      <w:r>
        <w:tab/>
      </w:r>
      <w:r>
        <w:fldChar w:fldCharType="begin"/>
      </w:r>
      <w:r>
        <w:instrText xml:space="preserve"> PAGEREF _Toc71481257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"_Toc71481258" </w:instrText>
      </w:r>
      <w:r>
        <w:fldChar w:fldCharType="separate"/>
      </w:r>
      <w:r>
        <w:rPr>
          <w:rStyle w:val="38"/>
        </w:rPr>
        <w:t>Day17 JS</w:t>
      </w:r>
      <w:r>
        <w:rPr>
          <w:rStyle w:val="38"/>
          <w:rFonts w:hint="eastAsia"/>
        </w:rPr>
        <w:t>进阶</w:t>
      </w:r>
      <w:r>
        <w:rPr>
          <w:rStyle w:val="38"/>
        </w:rPr>
        <w:t>2</w:t>
      </w:r>
      <w:r>
        <w:tab/>
      </w:r>
      <w:r>
        <w:fldChar w:fldCharType="begin"/>
      </w:r>
      <w:r>
        <w:instrText xml:space="preserve"> PAGEREF _Toc71481258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"_Toc71481260" </w:instrText>
      </w:r>
      <w:r>
        <w:fldChar w:fldCharType="separate"/>
      </w:r>
      <w:r>
        <w:rPr>
          <w:rStyle w:val="38"/>
        </w:rPr>
        <w:t>17.1</w:t>
      </w:r>
      <w:r>
        <w:rPr>
          <w:rStyle w:val="38"/>
          <w:rFonts w:hint="eastAsia"/>
        </w:rPr>
        <w:t xml:space="preserve"> 数组方法</w:t>
      </w:r>
      <w:r>
        <w:tab/>
      </w:r>
      <w:r>
        <w:fldChar w:fldCharType="begin"/>
      </w:r>
      <w:r>
        <w:instrText xml:space="preserve"> PAGEREF _Toc71481260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"_Toc71481261" </w:instrText>
      </w:r>
      <w:r>
        <w:fldChar w:fldCharType="separate"/>
      </w:r>
      <w:r>
        <w:rPr>
          <w:rStyle w:val="38"/>
        </w:rPr>
        <w:t>17.1.1 find findIndex filter map</w:t>
      </w:r>
      <w:r>
        <w:tab/>
      </w:r>
      <w:r>
        <w:fldChar w:fldCharType="begin"/>
      </w:r>
      <w:r>
        <w:instrText xml:space="preserve"> PAGEREF _Toc71481261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"_Toc71481262" </w:instrText>
      </w:r>
      <w:r>
        <w:fldChar w:fldCharType="separate"/>
      </w:r>
      <w:r>
        <w:rPr>
          <w:rStyle w:val="38"/>
        </w:rPr>
        <w:t>17.1.2 isArray from</w:t>
      </w:r>
      <w:r>
        <w:tab/>
      </w:r>
      <w:r>
        <w:fldChar w:fldCharType="begin"/>
      </w:r>
      <w:r>
        <w:instrText xml:space="preserve"> PAGEREF _Toc71481262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"_Toc71481263" </w:instrText>
      </w:r>
      <w:r>
        <w:fldChar w:fldCharType="separate"/>
      </w:r>
      <w:r>
        <w:rPr>
          <w:rStyle w:val="38"/>
        </w:rPr>
        <w:t>17.2</w:t>
      </w:r>
      <w:r>
        <w:rPr>
          <w:rStyle w:val="38"/>
          <w:rFonts w:hint="eastAsia"/>
        </w:rPr>
        <w:t xml:space="preserve"> 变量、作用域及内存</w:t>
      </w:r>
      <w:r>
        <w:tab/>
      </w:r>
      <w:r>
        <w:fldChar w:fldCharType="begin"/>
      </w:r>
      <w:r>
        <w:instrText xml:space="preserve"> PAGEREF _Toc71481263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"_Toc71481264" </w:instrText>
      </w:r>
      <w:r>
        <w:fldChar w:fldCharType="separate"/>
      </w:r>
      <w:r>
        <w:rPr>
          <w:rStyle w:val="38"/>
        </w:rPr>
        <w:t>17.2.1</w:t>
      </w:r>
      <w:r>
        <w:rPr>
          <w:rStyle w:val="38"/>
          <w:rFonts w:hint="eastAsia"/>
        </w:rPr>
        <w:t xml:space="preserve"> 基本类型值与引用类型值</w:t>
      </w:r>
      <w:r>
        <w:tab/>
      </w:r>
      <w:r>
        <w:fldChar w:fldCharType="begin"/>
      </w:r>
      <w:r>
        <w:instrText xml:space="preserve"> PAGEREF _Toc71481264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"_Toc71481265" </w:instrText>
      </w:r>
      <w:r>
        <w:fldChar w:fldCharType="separate"/>
      </w:r>
      <w:r>
        <w:rPr>
          <w:rStyle w:val="38"/>
        </w:rPr>
        <w:t>17.2.2</w:t>
      </w:r>
      <w:r>
        <w:rPr>
          <w:rStyle w:val="38"/>
          <w:rFonts w:hint="eastAsia"/>
        </w:rPr>
        <w:t xml:space="preserve"> 传递参数</w:t>
      </w:r>
      <w:r>
        <w:tab/>
      </w:r>
      <w:r>
        <w:fldChar w:fldCharType="begin"/>
      </w:r>
      <w:r>
        <w:instrText xml:space="preserve"> PAGEREF _Toc71481265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"_Toc71481266" </w:instrText>
      </w:r>
      <w:r>
        <w:fldChar w:fldCharType="separate"/>
      </w:r>
      <w:r>
        <w:rPr>
          <w:rStyle w:val="38"/>
        </w:rPr>
        <w:t>17.2.3</w:t>
      </w:r>
      <w:r>
        <w:rPr>
          <w:rStyle w:val="38"/>
          <w:rFonts w:hint="eastAsia"/>
        </w:rPr>
        <w:t xml:space="preserve"> 检测类型</w:t>
      </w:r>
      <w:r>
        <w:tab/>
      </w:r>
      <w:r>
        <w:fldChar w:fldCharType="begin"/>
      </w:r>
      <w:r>
        <w:instrText xml:space="preserve"> PAGEREF _Toc71481266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"_Toc71481267" </w:instrText>
      </w:r>
      <w:r>
        <w:fldChar w:fldCharType="separate"/>
      </w:r>
      <w:r>
        <w:rPr>
          <w:rStyle w:val="38"/>
        </w:rPr>
        <w:t>17.2.4</w:t>
      </w:r>
      <w:r>
        <w:rPr>
          <w:rStyle w:val="38"/>
          <w:rFonts w:hint="eastAsia"/>
        </w:rPr>
        <w:t xml:space="preserve"> 执行环境与作用域</w:t>
      </w:r>
      <w:r>
        <w:tab/>
      </w:r>
      <w:r>
        <w:fldChar w:fldCharType="begin"/>
      </w:r>
      <w:r>
        <w:instrText xml:space="preserve"> PAGEREF _Toc71481267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"_Toc71481268" </w:instrText>
      </w:r>
      <w:r>
        <w:fldChar w:fldCharType="separate"/>
      </w:r>
      <w:r>
        <w:rPr>
          <w:rStyle w:val="38"/>
        </w:rPr>
        <w:t>17.2.5</w:t>
      </w:r>
      <w:r>
        <w:rPr>
          <w:rStyle w:val="38"/>
          <w:rFonts w:hint="eastAsia"/>
        </w:rPr>
        <w:t xml:space="preserve"> 块级作用域</w:t>
      </w:r>
      <w:r>
        <w:tab/>
      </w:r>
      <w:r>
        <w:fldChar w:fldCharType="begin"/>
      </w:r>
      <w:r>
        <w:instrText xml:space="preserve"> PAGEREF _Toc71481268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"_Toc71481269" </w:instrText>
      </w:r>
      <w:r>
        <w:fldChar w:fldCharType="separate"/>
      </w:r>
      <w:r>
        <w:rPr>
          <w:rStyle w:val="38"/>
        </w:rPr>
        <w:t>17.2.6</w:t>
      </w:r>
      <w:r>
        <w:rPr>
          <w:rStyle w:val="38"/>
          <w:rFonts w:hint="eastAsia"/>
        </w:rPr>
        <w:t xml:space="preserve"> 变量提升</w:t>
      </w:r>
      <w:r>
        <w:tab/>
      </w:r>
      <w:r>
        <w:fldChar w:fldCharType="begin"/>
      </w:r>
      <w:r>
        <w:instrText xml:space="preserve"> PAGEREF _Toc71481269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"_Toc71481270" </w:instrText>
      </w:r>
      <w:r>
        <w:fldChar w:fldCharType="separate"/>
      </w:r>
      <w:r>
        <w:rPr>
          <w:rStyle w:val="38"/>
        </w:rPr>
        <w:t>17.2.7</w:t>
      </w:r>
      <w:r>
        <w:rPr>
          <w:rStyle w:val="38"/>
          <w:rFonts w:hint="eastAsia"/>
        </w:rPr>
        <w:t xml:space="preserve"> 变量查询</w:t>
      </w:r>
      <w:r>
        <w:tab/>
      </w:r>
      <w:r>
        <w:fldChar w:fldCharType="begin"/>
      </w:r>
      <w:r>
        <w:instrText xml:space="preserve"> PAGEREF _Toc71481270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"_Toc71481271" </w:instrText>
      </w:r>
      <w:r>
        <w:fldChar w:fldCharType="separate"/>
      </w:r>
      <w:r>
        <w:rPr>
          <w:rStyle w:val="38"/>
        </w:rPr>
        <w:t>17.2.8</w:t>
      </w:r>
      <w:r>
        <w:rPr>
          <w:rStyle w:val="38"/>
          <w:rFonts w:hint="eastAsia"/>
        </w:rPr>
        <w:t xml:space="preserve"> 变量内存及什么是内存泄露</w:t>
      </w:r>
      <w:r>
        <w:tab/>
      </w:r>
      <w:r>
        <w:fldChar w:fldCharType="begin"/>
      </w:r>
      <w:r>
        <w:instrText xml:space="preserve"> PAGEREF _Toc71481271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"_Toc71481272" </w:instrText>
      </w:r>
      <w:r>
        <w:fldChar w:fldCharType="separate"/>
      </w:r>
      <w:r>
        <w:rPr>
          <w:rStyle w:val="38"/>
        </w:rPr>
        <w:t>17.2.9</w:t>
      </w:r>
      <w:r>
        <w:rPr>
          <w:rStyle w:val="38"/>
          <w:rFonts w:hint="eastAsia"/>
        </w:rPr>
        <w:t xml:space="preserve"> 堆和栈</w:t>
      </w:r>
      <w:r>
        <w:tab/>
      </w:r>
      <w:r>
        <w:fldChar w:fldCharType="begin"/>
      </w:r>
      <w:r>
        <w:instrText xml:space="preserve"> PAGEREF _Toc71481272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"_Toc71481273" </w:instrText>
      </w:r>
      <w:r>
        <w:fldChar w:fldCharType="separate"/>
      </w:r>
      <w:r>
        <w:rPr>
          <w:rStyle w:val="38"/>
        </w:rPr>
        <w:t>17.3</w:t>
      </w:r>
      <w:r>
        <w:rPr>
          <w:rStyle w:val="38"/>
          <w:rFonts w:hint="eastAsia"/>
        </w:rPr>
        <w:t xml:space="preserve"> 匿名函数和闭包</w:t>
      </w:r>
      <w:r>
        <w:tab/>
      </w:r>
      <w:r>
        <w:fldChar w:fldCharType="begin"/>
      </w:r>
      <w:r>
        <w:instrText xml:space="preserve"> PAGEREF _Toc71481273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"_Toc71481274" </w:instrText>
      </w:r>
      <w:r>
        <w:fldChar w:fldCharType="separate"/>
      </w:r>
      <w:r>
        <w:rPr>
          <w:rStyle w:val="38"/>
        </w:rPr>
        <w:t>17.3.1</w:t>
      </w:r>
      <w:r>
        <w:rPr>
          <w:rStyle w:val="38"/>
          <w:rFonts w:hint="eastAsia"/>
        </w:rPr>
        <w:t xml:space="preserve"> 匿名函数</w:t>
      </w:r>
      <w:r>
        <w:tab/>
      </w:r>
      <w:r>
        <w:fldChar w:fldCharType="begin"/>
      </w:r>
      <w:r>
        <w:instrText xml:space="preserve"> PAGEREF _Toc71481274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"_Toc71481275" </w:instrText>
      </w:r>
      <w:r>
        <w:fldChar w:fldCharType="separate"/>
      </w:r>
      <w:r>
        <w:rPr>
          <w:rStyle w:val="38"/>
        </w:rPr>
        <w:t>17.3.2</w:t>
      </w:r>
      <w:r>
        <w:rPr>
          <w:rStyle w:val="38"/>
          <w:rFonts w:hint="eastAsia"/>
        </w:rPr>
        <w:t xml:space="preserve"> 闭包优缺点</w:t>
      </w:r>
      <w:r>
        <w:tab/>
      </w:r>
      <w:r>
        <w:fldChar w:fldCharType="begin"/>
      </w:r>
      <w:r>
        <w:instrText xml:space="preserve"> PAGEREF _Toc71481275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"_Toc71481276" </w:instrText>
      </w:r>
      <w:r>
        <w:fldChar w:fldCharType="separate"/>
      </w:r>
      <w:r>
        <w:rPr>
          <w:rStyle w:val="38"/>
        </w:rPr>
        <w:t>17.3.3</w:t>
      </w:r>
      <w:r>
        <w:rPr>
          <w:rStyle w:val="38"/>
          <w:rFonts w:hint="eastAsia"/>
        </w:rPr>
        <w:t xml:space="preserve"> 关于</w:t>
      </w:r>
      <w:r>
        <w:rPr>
          <w:rStyle w:val="38"/>
        </w:rPr>
        <w:t>this</w:t>
      </w:r>
      <w:r>
        <w:rPr>
          <w:rStyle w:val="38"/>
          <w:rFonts w:hint="eastAsia"/>
        </w:rPr>
        <w:t>对象</w:t>
      </w:r>
      <w:r>
        <w:tab/>
      </w:r>
      <w:r>
        <w:fldChar w:fldCharType="begin"/>
      </w:r>
      <w:r>
        <w:instrText xml:space="preserve"> PAGEREF _Toc71481276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"_Toc71481277" </w:instrText>
      </w:r>
      <w:r>
        <w:fldChar w:fldCharType="separate"/>
      </w:r>
      <w:r>
        <w:rPr>
          <w:rStyle w:val="38"/>
        </w:rPr>
        <w:t>17.3.4</w:t>
      </w:r>
      <w:r>
        <w:rPr>
          <w:rStyle w:val="38"/>
          <w:rFonts w:hint="eastAsia"/>
        </w:rPr>
        <w:t xml:space="preserve"> 模仿块级作用域</w:t>
      </w:r>
      <w:r>
        <w:tab/>
      </w:r>
      <w:r>
        <w:fldChar w:fldCharType="begin"/>
      </w:r>
      <w:r>
        <w:instrText xml:space="preserve"> PAGEREF _Toc71481277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"_Toc71481278" </w:instrText>
      </w:r>
      <w:r>
        <w:fldChar w:fldCharType="separate"/>
      </w:r>
      <w:r>
        <w:rPr>
          <w:rStyle w:val="38"/>
        </w:rPr>
        <w:t>17.3.5</w:t>
      </w:r>
      <w:r>
        <w:rPr>
          <w:rStyle w:val="38"/>
          <w:rFonts w:hint="eastAsia"/>
        </w:rPr>
        <w:t xml:space="preserve"> 代码规范</w:t>
      </w:r>
      <w:r>
        <w:tab/>
      </w:r>
      <w:r>
        <w:fldChar w:fldCharType="begin"/>
      </w:r>
      <w:r>
        <w:instrText xml:space="preserve"> PAGEREF _Toc71481278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"_Toc71481279" </w:instrText>
      </w:r>
      <w:r>
        <w:fldChar w:fldCharType="separate"/>
      </w:r>
      <w:r>
        <w:rPr>
          <w:rStyle w:val="38"/>
        </w:rPr>
        <w:t xml:space="preserve">Day18 </w:t>
      </w:r>
      <w:r>
        <w:rPr>
          <w:rStyle w:val="38"/>
          <w:rFonts w:hint="eastAsia"/>
        </w:rPr>
        <w:t>正则表达式</w:t>
      </w:r>
      <w:r>
        <w:tab/>
      </w:r>
      <w:r>
        <w:fldChar w:fldCharType="begin"/>
      </w:r>
      <w:r>
        <w:instrText xml:space="preserve"> PAGEREF _Toc71481279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"_Toc71481280" </w:instrText>
      </w:r>
      <w:r>
        <w:fldChar w:fldCharType="separate"/>
      </w:r>
      <w:r>
        <w:rPr>
          <w:rStyle w:val="38"/>
        </w:rPr>
        <w:t>18.1</w:t>
      </w:r>
      <w:r>
        <w:rPr>
          <w:rStyle w:val="38"/>
          <w:rFonts w:hint="eastAsia"/>
        </w:rPr>
        <w:t xml:space="preserve"> 正则</w:t>
      </w:r>
      <w:r>
        <w:tab/>
      </w:r>
      <w:r>
        <w:fldChar w:fldCharType="begin"/>
      </w:r>
      <w:r>
        <w:instrText xml:space="preserve"> PAGEREF _Toc71481280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"_Toc71481281" </w:instrText>
      </w:r>
      <w:r>
        <w:fldChar w:fldCharType="separate"/>
      </w:r>
      <w:r>
        <w:rPr>
          <w:rStyle w:val="38"/>
        </w:rPr>
        <w:t>18.1.1</w:t>
      </w:r>
      <w:r>
        <w:rPr>
          <w:rStyle w:val="38"/>
          <w:rFonts w:hint="eastAsia"/>
        </w:rPr>
        <w:t xml:space="preserve"> 正则概述</w:t>
      </w:r>
      <w:r>
        <w:tab/>
      </w:r>
      <w:r>
        <w:fldChar w:fldCharType="begin"/>
      </w:r>
      <w:r>
        <w:instrText xml:space="preserve"> PAGEREF _Toc71481281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"_Toc71481282" </w:instrText>
      </w:r>
      <w:r>
        <w:fldChar w:fldCharType="separate"/>
      </w:r>
      <w:r>
        <w:rPr>
          <w:rStyle w:val="38"/>
        </w:rPr>
        <w:t>18.2</w:t>
      </w:r>
      <w:r>
        <w:rPr>
          <w:rStyle w:val="38"/>
          <w:rFonts w:hint="eastAsia"/>
        </w:rPr>
        <w:t xml:space="preserve"> 正则表达式创建</w:t>
      </w:r>
      <w:r>
        <w:tab/>
      </w:r>
      <w:r>
        <w:fldChar w:fldCharType="begin"/>
      </w:r>
      <w:r>
        <w:instrText xml:space="preserve"> PAGEREF _Toc71481282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"_Toc71481283" </w:instrText>
      </w:r>
      <w:r>
        <w:fldChar w:fldCharType="separate"/>
      </w:r>
      <w:r>
        <w:rPr>
          <w:rStyle w:val="38"/>
        </w:rPr>
        <w:t>18.2.1</w:t>
      </w:r>
      <w:r>
        <w:rPr>
          <w:rStyle w:val="38"/>
          <w:rFonts w:hint="eastAsia"/>
        </w:rPr>
        <w:t xml:space="preserve"> 字面量方式</w:t>
      </w:r>
      <w:r>
        <w:tab/>
      </w:r>
      <w:r>
        <w:fldChar w:fldCharType="begin"/>
      </w:r>
      <w:r>
        <w:instrText xml:space="preserve"> PAGEREF _Toc71481283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"_Toc71481284" </w:instrText>
      </w:r>
      <w:r>
        <w:fldChar w:fldCharType="separate"/>
      </w:r>
      <w:r>
        <w:rPr>
          <w:rStyle w:val="38"/>
        </w:rPr>
        <w:t xml:space="preserve">18.2.2 new RegExp() </w:t>
      </w:r>
      <w:r>
        <w:rPr>
          <w:rStyle w:val="38"/>
          <w:rFonts w:hint="eastAsia"/>
        </w:rPr>
        <w:t>方式</w:t>
      </w:r>
      <w:r>
        <w:tab/>
      </w:r>
      <w:r>
        <w:fldChar w:fldCharType="begin"/>
      </w:r>
      <w:r>
        <w:instrText xml:space="preserve"> PAGEREF _Toc71481284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"_Toc71481285" </w:instrText>
      </w:r>
      <w:r>
        <w:fldChar w:fldCharType="separate"/>
      </w:r>
      <w:r>
        <w:rPr>
          <w:rStyle w:val="38"/>
        </w:rPr>
        <w:t>18.3</w:t>
      </w:r>
      <w:r>
        <w:rPr>
          <w:rStyle w:val="38"/>
          <w:rFonts w:hint="eastAsia"/>
        </w:rPr>
        <w:t xml:space="preserve"> 正则表达式方法</w:t>
      </w:r>
      <w:r>
        <w:tab/>
      </w:r>
      <w:r>
        <w:fldChar w:fldCharType="begin"/>
      </w:r>
      <w:r>
        <w:instrText xml:space="preserve"> PAGEREF _Toc71481285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"_Toc71481286" </w:instrText>
      </w:r>
      <w:r>
        <w:fldChar w:fldCharType="separate"/>
      </w:r>
      <w:r>
        <w:rPr>
          <w:rStyle w:val="38"/>
        </w:rPr>
        <w:t>18.3.1 test( )</w:t>
      </w:r>
      <w:r>
        <w:tab/>
      </w:r>
      <w:r>
        <w:fldChar w:fldCharType="begin"/>
      </w:r>
      <w:r>
        <w:instrText xml:space="preserve"> PAGEREF _Toc71481286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"_Toc71481287" </w:instrText>
      </w:r>
      <w:r>
        <w:fldChar w:fldCharType="separate"/>
      </w:r>
      <w:r>
        <w:rPr>
          <w:rStyle w:val="38"/>
        </w:rPr>
        <w:t>18.3.2 exec( )</w:t>
      </w:r>
      <w:r>
        <w:tab/>
      </w:r>
      <w:r>
        <w:fldChar w:fldCharType="begin"/>
      </w:r>
      <w:r>
        <w:instrText xml:space="preserve"> PAGEREF _Toc71481287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"_Toc71481288" </w:instrText>
      </w:r>
      <w:r>
        <w:fldChar w:fldCharType="separate"/>
      </w:r>
      <w:r>
        <w:rPr>
          <w:rStyle w:val="38"/>
        </w:rPr>
        <w:t>18.4</w:t>
      </w:r>
      <w:r>
        <w:rPr>
          <w:rStyle w:val="38"/>
          <w:rFonts w:hint="eastAsia"/>
        </w:rPr>
        <w:t xml:space="preserve"> 字符串方法</w:t>
      </w:r>
      <w:r>
        <w:tab/>
      </w:r>
      <w:r>
        <w:fldChar w:fldCharType="begin"/>
      </w:r>
      <w:r>
        <w:instrText xml:space="preserve"> PAGEREF _Toc71481288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"_Toc71481289" </w:instrText>
      </w:r>
      <w:r>
        <w:fldChar w:fldCharType="separate"/>
      </w:r>
      <w:r>
        <w:rPr>
          <w:rStyle w:val="38"/>
        </w:rPr>
        <w:t>18.4.1 match( )</w:t>
      </w:r>
      <w:r>
        <w:tab/>
      </w:r>
      <w:r>
        <w:fldChar w:fldCharType="begin"/>
      </w:r>
      <w:r>
        <w:instrText xml:space="preserve"> PAGEREF _Toc71481289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"_Toc71481290" </w:instrText>
      </w:r>
      <w:r>
        <w:fldChar w:fldCharType="separate"/>
      </w:r>
      <w:r>
        <w:rPr>
          <w:rStyle w:val="38"/>
        </w:rPr>
        <w:t>18.4.2 replace( )</w:t>
      </w:r>
      <w:r>
        <w:tab/>
      </w:r>
      <w:r>
        <w:fldChar w:fldCharType="begin"/>
      </w:r>
      <w:r>
        <w:instrText xml:space="preserve"> PAGEREF _Toc71481290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"_Toc71481291" </w:instrText>
      </w:r>
      <w:r>
        <w:fldChar w:fldCharType="separate"/>
      </w:r>
      <w:r>
        <w:rPr>
          <w:rStyle w:val="38"/>
        </w:rPr>
        <w:t>18.4.3 search( )</w:t>
      </w:r>
      <w:r>
        <w:tab/>
      </w:r>
      <w:r>
        <w:fldChar w:fldCharType="begin"/>
      </w:r>
      <w:r>
        <w:instrText xml:space="preserve"> PAGEREF _Toc71481291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"_Toc71481292" </w:instrText>
      </w:r>
      <w:r>
        <w:fldChar w:fldCharType="separate"/>
      </w:r>
      <w:r>
        <w:rPr>
          <w:rStyle w:val="38"/>
        </w:rPr>
        <w:t>18.5</w:t>
      </w:r>
      <w:r>
        <w:rPr>
          <w:rStyle w:val="38"/>
          <w:rFonts w:hint="eastAsia"/>
        </w:rPr>
        <w:t xml:space="preserve"> 正则语法规则</w:t>
      </w:r>
      <w:r>
        <w:tab/>
      </w:r>
      <w:r>
        <w:fldChar w:fldCharType="begin"/>
      </w:r>
      <w:r>
        <w:instrText xml:space="preserve"> PAGEREF _Toc71481292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"_Toc71481293" </w:instrText>
      </w:r>
      <w:r>
        <w:fldChar w:fldCharType="separate"/>
      </w:r>
      <w:r>
        <w:rPr>
          <w:rStyle w:val="38"/>
        </w:rPr>
        <w:t>18.5.1</w:t>
      </w:r>
      <w:r>
        <w:rPr>
          <w:rStyle w:val="38"/>
          <w:rFonts w:hint="eastAsia"/>
        </w:rPr>
        <w:t xml:space="preserve"> 修饰符</w:t>
      </w:r>
      <w:r>
        <w:tab/>
      </w:r>
      <w:r>
        <w:fldChar w:fldCharType="begin"/>
      </w:r>
      <w:r>
        <w:instrText xml:space="preserve"> PAGEREF _Toc71481293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"_Toc71481294" </w:instrText>
      </w:r>
      <w:r>
        <w:fldChar w:fldCharType="separate"/>
      </w:r>
      <w:r>
        <w:rPr>
          <w:rStyle w:val="38"/>
        </w:rPr>
        <w:t>18.5.2</w:t>
      </w:r>
      <w:r>
        <w:rPr>
          <w:rStyle w:val="38"/>
          <w:rFonts w:hint="eastAsia"/>
        </w:rPr>
        <w:t xml:space="preserve"> 匹配模式</w:t>
      </w:r>
      <w:r>
        <w:tab/>
      </w:r>
      <w:r>
        <w:fldChar w:fldCharType="begin"/>
      </w:r>
      <w:r>
        <w:instrText xml:space="preserve"> PAGEREF _Toc71481294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"_Toc71481295" </w:instrText>
      </w:r>
      <w:r>
        <w:fldChar w:fldCharType="separate"/>
      </w:r>
      <w:r>
        <w:rPr>
          <w:rStyle w:val="38"/>
        </w:rPr>
        <w:t>18.5.3</w:t>
      </w:r>
      <w:r>
        <w:rPr>
          <w:rStyle w:val="38"/>
          <w:rFonts w:hint="eastAsia"/>
        </w:rPr>
        <w:t xml:space="preserve"> 元字符</w:t>
      </w:r>
      <w:r>
        <w:tab/>
      </w:r>
      <w:r>
        <w:fldChar w:fldCharType="begin"/>
      </w:r>
      <w:r>
        <w:instrText xml:space="preserve"> PAGEREF _Toc71481295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"_Toc71481296" </w:instrText>
      </w:r>
      <w:r>
        <w:fldChar w:fldCharType="separate"/>
      </w:r>
      <w:r>
        <w:rPr>
          <w:rStyle w:val="38"/>
        </w:rPr>
        <w:t>18.5.4</w:t>
      </w:r>
      <w:r>
        <w:rPr>
          <w:rStyle w:val="38"/>
          <w:rFonts w:hint="eastAsia"/>
        </w:rPr>
        <w:t xml:space="preserve"> 量词</w:t>
      </w:r>
      <w:r>
        <w:tab/>
      </w:r>
      <w:r>
        <w:fldChar w:fldCharType="begin"/>
      </w:r>
      <w:r>
        <w:instrText xml:space="preserve"> PAGEREF _Toc71481296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"_Toc71481297" </w:instrText>
      </w:r>
      <w:r>
        <w:fldChar w:fldCharType="separate"/>
      </w:r>
      <w:r>
        <w:rPr>
          <w:rStyle w:val="38"/>
        </w:rPr>
        <w:t>18.6</w:t>
      </w:r>
      <w:r>
        <w:rPr>
          <w:rStyle w:val="38"/>
          <w:rFonts w:hint="eastAsia"/>
        </w:rPr>
        <w:t xml:space="preserve"> 实例</w:t>
      </w:r>
      <w:r>
        <w:tab/>
      </w:r>
      <w:r>
        <w:fldChar w:fldCharType="begin"/>
      </w:r>
      <w:r>
        <w:instrText xml:space="preserve"> PAGEREF _Toc71481297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"_Toc71481298" </w:instrText>
      </w:r>
      <w:r>
        <w:fldChar w:fldCharType="separate"/>
      </w:r>
      <w:r>
        <w:rPr>
          <w:rStyle w:val="38"/>
        </w:rPr>
        <w:t>18.6.1</w:t>
      </w:r>
      <w:r>
        <w:rPr>
          <w:rStyle w:val="38"/>
          <w:rFonts w:hint="eastAsia"/>
        </w:rPr>
        <w:t xml:space="preserve"> 判断全部数字</w:t>
      </w:r>
      <w:r>
        <w:tab/>
      </w:r>
      <w:r>
        <w:fldChar w:fldCharType="begin"/>
      </w:r>
      <w:r>
        <w:instrText xml:space="preserve"> PAGEREF _Toc71481298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"_Toc71481299" </w:instrText>
      </w:r>
      <w:r>
        <w:fldChar w:fldCharType="separate"/>
      </w:r>
      <w:r>
        <w:rPr>
          <w:rStyle w:val="38"/>
        </w:rPr>
        <w:t>18.6.2</w:t>
      </w:r>
      <w:r>
        <w:rPr>
          <w:rStyle w:val="38"/>
          <w:rFonts w:hint="eastAsia"/>
        </w:rPr>
        <w:t xml:space="preserve"> 判断手机号（重点）</w:t>
      </w:r>
      <w:r>
        <w:tab/>
      </w:r>
      <w:r>
        <w:fldChar w:fldCharType="begin"/>
      </w:r>
      <w:r>
        <w:instrText xml:space="preserve"> PAGEREF _Toc71481299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"_Toc71481300" </w:instrText>
      </w:r>
      <w:r>
        <w:fldChar w:fldCharType="separate"/>
      </w:r>
      <w:r>
        <w:rPr>
          <w:rStyle w:val="38"/>
        </w:rPr>
        <w:t>18.6.3</w:t>
      </w:r>
      <w:r>
        <w:rPr>
          <w:rStyle w:val="38"/>
          <w:rFonts w:hint="eastAsia"/>
        </w:rPr>
        <w:t xml:space="preserve"> 判断邮箱（重点）</w:t>
      </w:r>
      <w:r>
        <w:tab/>
      </w:r>
      <w:r>
        <w:fldChar w:fldCharType="begin"/>
      </w:r>
      <w:r>
        <w:instrText xml:space="preserve"> PAGEREF _Toc71481300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"_Toc71481301" </w:instrText>
      </w:r>
      <w:r>
        <w:fldChar w:fldCharType="separate"/>
      </w:r>
      <w:r>
        <w:rPr>
          <w:rStyle w:val="38"/>
        </w:rPr>
        <w:t>18.7</w:t>
      </w:r>
      <w:r>
        <w:rPr>
          <w:rStyle w:val="38"/>
          <w:rFonts w:hint="eastAsia"/>
        </w:rPr>
        <w:t xml:space="preserve"> 工具网站</w:t>
      </w:r>
      <w:r>
        <w:tab/>
      </w:r>
      <w:r>
        <w:fldChar w:fldCharType="begin"/>
      </w:r>
      <w:r>
        <w:instrText xml:space="preserve"> PAGEREF _Toc71481301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"_Toc71481302" </w:instrText>
      </w:r>
      <w:r>
        <w:fldChar w:fldCharType="separate"/>
      </w:r>
      <w:r>
        <w:rPr>
          <w:rStyle w:val="38"/>
        </w:rPr>
        <w:t>18.7.1 https://regexper.com</w:t>
      </w:r>
      <w:r>
        <w:tab/>
      </w:r>
      <w:r>
        <w:fldChar w:fldCharType="begin"/>
      </w:r>
      <w:r>
        <w:instrText xml:space="preserve"> PAGEREF _Toc71481302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"_Toc71481303" </w:instrText>
      </w:r>
      <w:r>
        <w:fldChar w:fldCharType="separate"/>
      </w:r>
      <w:r>
        <w:rPr>
          <w:rStyle w:val="38"/>
          <w:rFonts w:hint="eastAsia" w:cs="宋体"/>
        </w:rPr>
        <w:t>案例项目</w:t>
      </w:r>
      <w:r>
        <w:tab/>
      </w:r>
      <w:r>
        <w:fldChar w:fldCharType="begin"/>
      </w:r>
      <w:r>
        <w:instrText xml:space="preserve"> PAGEREF _Toc71481303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"_Toc71481304" </w:instrText>
      </w:r>
      <w:r>
        <w:fldChar w:fldCharType="separate"/>
      </w:r>
      <w:r>
        <w:rPr>
          <w:rStyle w:val="38"/>
          <w:rFonts w:hint="eastAsia" w:ascii="宋体" w:hAnsi="宋体"/>
        </w:rPr>
        <w:t>管理后台表格操作案例（第一周和第二周）</w:t>
      </w:r>
      <w:r>
        <w:tab/>
      </w:r>
      <w:r>
        <w:fldChar w:fldCharType="begin"/>
      </w:r>
      <w:r>
        <w:instrText xml:space="preserve"> PAGEREF _Toc71481304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"_Toc71481305" </w:instrText>
      </w:r>
      <w:r>
        <w:fldChar w:fldCharType="separate"/>
      </w:r>
      <w:r>
        <w:rPr>
          <w:rStyle w:val="38"/>
          <w:rFonts w:hint="eastAsia" w:ascii="宋体" w:hAnsi="宋体"/>
        </w:rPr>
        <w:t>社交留言板项目（第三周）</w:t>
      </w:r>
      <w:r>
        <w:tab/>
      </w:r>
      <w:r>
        <w:fldChar w:fldCharType="begin"/>
      </w:r>
      <w:r>
        <w:instrText xml:space="preserve"> PAGEREF _Toc71481305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"_Toc71481306" </w:instrText>
      </w:r>
      <w:r>
        <w:fldChar w:fldCharType="separate"/>
      </w:r>
      <w:r>
        <w:rPr>
          <w:rStyle w:val="38"/>
          <w:rFonts w:hint="eastAsia" w:ascii="宋体" w:hAnsi="宋体"/>
        </w:rPr>
        <w:t>商城购物车项目（第四周）</w:t>
      </w:r>
      <w:r>
        <w:tab/>
      </w:r>
      <w:r>
        <w:fldChar w:fldCharType="begin"/>
      </w:r>
      <w:r>
        <w:instrText xml:space="preserve"> PAGEREF _Toc71481306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spacing w:line="360" w:lineRule="exact"/>
        <w:rPr>
          <w:rFonts w:ascii="宋体" w:hAnsi="宋体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宋体" w:hAnsi="宋体"/>
        </w:rPr>
        <w:fldChar w:fldCharType="end"/>
      </w:r>
    </w:p>
    <w:p/>
    <w:p>
      <w:pPr>
        <w:pStyle w:val="2"/>
        <w:spacing w:line="240" w:lineRule="auto"/>
        <w:jc w:val="left"/>
        <w:rPr>
          <w:rFonts w:ascii="宋体" w:hAnsi="宋体" w:cs="宋体"/>
          <w:b w:val="0"/>
        </w:rPr>
      </w:pPr>
      <w:bookmarkStart w:id="1" w:name="_Toc71480925"/>
      <w:r>
        <w:rPr>
          <w:rFonts w:hint="eastAsia" w:ascii="宋体" w:hAnsi="宋体" w:cs="宋体"/>
          <w:b w:val="0"/>
        </w:rPr>
        <w:t>课程教学目标</w:t>
      </w:r>
      <w:bookmarkEnd w:id="1"/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JavaScript基本概念、组成、6种数据类型、常用运算符以及数据类型转换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分支语句和循环语句以及应用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函数的创建、调用、参数和返回值以及封装函数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数组的创建、遍历、访问、删除以及数组的方法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熟悉 字符串的创建、遍历、访问以及字符串的方法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Math对象的常用方法以及Date对象的常用方法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掌握 BOM 中常用的方法和属性，了解 window对象的子对象 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DOM树、DOM节点关系、属性、类型，查找元素的方法、操作元素的内容属性样式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元素树遍历、节点操作方法、图片懒加载、onscroll事件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常用的鼠标、键盘、表单、窗口事件，以及事件对象、阻止默认行为、事件处理程序、阻止冒泡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小球运动和轮播图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正则创建、正则方法、字符串方法，简单的正则编写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了解 HTML5拖放、video/audio、canvas、svg、echarts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了解 CSS3transition、transform、animation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掌握 本地存储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了解 回调函数、递归函数、函数表达式、call、apply、bind应用等</w:t>
      </w:r>
    </w:p>
    <w:p>
      <w:pPr>
        <w:numPr>
          <w:ilvl w:val="0"/>
          <w:numId w:val="1"/>
        </w:numPr>
        <w:spacing w:line="360" w:lineRule="auto"/>
        <w:ind w:left="105" w:leftChars="50"/>
        <w:contextualSpacing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了解 基本类型值与引用类型值、检测数据类型、this指向、闭包等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br w:type="page"/>
      </w:r>
    </w:p>
    <w:p>
      <w:pPr>
        <w:pStyle w:val="82"/>
      </w:pPr>
      <w:bookmarkStart w:id="2" w:name="_Toc17131262"/>
      <w:bookmarkStart w:id="3" w:name="_Toc71480926"/>
      <w:r>
        <w:t>D</w:t>
      </w:r>
      <w:r>
        <w:rPr>
          <w:rFonts w:hint="eastAsia"/>
        </w:rPr>
        <w:t>ay</w:t>
      </w:r>
      <w:r>
        <w:t>01</w:t>
      </w:r>
      <w:bookmarkEnd w:id="2"/>
      <w:r>
        <w:t xml:space="preserve"> </w:t>
      </w:r>
      <w:r>
        <w:rPr>
          <w:rFonts w:hint="eastAsia"/>
        </w:rPr>
        <w:t>JavaScript概述与基础语法</w:t>
      </w:r>
      <w:bookmarkEnd w:id="3"/>
    </w:p>
    <w:p>
      <w:pPr>
        <w:pStyle w:val="85"/>
        <w:numPr>
          <w:ilvl w:val="1"/>
          <w:numId w:val="2"/>
        </w:numPr>
      </w:pPr>
      <w:bookmarkStart w:id="4" w:name="_Toc71480927"/>
      <w:r>
        <w:rPr>
          <w:rFonts w:hint="eastAsia"/>
        </w:rPr>
        <w:t>JavaScript概述</w:t>
      </w:r>
      <w:bookmarkEnd w:id="4"/>
    </w:p>
    <w:p>
      <w:pPr>
        <w:pStyle w:val="90"/>
        <w:numPr>
          <w:ilvl w:val="2"/>
          <w:numId w:val="2"/>
        </w:numPr>
        <w:ind w:leftChars="0"/>
      </w:pPr>
      <w:bookmarkStart w:id="5" w:name="_Toc71480928"/>
      <w:bookmarkStart w:id="6" w:name="_Hlk66697334"/>
      <w:r>
        <w:rPr>
          <w:rFonts w:hint="eastAsia"/>
        </w:rPr>
        <w:t>JavaScript发展</w:t>
      </w:r>
      <w:bookmarkEnd w:id="5"/>
    </w:p>
    <w:p>
      <w:pPr>
        <w:ind w:left="544" w:firstLine="420"/>
        <w:rPr>
          <w:sz w:val="20"/>
          <w:szCs w:val="21"/>
        </w:rPr>
      </w:pPr>
      <w:bookmarkStart w:id="7" w:name="_Hlk66697232"/>
      <w:bookmarkStart w:id="8" w:name="_Hlk66697389"/>
      <w:r>
        <w:rPr>
          <w:rFonts w:hint="eastAsia"/>
          <w:sz w:val="24"/>
          <w:szCs w:val="28"/>
        </w:rPr>
        <w:t>授课时长:</w:t>
      </w:r>
      <w:bookmarkEnd w:id="7"/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bookmarkEnd w:id="6"/>
    <w:bookmarkEnd w:id="8"/>
    <w:p>
      <w:pPr>
        <w:pStyle w:val="90"/>
        <w:numPr>
          <w:ilvl w:val="2"/>
          <w:numId w:val="2"/>
        </w:numPr>
        <w:ind w:leftChars="0"/>
      </w:pPr>
      <w:bookmarkStart w:id="9" w:name="_Toc71480929"/>
      <w:r>
        <w:rPr>
          <w:rFonts w:hint="eastAsia"/>
        </w:rPr>
        <w:t>JavaScript组成</w:t>
      </w:r>
      <w:bookmarkEnd w:id="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0" w:name="_Toc71480930"/>
      <w:r>
        <w:rPr>
          <w:rFonts w:hint="eastAsia"/>
        </w:rPr>
        <w:t>JavaScript 引入</w:t>
      </w:r>
      <w:bookmarkEnd w:id="1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1" w:name="_Toc71480931"/>
      <w:r>
        <w:rPr>
          <w:rFonts w:hint="eastAsia"/>
        </w:rPr>
        <w:t>编程语言</w:t>
      </w:r>
      <w:bookmarkEnd w:id="1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2" w:name="_Toc71480932"/>
      <w:r>
        <w:rPr>
          <w:rFonts w:hint="eastAsia"/>
        </w:rPr>
        <w:t>编程语言和标记语言区别(区分P1,P2学习方法)</w:t>
      </w:r>
      <w:bookmarkEnd w:id="1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pStyle w:val="85"/>
        <w:numPr>
          <w:ilvl w:val="1"/>
          <w:numId w:val="2"/>
        </w:numPr>
      </w:pPr>
      <w:bookmarkStart w:id="13" w:name="_Toc71480933"/>
      <w:r>
        <w:rPr>
          <w:rFonts w:hint="eastAsia"/>
        </w:rPr>
        <w:t>JavaScript基本语法</w:t>
      </w:r>
      <w:bookmarkEnd w:id="13"/>
    </w:p>
    <w:p>
      <w:pPr>
        <w:pStyle w:val="90"/>
        <w:numPr>
          <w:ilvl w:val="2"/>
          <w:numId w:val="2"/>
        </w:numPr>
        <w:ind w:leftChars="0"/>
      </w:pPr>
      <w:bookmarkStart w:id="14" w:name="_Toc71480934"/>
      <w:r>
        <w:rPr>
          <w:rFonts w:hint="eastAsia"/>
        </w:rPr>
        <w:t>语句</w:t>
      </w:r>
      <w:bookmarkEnd w:id="1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5" w:name="_Toc71480935"/>
      <w:r>
        <w:rPr>
          <w:rFonts w:hint="eastAsia"/>
        </w:rPr>
        <w:t>变量声明</w:t>
      </w:r>
      <w:bookmarkEnd w:id="1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6" w:name="_Toc71480936"/>
      <w:r>
        <w:rPr>
          <w:rFonts w:hint="eastAsia"/>
        </w:rPr>
        <w:t>标识符以及命名规则</w:t>
      </w:r>
      <w:bookmarkEnd w:id="1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3"/>
        </w:numPr>
        <w:ind w:left="1202" w:leftChars="0" w:hanging="720" w:firstLineChars="0"/>
      </w:pPr>
      <w:bookmarkStart w:id="17" w:name="_Toc71480937"/>
      <w:r>
        <w:rPr>
          <w:rFonts w:hint="eastAsia"/>
        </w:rPr>
        <w:t>Win系统对话框</w:t>
      </w:r>
      <w:bookmarkEnd w:id="17"/>
    </w:p>
    <w:p>
      <w:pPr>
        <w:pStyle w:val="90"/>
        <w:numPr>
          <w:ilvl w:val="2"/>
          <w:numId w:val="3"/>
        </w:numPr>
        <w:ind w:left="1684" w:leftChars="0" w:hanging="720" w:firstLineChars="0"/>
      </w:pPr>
      <w:bookmarkStart w:id="18" w:name="_Toc71480938"/>
      <w:r>
        <w:rPr>
          <w:rFonts w:hint="eastAsia"/>
        </w:rPr>
        <w:t>alert()</w:t>
      </w:r>
      <w:bookmarkEnd w:id="1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3"/>
        </w:numPr>
        <w:ind w:left="1684" w:leftChars="0" w:hanging="720" w:firstLineChars="0"/>
      </w:pPr>
      <w:bookmarkStart w:id="19" w:name="_Toc71480939"/>
      <w:r>
        <w:rPr>
          <w:rFonts w:hint="eastAsia"/>
        </w:rPr>
        <w:t>prompt()</w:t>
      </w:r>
      <w:bookmarkEnd w:id="1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3"/>
        </w:numPr>
        <w:ind w:left="1684" w:leftChars="0" w:hanging="720" w:firstLineChars="0"/>
      </w:pPr>
      <w:bookmarkStart w:id="20" w:name="_Toc71480940"/>
      <w:r>
        <w:rPr>
          <w:rFonts w:hint="eastAsia"/>
        </w:rPr>
        <w:t>confirm()</w:t>
      </w:r>
      <w:bookmarkEnd w:id="2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pStyle w:val="85"/>
        <w:numPr>
          <w:ilvl w:val="1"/>
          <w:numId w:val="2"/>
        </w:numPr>
      </w:pPr>
      <w:bookmarkStart w:id="21" w:name="_Toc71480941"/>
      <w:r>
        <w:rPr>
          <w:rFonts w:hint="eastAsia"/>
        </w:rPr>
        <w:t>数据类型</w:t>
      </w:r>
      <w:bookmarkEnd w:id="21"/>
    </w:p>
    <w:p>
      <w:pPr>
        <w:pStyle w:val="90"/>
        <w:numPr>
          <w:ilvl w:val="2"/>
          <w:numId w:val="2"/>
        </w:numPr>
        <w:ind w:leftChars="0"/>
      </w:pPr>
      <w:bookmarkStart w:id="22" w:name="_Toc71480942"/>
      <w:r>
        <w:rPr>
          <w:rFonts w:hint="eastAsia"/>
        </w:rPr>
        <w:t>基本数据类型</w:t>
      </w:r>
      <w:bookmarkEnd w:id="2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3" w:name="_Toc71480943"/>
      <w:r>
        <w:rPr>
          <w:rFonts w:hint="eastAsia"/>
        </w:rPr>
        <w:t>复杂数据类型</w:t>
      </w:r>
      <w:bookmarkEnd w:id="2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4" w:name="_Toc71480944"/>
      <w:r>
        <w:rPr>
          <w:rFonts w:hint="eastAsia"/>
        </w:rPr>
        <w:t>typeof操作符</w:t>
      </w:r>
      <w:bookmarkEnd w:id="2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25" w:name="_Toc71480945"/>
      <w:r>
        <w:rPr>
          <w:rFonts w:hint="eastAsia"/>
        </w:rPr>
        <w:t>表达式与运算符</w:t>
      </w:r>
      <w:bookmarkEnd w:id="25"/>
    </w:p>
    <w:p>
      <w:pPr>
        <w:pStyle w:val="90"/>
        <w:numPr>
          <w:ilvl w:val="2"/>
          <w:numId w:val="2"/>
        </w:numPr>
        <w:ind w:leftChars="0"/>
      </w:pPr>
      <w:bookmarkStart w:id="26" w:name="_Toc71480946"/>
      <w:r>
        <w:rPr>
          <w:rFonts w:hint="eastAsia"/>
        </w:rPr>
        <w:t>表达式</w:t>
      </w:r>
      <w:bookmarkEnd w:id="2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7" w:name="_Toc71480947"/>
      <w:r>
        <w:rPr>
          <w:rFonts w:hint="eastAsia"/>
        </w:rPr>
        <w:t>运算符(+,-,*,/,%)</w:t>
      </w:r>
      <w:bookmarkEnd w:id="27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了解JS的特点历史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掌握变量的声明规范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sz w:val="20"/>
          <w:szCs w:val="21"/>
        </w:rPr>
      </w:pPr>
      <w:r>
        <w:rPr>
          <w:rFonts w:hint="eastAsia" w:ascii="宋体" w:hAnsi="宋体" w:cs="宋体"/>
          <w:sz w:val="24"/>
        </w:rPr>
        <w:t>掌握数据类型的分类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sz w:val="20"/>
          <w:szCs w:val="21"/>
        </w:rPr>
      </w:pPr>
      <w:r>
        <w:rPr>
          <w:rFonts w:hint="eastAsia" w:ascii="宋体" w:hAnsi="宋体" w:cs="宋体"/>
          <w:sz w:val="24"/>
        </w:rPr>
        <w:t>掌握表达式与运算符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28" w:name="_Toc71480948"/>
      <w:r>
        <w:t>D</w:t>
      </w:r>
      <w:r>
        <w:rPr>
          <w:rFonts w:hint="eastAsia"/>
        </w:rPr>
        <w:t>ay</w:t>
      </w:r>
      <w:r>
        <w:t xml:space="preserve">02 </w:t>
      </w:r>
      <w:r>
        <w:rPr>
          <w:rFonts w:hint="eastAsia"/>
        </w:rPr>
        <w:t>流程控制语句</w:t>
      </w:r>
      <w:bookmarkEnd w:id="28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9" w:name="_Toc70001424"/>
      <w:bookmarkEnd w:id="29"/>
      <w:bookmarkStart w:id="30" w:name="_Toc71480564"/>
      <w:bookmarkEnd w:id="30"/>
      <w:bookmarkStart w:id="31" w:name="_Toc71480949"/>
      <w:bookmarkEnd w:id="31"/>
      <w:bookmarkStart w:id="32" w:name="_Toc69311694"/>
      <w:bookmarkEnd w:id="32"/>
      <w:bookmarkStart w:id="33" w:name="_Toc71479507"/>
      <w:bookmarkEnd w:id="33"/>
    </w:p>
    <w:p>
      <w:pPr>
        <w:pStyle w:val="85"/>
        <w:numPr>
          <w:ilvl w:val="1"/>
          <w:numId w:val="2"/>
        </w:numPr>
      </w:pPr>
      <w:bookmarkStart w:id="34" w:name="_Toc71480950"/>
      <w:r>
        <w:rPr>
          <w:rFonts w:hint="eastAsia"/>
        </w:rPr>
        <w:t>分支语句</w:t>
      </w:r>
      <w:bookmarkEnd w:id="34"/>
    </w:p>
    <w:p>
      <w:pPr>
        <w:pStyle w:val="90"/>
        <w:numPr>
          <w:ilvl w:val="2"/>
          <w:numId w:val="2"/>
        </w:numPr>
        <w:ind w:leftChars="0"/>
      </w:pPr>
      <w:bookmarkStart w:id="35" w:name="_Toc71480951"/>
      <w:r>
        <w:rPr>
          <w:rFonts w:hint="eastAsia"/>
        </w:rPr>
        <w:t>if语句(单分支、双分支、多分支)</w:t>
      </w:r>
      <w:bookmarkEnd w:id="35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6" w:name="_Toc71480952"/>
      <w:r>
        <w:rPr>
          <w:rFonts w:hint="eastAsia"/>
        </w:rPr>
        <w:t>Switch语句</w:t>
      </w:r>
      <w:bookmarkEnd w:id="3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37" w:name="_Toc71480953"/>
      <w:r>
        <w:rPr>
          <w:rFonts w:hint="eastAsia"/>
        </w:rPr>
        <w:t>循环语句</w:t>
      </w:r>
      <w:bookmarkEnd w:id="37"/>
    </w:p>
    <w:p>
      <w:pPr>
        <w:pStyle w:val="90"/>
        <w:numPr>
          <w:ilvl w:val="2"/>
          <w:numId w:val="2"/>
        </w:numPr>
        <w:ind w:leftChars="0"/>
      </w:pPr>
      <w:bookmarkStart w:id="38" w:name="_Toc71480954"/>
      <w:r>
        <w:rPr>
          <w:rFonts w:hint="eastAsia"/>
        </w:rPr>
        <w:t>for循环</w:t>
      </w:r>
      <w:bookmarkEnd w:id="3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9" w:name="_Toc71480955"/>
      <w:r>
        <w:rPr>
          <w:rFonts w:hint="eastAsia"/>
        </w:rPr>
        <w:t>while循环</w:t>
      </w:r>
      <w:bookmarkEnd w:id="3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40" w:name="_Toc71480956"/>
      <w:r>
        <w:rPr>
          <w:rFonts w:hint="eastAsia"/>
        </w:rPr>
        <w:t>do while循环</w:t>
      </w:r>
      <w:bookmarkEnd w:id="4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41" w:name="_Toc71480957"/>
      <w:r>
        <w:rPr>
          <w:rFonts w:hint="eastAsia"/>
        </w:rPr>
        <w:t>跳转语句</w:t>
      </w:r>
      <w:bookmarkEnd w:id="41"/>
    </w:p>
    <w:p>
      <w:pPr>
        <w:pStyle w:val="90"/>
        <w:numPr>
          <w:ilvl w:val="2"/>
          <w:numId w:val="2"/>
        </w:numPr>
        <w:ind w:leftChars="0"/>
      </w:pPr>
      <w:bookmarkStart w:id="42" w:name="_Toc71480958"/>
      <w:r>
        <w:rPr>
          <w:rFonts w:hint="eastAsia"/>
        </w:rPr>
        <w:t>break</w:t>
      </w:r>
      <w:bookmarkEnd w:id="4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43" w:name="_Toc71480959"/>
      <w:r>
        <w:rPr>
          <w:rFonts w:hint="eastAsia"/>
        </w:rPr>
        <w:t>continue</w:t>
      </w:r>
      <w:bookmarkEnd w:id="4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掌握if else条件分支语句</w:t>
      </w:r>
    </w:p>
    <w:p>
      <w:pPr>
        <w:pStyle w:val="81"/>
        <w:numPr>
          <w:ilvl w:val="0"/>
          <w:numId w:val="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掌握for循环语句</w:t>
      </w:r>
    </w:p>
    <w:p>
      <w:pPr>
        <w:pStyle w:val="81"/>
        <w:numPr>
          <w:ilvl w:val="0"/>
          <w:numId w:val="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掌握break continue的区别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  <w:rPr>
          <w:rFonts w:hint="eastAsia"/>
        </w:rPr>
      </w:pPr>
      <w:bookmarkStart w:id="44" w:name="_Toc71480960"/>
      <w:r>
        <w:t>D</w:t>
      </w:r>
      <w:r>
        <w:rPr>
          <w:rFonts w:hint="eastAsia"/>
        </w:rPr>
        <w:t>ay</w:t>
      </w:r>
      <w:r>
        <w:t xml:space="preserve">03 </w:t>
      </w:r>
      <w:r>
        <w:rPr>
          <w:rFonts w:hint="eastAsia"/>
        </w:rPr>
        <w:t>函数</w:t>
      </w:r>
      <w:bookmarkEnd w:id="44"/>
    </w:p>
    <w:p>
      <w:pPr>
        <w:pStyle w:val="85"/>
        <w:numPr>
          <w:ilvl w:val="1"/>
          <w:numId w:val="6"/>
        </w:numPr>
        <w:ind w:left="1202" w:leftChars="0" w:hanging="720" w:firstLineChars="0"/>
      </w:pPr>
      <w:bookmarkStart w:id="45" w:name="_Toc71480964"/>
      <w:r>
        <w:rPr>
          <w:rFonts w:hint="eastAsia"/>
        </w:rPr>
        <w:t>函数定义</w:t>
      </w:r>
      <w:bookmarkEnd w:id="45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46" w:name="_Toc71480965"/>
      <w:r>
        <w:rPr>
          <w:rFonts w:hint="eastAsia"/>
        </w:rPr>
        <w:t>函数定义</w:t>
      </w:r>
      <w:bookmarkEnd w:id="4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47" w:name="_Toc71480966"/>
      <w:r>
        <w:rPr>
          <w:rFonts w:hint="eastAsia"/>
        </w:rPr>
        <w:t>函数表达式</w:t>
      </w:r>
      <w:bookmarkEnd w:id="4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6"/>
        </w:numPr>
        <w:ind w:left="1202" w:leftChars="0" w:hanging="720" w:firstLineChars="0"/>
      </w:pPr>
      <w:bookmarkStart w:id="48" w:name="_Toc71480967"/>
      <w:r>
        <w:rPr>
          <w:rFonts w:hint="eastAsia"/>
        </w:rPr>
        <w:t>函数调用</w:t>
      </w:r>
      <w:bookmarkEnd w:id="48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49" w:name="_Toc71480968"/>
      <w:r>
        <w:rPr>
          <w:rFonts w:hint="eastAsia"/>
        </w:rPr>
        <w:t>函数名()</w:t>
      </w:r>
      <w:bookmarkEnd w:id="49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6"/>
        </w:numPr>
        <w:ind w:left="1202" w:leftChars="0" w:hanging="720" w:firstLineChars="0"/>
      </w:pPr>
      <w:bookmarkStart w:id="50" w:name="_Toc71480970"/>
      <w:r>
        <w:rPr>
          <w:rFonts w:hint="eastAsia"/>
        </w:rPr>
        <w:t>函数参数</w:t>
      </w:r>
      <w:bookmarkEnd w:id="50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51" w:name="_Toc71480971"/>
      <w:r>
        <w:rPr>
          <w:rFonts w:hint="eastAsia"/>
        </w:rPr>
        <w:t>形参和实参</w:t>
      </w:r>
      <w:bookmarkEnd w:id="5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52" w:name="_Toc71480972"/>
      <w:r>
        <w:rPr>
          <w:rFonts w:hint="eastAsia"/>
        </w:rPr>
        <w:t>arguments对象</w:t>
      </w:r>
      <w:bookmarkEnd w:id="5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53" w:name="_Toc71480973"/>
      <w:r>
        <w:rPr>
          <w:rFonts w:hint="eastAsia"/>
        </w:rPr>
        <w:t>arguments.callee</w:t>
      </w:r>
      <w:bookmarkEnd w:id="5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54" w:name="_Toc71480969"/>
      <w:bookmarkStart w:id="55" w:name="_Toc71480974"/>
      <w:r>
        <w:rPr>
          <w:rFonts w:hint="eastAsia"/>
        </w:rPr>
        <w:t>自执行调用</w:t>
      </w:r>
      <w:bookmarkEnd w:id="5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r>
        <w:rPr>
          <w:rFonts w:hint="eastAsia"/>
        </w:rPr>
        <w:t>函数覆盖</w:t>
      </w:r>
      <w:bookmarkEnd w:id="5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6"/>
        </w:numPr>
        <w:ind w:left="1202" w:leftChars="0" w:hanging="720" w:firstLineChars="0"/>
      </w:pPr>
      <w:bookmarkStart w:id="56" w:name="_Toc71480975"/>
      <w:r>
        <w:rPr>
          <w:rFonts w:hint="eastAsia"/>
        </w:rPr>
        <w:t>函数返回值</w:t>
      </w:r>
      <w:bookmarkEnd w:id="56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57" w:name="_Toc71480976"/>
      <w:r>
        <w:rPr>
          <w:rFonts w:hint="eastAsia"/>
        </w:rPr>
        <w:t>return</w:t>
      </w:r>
      <w:bookmarkEnd w:id="5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58" w:name="_Toc71480977"/>
      <w:r>
        <w:rPr>
          <w:rFonts w:hint="eastAsia"/>
        </w:rPr>
        <w:t>何时用return</w:t>
      </w:r>
      <w:bookmarkEnd w:id="58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6"/>
        </w:numPr>
        <w:ind w:left="1202" w:leftChars="0" w:hanging="720" w:firstLineChars="0"/>
      </w:pPr>
      <w:r>
        <w:rPr>
          <w:rFonts w:hint="eastAsia"/>
          <w:lang w:val="en-US" w:eastAsia="zh-CN"/>
        </w:rPr>
        <w:t>onclick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r>
        <w:rPr>
          <w:rFonts w:hint="eastAsia"/>
          <w:lang w:val="en-US" w:eastAsia="zh-CN"/>
        </w:rPr>
        <w:t>元素中添加点击事件(onclick=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函数名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r>
        <w:rPr>
          <w:rFonts w:hint="eastAsia"/>
          <w:lang w:val="en-US" w:eastAsia="zh-CN"/>
        </w:rPr>
        <w:t>给对象添加onclick(add.onclick=function(){})</w:t>
      </w:r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6"/>
        </w:numPr>
        <w:ind w:left="1202" w:leftChars="0" w:hanging="720" w:firstLineChars="0"/>
      </w:pPr>
      <w:bookmarkStart w:id="59" w:name="_Toc71480978"/>
      <w:r>
        <w:rPr>
          <w:rFonts w:hint="eastAsia"/>
        </w:rPr>
        <w:t>函数3步骤</w:t>
      </w:r>
      <w:bookmarkEnd w:id="59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60" w:name="_Toc71480979"/>
      <w:r>
        <w:rPr>
          <w:rFonts w:hint="eastAsia"/>
        </w:rPr>
        <w:t>1.函数的作用和要操作的内容或对象2.函数有没有参数,如果有,有几个3.是否有返回值</w:t>
      </w:r>
      <w:bookmarkEnd w:id="6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6"/>
        </w:numPr>
        <w:ind w:left="1202" w:leftChars="0" w:hanging="720" w:firstLineChars="0"/>
      </w:pPr>
      <w:bookmarkStart w:id="61" w:name="_Toc71480980"/>
      <w:r>
        <w:rPr>
          <w:rFonts w:hint="eastAsia"/>
        </w:rPr>
        <w:t>局部变量和全局变量（了解）</w:t>
      </w:r>
      <w:bookmarkEnd w:id="61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62" w:name="_Toc71480981"/>
      <w:r>
        <w:rPr>
          <w:rFonts w:hint="eastAsia"/>
        </w:rPr>
        <w:t>作用域</w:t>
      </w:r>
      <w:bookmarkEnd w:id="6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63" w:name="_Toc71480982"/>
      <w:r>
        <w:rPr>
          <w:rFonts w:hint="eastAsia"/>
        </w:rPr>
        <w:t>全局变量与局部变量的使用</w:t>
      </w:r>
      <w:bookmarkEnd w:id="6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rFonts w:hint="eastAsia"/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7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了解函数的形参实参</w:t>
      </w:r>
    </w:p>
    <w:p>
      <w:pPr>
        <w:pStyle w:val="81"/>
        <w:numPr>
          <w:ilvl w:val="0"/>
          <w:numId w:val="7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掌握函数的调用与返回值</w:t>
      </w:r>
    </w:p>
    <w:p>
      <w:pPr>
        <w:pStyle w:val="81"/>
        <w:numPr>
          <w:ilvl w:val="0"/>
          <w:numId w:val="7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掌握函数作用域与全局作用域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64" w:name="_Toc71480983"/>
      <w:r>
        <w:t>D</w:t>
      </w:r>
      <w:r>
        <w:rPr>
          <w:rFonts w:hint="eastAsia"/>
        </w:rPr>
        <w:t>ay</w:t>
      </w:r>
      <w:r>
        <w:t xml:space="preserve">04 </w:t>
      </w:r>
      <w:r>
        <w:rPr>
          <w:rFonts w:hint="eastAsia"/>
        </w:rPr>
        <w:t>数组的使用</w:t>
      </w:r>
      <w:bookmarkEnd w:id="64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65" w:name="_Toc70001462"/>
      <w:bookmarkEnd w:id="65"/>
      <w:bookmarkStart w:id="66" w:name="_Toc71480600"/>
      <w:bookmarkEnd w:id="66"/>
      <w:bookmarkStart w:id="67" w:name="_Toc71480984"/>
      <w:bookmarkEnd w:id="67"/>
      <w:bookmarkStart w:id="68" w:name="_Toc69311920"/>
      <w:bookmarkEnd w:id="68"/>
      <w:bookmarkStart w:id="69" w:name="_Toc71479543"/>
      <w:bookmarkEnd w:id="69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70" w:name="_Toc69311921"/>
      <w:bookmarkEnd w:id="70"/>
      <w:bookmarkStart w:id="71" w:name="_Toc70001463"/>
      <w:bookmarkEnd w:id="71"/>
      <w:bookmarkStart w:id="72" w:name="_Toc71480985"/>
      <w:bookmarkEnd w:id="72"/>
      <w:bookmarkStart w:id="73" w:name="_Toc71480601"/>
      <w:bookmarkEnd w:id="73"/>
      <w:bookmarkStart w:id="74" w:name="_Toc71479544"/>
      <w:bookmarkEnd w:id="74"/>
    </w:p>
    <w:p>
      <w:pPr>
        <w:pStyle w:val="85"/>
        <w:numPr>
          <w:ilvl w:val="1"/>
          <w:numId w:val="2"/>
        </w:numPr>
      </w:pPr>
      <w:bookmarkStart w:id="75" w:name="_Toc71480986"/>
      <w:r>
        <w:rPr>
          <w:rFonts w:hint="eastAsia"/>
        </w:rPr>
        <w:t>定义数组</w:t>
      </w:r>
      <w:bookmarkEnd w:id="75"/>
    </w:p>
    <w:p>
      <w:pPr>
        <w:pStyle w:val="90"/>
        <w:numPr>
          <w:ilvl w:val="2"/>
          <w:numId w:val="2"/>
        </w:numPr>
        <w:ind w:leftChars="0"/>
      </w:pPr>
      <w:bookmarkStart w:id="76" w:name="_Toc71480987"/>
      <w:r>
        <w:rPr>
          <w:rFonts w:hint="eastAsia"/>
        </w:rPr>
        <w:t>字面量方式</w:t>
      </w:r>
      <w:bookmarkEnd w:id="7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77" w:name="_Toc71480988"/>
      <w:r>
        <w:rPr>
          <w:rFonts w:hint="eastAsia"/>
        </w:rPr>
        <w:t>new Array 方式</w:t>
      </w:r>
      <w:bookmarkEnd w:id="7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78" w:name="_Toc71480989"/>
      <w:r>
        <w:t>学会查文档</w:t>
      </w:r>
      <w:bookmarkEnd w:id="7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79" w:name="_Toc71480990"/>
      <w:r>
        <w:rPr>
          <w:rFonts w:hint="eastAsia"/>
        </w:rPr>
        <w:t>数组元素访问及属性</w:t>
      </w:r>
      <w:bookmarkEnd w:id="79"/>
    </w:p>
    <w:p>
      <w:pPr>
        <w:pStyle w:val="90"/>
        <w:numPr>
          <w:ilvl w:val="2"/>
          <w:numId w:val="2"/>
        </w:numPr>
        <w:ind w:leftChars="0"/>
      </w:pPr>
      <w:bookmarkStart w:id="80" w:name="_Toc71480991"/>
      <w:r>
        <w:rPr>
          <w:rFonts w:hint="eastAsia"/>
        </w:rPr>
        <w:t>数组元素访问</w:t>
      </w:r>
      <w:bookmarkEnd w:id="80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81" w:name="_Toc71480992"/>
      <w:r>
        <w:rPr>
          <w:rFonts w:hint="eastAsia"/>
        </w:rPr>
        <w:t>length</w:t>
      </w:r>
      <w:bookmarkEnd w:id="8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82" w:name="_Toc71480993"/>
      <w:r>
        <w:rPr>
          <w:rFonts w:hint="eastAsia"/>
        </w:rPr>
        <w:t>遍历数组</w:t>
      </w:r>
      <w:bookmarkEnd w:id="82"/>
    </w:p>
    <w:p>
      <w:pPr>
        <w:pStyle w:val="90"/>
        <w:numPr>
          <w:ilvl w:val="2"/>
          <w:numId w:val="2"/>
        </w:numPr>
        <w:ind w:leftChars="0"/>
      </w:pPr>
      <w:bookmarkStart w:id="83" w:name="_Toc71480994"/>
      <w:r>
        <w:rPr>
          <w:rFonts w:hint="eastAsia"/>
        </w:rPr>
        <w:t>for 遍历</w:t>
      </w:r>
      <w:bookmarkEnd w:id="83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84" w:name="_Toc71480995"/>
      <w:r>
        <w:rPr>
          <w:rFonts w:hint="eastAsia"/>
        </w:rPr>
        <w:t>for in 遍历</w:t>
      </w:r>
      <w:bookmarkEnd w:id="8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85" w:name="_Toc71480996"/>
      <w:r>
        <w:rPr>
          <w:rFonts w:hint="eastAsia"/>
        </w:rPr>
        <w:t>forEach 遍历</w:t>
      </w:r>
      <w:bookmarkEnd w:id="8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86" w:name="_Toc71480997"/>
      <w:r>
        <w:rPr>
          <w:rFonts w:hint="eastAsia"/>
        </w:rPr>
        <w:t>数组方法</w:t>
      </w:r>
      <w:bookmarkEnd w:id="86"/>
    </w:p>
    <w:p>
      <w:pPr>
        <w:pStyle w:val="90"/>
        <w:numPr>
          <w:ilvl w:val="2"/>
          <w:numId w:val="2"/>
        </w:numPr>
        <w:ind w:leftChars="0"/>
      </w:pPr>
      <w:bookmarkStart w:id="87" w:name="_Toc71480998"/>
      <w:r>
        <w:rPr>
          <w:rFonts w:hint="eastAsia"/>
        </w:rPr>
        <w:t>concat join</w:t>
      </w:r>
      <w:bookmarkEnd w:id="8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88" w:name="_Toc71480999"/>
      <w:r>
        <w:rPr>
          <w:rFonts w:hint="eastAsia"/>
        </w:rPr>
        <w:t>indexOf lastIndexOf ,includes slice</w:t>
      </w:r>
      <w:bookmarkEnd w:id="8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89" w:name="_Toc71481000"/>
      <w:r>
        <w:rPr>
          <w:rFonts w:hint="eastAsia"/>
        </w:rPr>
        <w:t>unshift shift push pop splice</w:t>
      </w:r>
      <w:bookmarkEnd w:id="8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90" w:name="_Toc71481001"/>
      <w:r>
        <w:rPr>
          <w:rFonts w:hint="eastAsia"/>
        </w:rPr>
        <w:t>sort,reverse</w:t>
      </w:r>
      <w:bookmarkEnd w:id="9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91" w:name="_Toc71481002"/>
      <w:r>
        <w:rPr>
          <w:rFonts w:hint="eastAsia"/>
        </w:rPr>
        <w:t>数组的运用</w:t>
      </w:r>
      <w:bookmarkEnd w:id="91"/>
    </w:p>
    <w:p>
      <w:pPr>
        <w:pStyle w:val="90"/>
        <w:numPr>
          <w:ilvl w:val="2"/>
          <w:numId w:val="2"/>
        </w:numPr>
        <w:ind w:leftChars="0"/>
      </w:pPr>
      <w:bookmarkStart w:id="92" w:name="_Toc71481003"/>
      <w:r>
        <w:rPr>
          <w:rFonts w:hint="eastAsia"/>
        </w:rPr>
        <w:t>数组去重</w:t>
      </w:r>
      <w:bookmarkEnd w:id="9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93" w:name="_Toc71481004"/>
      <w:r>
        <w:rPr>
          <w:rFonts w:hint="eastAsia"/>
        </w:rPr>
        <w:t>数组排序（冒泡排序）</w:t>
      </w:r>
      <w:bookmarkEnd w:id="93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8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了解数组的多种声明方式</w:t>
      </w:r>
    </w:p>
    <w:p>
      <w:pPr>
        <w:pStyle w:val="81"/>
        <w:numPr>
          <w:ilvl w:val="0"/>
          <w:numId w:val="8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掌握数组的循环思路</w:t>
      </w:r>
    </w:p>
    <w:p>
      <w:pPr>
        <w:pStyle w:val="81"/>
        <w:numPr>
          <w:ilvl w:val="0"/>
          <w:numId w:val="8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掌握数据的常用方法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94" w:name="_Toc71481005"/>
      <w:r>
        <w:t>D</w:t>
      </w:r>
      <w:r>
        <w:rPr>
          <w:rFonts w:hint="eastAsia"/>
        </w:rPr>
        <w:t>ay</w:t>
      </w:r>
      <w:r>
        <w:t xml:space="preserve">05 </w:t>
      </w:r>
      <w:r>
        <w:rPr>
          <w:rFonts w:hint="eastAsia"/>
        </w:rPr>
        <w:t>String 对象</w:t>
      </w:r>
      <w:bookmarkEnd w:id="94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95" w:name="_Toc70001489"/>
      <w:bookmarkEnd w:id="95"/>
      <w:bookmarkStart w:id="96" w:name="_Toc69312033"/>
      <w:bookmarkEnd w:id="96"/>
      <w:bookmarkStart w:id="97" w:name="_Toc71479565"/>
      <w:bookmarkEnd w:id="97"/>
      <w:bookmarkStart w:id="98" w:name="_Toc71480622"/>
      <w:bookmarkEnd w:id="98"/>
      <w:bookmarkStart w:id="99" w:name="_Toc71481006"/>
      <w:bookmarkEnd w:id="99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100" w:name="_Toc71479566"/>
      <w:bookmarkEnd w:id="100"/>
      <w:bookmarkStart w:id="101" w:name="_Toc70001490"/>
      <w:bookmarkEnd w:id="101"/>
      <w:bookmarkStart w:id="102" w:name="_Toc71480623"/>
      <w:bookmarkEnd w:id="102"/>
      <w:bookmarkStart w:id="103" w:name="_Toc71481007"/>
      <w:bookmarkEnd w:id="103"/>
      <w:bookmarkStart w:id="104" w:name="_Toc69312034"/>
      <w:bookmarkEnd w:id="104"/>
    </w:p>
    <w:p>
      <w:pPr>
        <w:pStyle w:val="85"/>
      </w:pPr>
      <w:bookmarkStart w:id="105" w:name="_Toc71481008"/>
      <w:r>
        <w:rPr>
          <w:rFonts w:hint="eastAsia"/>
        </w:rPr>
        <w:t>5.1String 定义</w:t>
      </w:r>
      <w:bookmarkEnd w:id="105"/>
    </w:p>
    <w:p>
      <w:pPr>
        <w:pStyle w:val="90"/>
        <w:ind w:left="964" w:leftChars="0" w:firstLine="0"/>
      </w:pPr>
      <w:bookmarkStart w:id="106" w:name="_Toc71481009"/>
      <w:r>
        <w:rPr>
          <w:rFonts w:hint="eastAsia"/>
        </w:rPr>
        <w:t>5.1.1字面量方式</w:t>
      </w:r>
      <w:bookmarkEnd w:id="10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07" w:name="_Toc71481010"/>
      <w:r>
        <w:rPr>
          <w:rFonts w:hint="eastAsia"/>
        </w:rPr>
        <w:t>5.2String 访问和属性</w:t>
      </w:r>
      <w:bookmarkEnd w:id="107"/>
    </w:p>
    <w:p>
      <w:pPr>
        <w:pStyle w:val="90"/>
        <w:ind w:left="964" w:leftChars="0" w:firstLine="0"/>
      </w:pPr>
      <w:bookmarkStart w:id="108" w:name="_Toc71481011"/>
      <w:r>
        <w:rPr>
          <w:rFonts w:hint="eastAsia"/>
        </w:rPr>
        <w:t>5.2.2String 访问</w:t>
      </w:r>
      <w:bookmarkEnd w:id="10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09" w:name="_Toc71481012"/>
      <w:r>
        <w:rPr>
          <w:rFonts w:hint="eastAsia"/>
        </w:rPr>
        <w:t>5.2.2length</w:t>
      </w:r>
      <w:bookmarkEnd w:id="10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10" w:name="_Toc71481013"/>
      <w:r>
        <w:rPr>
          <w:rFonts w:hint="eastAsia"/>
        </w:rPr>
        <w:t>5.3String方法</w:t>
      </w:r>
      <w:bookmarkEnd w:id="110"/>
    </w:p>
    <w:p>
      <w:pPr>
        <w:pStyle w:val="90"/>
        <w:ind w:left="964" w:leftChars="0" w:firstLine="0"/>
      </w:pPr>
      <w:bookmarkStart w:id="111" w:name="_Toc71481014"/>
      <w:r>
        <w:rPr>
          <w:rFonts w:hint="eastAsia"/>
        </w:rPr>
        <w:t>5.3.1concat split</w:t>
      </w:r>
      <w:bookmarkEnd w:id="11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12" w:name="_Toc71481015"/>
      <w:r>
        <w:rPr>
          <w:rFonts w:hint="eastAsia"/>
        </w:rPr>
        <w:t>5.3.2indexOf lastIndexOf</w:t>
      </w:r>
      <w:bookmarkEnd w:id="11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13" w:name="_Toc71481016"/>
      <w:r>
        <w:rPr>
          <w:rFonts w:hint="eastAsia"/>
        </w:rPr>
        <w:t>5.3.3slice substring substr</w:t>
      </w:r>
      <w:bookmarkEnd w:id="11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14" w:name="_Toc71481017"/>
      <w:r>
        <w:rPr>
          <w:rFonts w:hint="eastAsia"/>
        </w:rPr>
        <w:t>5.3.4trim toUpperCase toLowerCase</w:t>
      </w:r>
      <w:bookmarkEnd w:id="11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15" w:name="_Toc71481018"/>
      <w:r>
        <w:rPr>
          <w:rFonts w:hint="eastAsia"/>
        </w:rPr>
        <w:t>5.3.5includes</w:t>
      </w:r>
      <w:bookmarkEnd w:id="11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pStyle w:val="8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6" w:name="_Toc71481019"/>
      <w:r>
        <w:rPr>
          <w:rStyle w:val="9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5.4对象</w:t>
      </w:r>
      <w:bookmarkEnd w:id="116"/>
    </w:p>
    <w:p>
      <w:pPr>
        <w:pStyle w:val="90"/>
        <w:ind w:left="964" w:leftChars="0" w:firstLine="0"/>
      </w:pPr>
      <w:bookmarkStart w:id="117" w:name="_Toc71481020"/>
      <w:r>
        <w:rPr>
          <w:rFonts w:hint="eastAsia"/>
        </w:rPr>
        <w:t>5.4.1对象的定义</w:t>
      </w:r>
      <w:bookmarkEnd w:id="11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18" w:name="_Toc71481021"/>
      <w:r>
        <w:rPr>
          <w:rFonts w:hint="eastAsia"/>
        </w:rPr>
        <w:t>5.4.2对象的创建方式</w:t>
      </w:r>
      <w:bookmarkEnd w:id="11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19" w:name="_Toc71481022"/>
      <w:r>
        <w:rPr>
          <w:rStyle w:val="95"/>
          <w:rFonts w:hint="eastAsia"/>
        </w:rPr>
        <w:t>5.5数组,字符串,对象综合练习</w:t>
      </w:r>
      <w:bookmarkEnd w:id="119"/>
    </w:p>
    <w:p>
      <w:pPr>
        <w:pStyle w:val="90"/>
        <w:ind w:left="964" w:leftChars="0" w:firstLine="0"/>
      </w:pPr>
      <w:bookmarkStart w:id="120" w:name="_Toc71481023"/>
      <w:r>
        <w:rPr>
          <w:rFonts w:hint="eastAsia"/>
        </w:rPr>
        <w:t>5.5.1将url地址解析成对象形式</w:t>
      </w:r>
      <w:bookmarkEnd w:id="120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0"/>
          <w:szCs w:val="21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9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了解字符串的特点，属性</w:t>
      </w:r>
    </w:p>
    <w:p>
      <w:pPr>
        <w:pStyle w:val="81"/>
        <w:numPr>
          <w:ilvl w:val="0"/>
          <w:numId w:val="9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掌握字符串的相关方法</w:t>
      </w:r>
    </w:p>
    <w:p>
      <w:pPr>
        <w:pStyle w:val="81"/>
        <w:numPr>
          <w:ilvl w:val="0"/>
          <w:numId w:val="9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了解对象的基本概念创建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121" w:name="_Toc71481024"/>
      <w:r>
        <w:t>D</w:t>
      </w:r>
      <w:r>
        <w:rPr>
          <w:rFonts w:hint="eastAsia"/>
        </w:rPr>
        <w:t>ay</w:t>
      </w:r>
      <w:r>
        <w:t xml:space="preserve">06 </w:t>
      </w:r>
      <w:r>
        <w:rPr>
          <w:rFonts w:hint="eastAsia"/>
        </w:rPr>
        <w:t>BOM</w:t>
      </w:r>
      <w:bookmarkEnd w:id="121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122" w:name="_Toc69312146"/>
      <w:bookmarkEnd w:id="122"/>
      <w:bookmarkStart w:id="123" w:name="_Toc71479584"/>
      <w:bookmarkEnd w:id="123"/>
      <w:bookmarkStart w:id="124" w:name="_Toc70001511"/>
      <w:bookmarkEnd w:id="124"/>
      <w:bookmarkStart w:id="125" w:name="_Toc71480641"/>
      <w:bookmarkEnd w:id="125"/>
      <w:bookmarkStart w:id="126" w:name="_Toc71481025"/>
      <w:bookmarkEnd w:id="126"/>
    </w:p>
    <w:p>
      <w:pPr>
        <w:pStyle w:val="85"/>
      </w:pPr>
      <w:bookmarkStart w:id="127" w:name="_Toc71481026"/>
      <w:r>
        <w:rPr>
          <w:rFonts w:hint="eastAsia"/>
        </w:rPr>
        <w:t>6.1BOM核心对象</w:t>
      </w:r>
      <w:bookmarkEnd w:id="127"/>
    </w:p>
    <w:p>
      <w:pPr>
        <w:pStyle w:val="90"/>
        <w:ind w:left="964" w:leftChars="0" w:firstLine="0"/>
      </w:pPr>
      <w:bookmarkStart w:id="128" w:name="_Toc71481027"/>
      <w:r>
        <w:rPr>
          <w:rFonts w:hint="eastAsia"/>
        </w:rPr>
        <w:t>6.1.1window概述</w:t>
      </w:r>
      <w:bookmarkEnd w:id="12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29" w:name="_Toc71481028"/>
      <w:r>
        <w:rPr>
          <w:rFonts w:hint="eastAsia"/>
        </w:rPr>
        <w:t>6.1.2window与全局作用域</w:t>
      </w:r>
      <w:bookmarkEnd w:id="12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30" w:name="_Toc71481029"/>
      <w:r>
        <w:rPr>
          <w:rFonts w:hint="eastAsia"/>
        </w:rPr>
        <w:t>6.1.3</w:t>
      </w:r>
      <w:r>
        <w:t>WebAPI</w:t>
      </w:r>
      <w:bookmarkEnd w:id="13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31" w:name="_Toc71481030"/>
      <w:r>
        <w:rPr>
          <w:rFonts w:hint="eastAsia"/>
        </w:rPr>
        <w:t>6.2窗口位置</w:t>
      </w:r>
      <w:bookmarkEnd w:id="131"/>
    </w:p>
    <w:p>
      <w:pPr>
        <w:pStyle w:val="90"/>
        <w:ind w:left="964" w:leftChars="0" w:firstLine="0"/>
      </w:pPr>
      <w:bookmarkStart w:id="132" w:name="_Toc71481031"/>
      <w:r>
        <w:rPr>
          <w:rFonts w:hint="eastAsia"/>
        </w:rPr>
        <w:t>6.2.1窗口位置方法</w:t>
      </w:r>
      <w:bookmarkEnd w:id="13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33" w:name="_Toc71481032"/>
      <w:r>
        <w:rPr>
          <w:rFonts w:hint="eastAsia"/>
        </w:rPr>
        <w:t>6.3打开关闭窗口</w:t>
      </w:r>
      <w:bookmarkEnd w:id="133"/>
    </w:p>
    <w:p>
      <w:pPr>
        <w:pStyle w:val="90"/>
        <w:ind w:left="964" w:leftChars="0" w:firstLine="0"/>
      </w:pPr>
      <w:bookmarkStart w:id="134" w:name="_Toc71481033"/>
      <w:r>
        <w:rPr>
          <w:rFonts w:hint="eastAsia"/>
        </w:rPr>
        <w:t>6.3.1window.open()</w:t>
      </w:r>
      <w:bookmarkEnd w:id="13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35" w:name="_Toc71481034"/>
      <w:r>
        <w:rPr>
          <w:rFonts w:hint="eastAsia"/>
        </w:rPr>
        <w:t>6.3.2window.close()</w:t>
      </w:r>
      <w:bookmarkEnd w:id="13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36" w:name="_Toc71481035"/>
      <w:r>
        <w:rPr>
          <w:rFonts w:hint="eastAsia"/>
        </w:rPr>
        <w:t>6.4间歇调用和超时调用</w:t>
      </w:r>
      <w:bookmarkEnd w:id="136"/>
    </w:p>
    <w:p>
      <w:pPr>
        <w:pStyle w:val="90"/>
        <w:ind w:left="964" w:leftChars="0" w:firstLine="0"/>
      </w:pPr>
      <w:bookmarkStart w:id="137" w:name="_Toc71481036"/>
      <w:r>
        <w:rPr>
          <w:rFonts w:hint="eastAsia"/>
        </w:rPr>
        <w:t>6.4.1setInterval</w:t>
      </w:r>
      <w:bookmarkEnd w:id="13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38" w:name="_Toc71481037"/>
      <w:r>
        <w:rPr>
          <w:rFonts w:hint="eastAsia"/>
        </w:rPr>
        <w:t>6.4.2setTimeout</w:t>
      </w:r>
      <w:bookmarkEnd w:id="13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39" w:name="_Toc71481038"/>
      <w:r>
        <w:rPr>
          <w:rFonts w:hint="eastAsia"/>
        </w:rPr>
        <w:t>6.4.3清除计时器和清除叠加计时器</w:t>
      </w:r>
      <w:bookmarkEnd w:id="13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140" w:name="_Toc71481039"/>
      <w:r>
        <w:rPr>
          <w:rFonts w:hint="eastAsia"/>
        </w:rPr>
        <w:t>6.5window子对象</w:t>
      </w:r>
      <w:bookmarkEnd w:id="140"/>
    </w:p>
    <w:p>
      <w:pPr>
        <w:pStyle w:val="90"/>
        <w:ind w:left="964" w:leftChars="0" w:firstLine="0"/>
      </w:pPr>
      <w:bookmarkStart w:id="141" w:name="_Toc71481040"/>
      <w:r>
        <w:rPr>
          <w:rFonts w:hint="eastAsia"/>
        </w:rPr>
        <w:t>6.5.1Location(href,search,hash,协议,地址,端口号)</w:t>
      </w:r>
      <w:bookmarkEnd w:id="14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42" w:name="_Toc71481041"/>
      <w:r>
        <w:rPr>
          <w:rFonts w:hint="eastAsia"/>
        </w:rPr>
        <w:t>6.5.2Navigator(浏览器内核)</w:t>
      </w:r>
      <w:bookmarkEnd w:id="14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43" w:name="_Toc71481042"/>
      <w:r>
        <w:rPr>
          <w:rFonts w:hint="eastAsia"/>
        </w:rPr>
        <w:t>6.5.3screen</w:t>
      </w:r>
      <w:bookmarkEnd w:id="14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144" w:name="_Toc71481043"/>
      <w:r>
        <w:rPr>
          <w:rFonts w:hint="eastAsia"/>
        </w:rPr>
        <w:t>6.5.4history</w:t>
      </w:r>
      <w:bookmarkEnd w:id="144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rFonts w:hint="eastAsia"/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0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了解BOM对象</w:t>
      </w:r>
    </w:p>
    <w:p>
      <w:pPr>
        <w:pStyle w:val="81"/>
        <w:numPr>
          <w:ilvl w:val="0"/>
          <w:numId w:val="10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掌握定时器的用法</w:t>
      </w:r>
    </w:p>
    <w:p>
      <w:pPr>
        <w:pStyle w:val="81"/>
        <w:numPr>
          <w:ilvl w:val="0"/>
          <w:numId w:val="10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掌握location history对象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145" w:name="_Toc71481044"/>
      <w:r>
        <w:t>D</w:t>
      </w:r>
      <w:r>
        <w:rPr>
          <w:rFonts w:hint="eastAsia"/>
        </w:rPr>
        <w:t>ay</w:t>
      </w:r>
      <w:r>
        <w:t xml:space="preserve">07 </w:t>
      </w:r>
      <w:r>
        <w:rPr>
          <w:rFonts w:hint="eastAsia"/>
        </w:rPr>
        <w:t>DOM1</w:t>
      </w:r>
      <w:bookmarkEnd w:id="145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146" w:name="_Toc71479604"/>
      <w:bookmarkEnd w:id="146"/>
      <w:bookmarkStart w:id="147" w:name="_Toc71480661"/>
      <w:bookmarkEnd w:id="147"/>
      <w:bookmarkStart w:id="148" w:name="_Toc69312258"/>
      <w:bookmarkEnd w:id="148"/>
      <w:bookmarkStart w:id="149" w:name="_Toc70001538"/>
      <w:bookmarkEnd w:id="149"/>
      <w:bookmarkStart w:id="150" w:name="_Toc71481045"/>
      <w:bookmarkEnd w:id="150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151" w:name="_Toc69312259"/>
      <w:bookmarkEnd w:id="151"/>
      <w:bookmarkStart w:id="152" w:name="_Toc71480662"/>
      <w:bookmarkEnd w:id="152"/>
      <w:bookmarkStart w:id="153" w:name="_Toc71481046"/>
      <w:bookmarkEnd w:id="153"/>
      <w:bookmarkStart w:id="154" w:name="_Toc70001539"/>
      <w:bookmarkEnd w:id="154"/>
      <w:bookmarkStart w:id="155" w:name="_Toc71479605"/>
      <w:bookmarkEnd w:id="155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156" w:name="_Toc71480663"/>
      <w:bookmarkEnd w:id="156"/>
      <w:bookmarkStart w:id="157" w:name="_Toc71481047"/>
      <w:bookmarkEnd w:id="157"/>
      <w:bookmarkStart w:id="158" w:name="_Toc70001540"/>
      <w:bookmarkEnd w:id="158"/>
      <w:bookmarkStart w:id="159" w:name="_Toc71479606"/>
      <w:bookmarkEnd w:id="159"/>
      <w:bookmarkStart w:id="160" w:name="_Toc69312260"/>
      <w:bookmarkEnd w:id="160"/>
    </w:p>
    <w:p>
      <w:pPr>
        <w:pStyle w:val="85"/>
        <w:numPr>
          <w:ilvl w:val="1"/>
          <w:numId w:val="2"/>
        </w:numPr>
      </w:pPr>
      <w:bookmarkStart w:id="161" w:name="_Toc71481048"/>
      <w:r>
        <w:rPr>
          <w:rFonts w:hint="eastAsia"/>
        </w:rPr>
        <w:t>DOM概念</w:t>
      </w:r>
      <w:bookmarkEnd w:id="161"/>
    </w:p>
    <w:p>
      <w:pPr>
        <w:pStyle w:val="90"/>
        <w:numPr>
          <w:ilvl w:val="2"/>
          <w:numId w:val="2"/>
        </w:numPr>
        <w:ind w:leftChars="0"/>
      </w:pPr>
      <w:bookmarkStart w:id="162" w:name="_Toc71481049"/>
      <w:r>
        <w:rPr>
          <w:rFonts w:hint="eastAsia"/>
        </w:rPr>
        <w:t>文档对象模型</w:t>
      </w:r>
      <w:bookmarkEnd w:id="16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63" w:name="_Toc71481050"/>
      <w:r>
        <w:rPr>
          <w:rFonts w:hint="eastAsia"/>
        </w:rPr>
        <w:t>节点和节点层次关系</w:t>
      </w:r>
      <w:bookmarkEnd w:id="163"/>
    </w:p>
    <w:p>
      <w:pPr>
        <w:pStyle w:val="90"/>
        <w:numPr>
          <w:ilvl w:val="2"/>
          <w:numId w:val="2"/>
        </w:numPr>
        <w:ind w:leftChars="0"/>
      </w:pPr>
      <w:bookmarkStart w:id="164" w:name="_Toc71481051"/>
      <w:r>
        <w:rPr>
          <w:rFonts w:hint="eastAsia"/>
        </w:rPr>
        <w:t>DOM树形结构</w:t>
      </w:r>
      <w:bookmarkEnd w:id="16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65" w:name="_Toc71481052"/>
      <w:r>
        <w:rPr>
          <w:rFonts w:hint="eastAsia"/>
        </w:rPr>
        <w:t>节点类型(了解)</w:t>
      </w:r>
      <w:bookmarkEnd w:id="16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66" w:name="_Toc71481053"/>
      <w:r>
        <w:rPr>
          <w:rFonts w:hint="eastAsia"/>
        </w:rPr>
        <w:t>节点关系</w:t>
      </w:r>
      <w:bookmarkEnd w:id="16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67" w:name="_Toc71481054"/>
      <w:r>
        <w:rPr>
          <w:rFonts w:hint="eastAsia"/>
        </w:rPr>
        <w:t>文档写入</w:t>
      </w:r>
      <w:bookmarkEnd w:id="167"/>
    </w:p>
    <w:p>
      <w:pPr>
        <w:pStyle w:val="90"/>
        <w:numPr>
          <w:ilvl w:val="2"/>
          <w:numId w:val="2"/>
        </w:numPr>
        <w:ind w:leftChars="0"/>
      </w:pPr>
      <w:bookmarkStart w:id="168" w:name="_Toc71481055"/>
      <w:r>
        <w:rPr>
          <w:rFonts w:hint="eastAsia"/>
        </w:rPr>
        <w:t>document.write</w:t>
      </w:r>
      <w:bookmarkEnd w:id="16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69" w:name="_Toc71481056"/>
      <w:r>
        <w:rPr>
          <w:rFonts w:hint="eastAsia"/>
        </w:rPr>
        <w:t>document.writeIn</w:t>
      </w:r>
      <w:bookmarkEnd w:id="16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70" w:name="_Toc71481057"/>
      <w:r>
        <w:rPr>
          <w:rFonts w:hint="eastAsia"/>
        </w:rPr>
        <w:t>元素相关</w:t>
      </w:r>
      <w:bookmarkEnd w:id="170"/>
    </w:p>
    <w:p>
      <w:pPr>
        <w:pStyle w:val="90"/>
        <w:numPr>
          <w:ilvl w:val="2"/>
          <w:numId w:val="2"/>
        </w:numPr>
        <w:ind w:leftChars="0"/>
      </w:pPr>
      <w:bookmarkStart w:id="171" w:name="_Toc71481058"/>
      <w:r>
        <w:rPr>
          <w:rFonts w:hint="eastAsia"/>
        </w:rPr>
        <w:t>查找元素的6种方法</w:t>
      </w:r>
      <w:bookmarkEnd w:id="17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72" w:name="_Toc71481059"/>
      <w:r>
        <w:rPr>
          <w:rFonts w:hint="eastAsia"/>
        </w:rPr>
        <w:t>操作元素内容的4中方法</w:t>
      </w:r>
      <w:bookmarkEnd w:id="17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73" w:name="_Toc71481060"/>
      <w:r>
        <w:rPr>
          <w:rFonts w:hint="eastAsia"/>
        </w:rPr>
        <w:t>操作元素的行内样式</w:t>
      </w:r>
      <w:bookmarkEnd w:id="17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74" w:name="_Toc71481061"/>
      <w:r>
        <w:rPr>
          <w:rFonts w:hint="eastAsia"/>
        </w:rPr>
        <w:t>操作元素属性的两种方法</w:t>
      </w:r>
      <w:bookmarkEnd w:id="17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75" w:name="_Toc71481062"/>
      <w:r>
        <w:rPr>
          <w:rFonts w:hint="eastAsia"/>
        </w:rPr>
        <w:t>元素树遍历</w:t>
      </w:r>
      <w:bookmarkEnd w:id="17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76" w:name="_Toc71481063"/>
      <w:r>
        <w:rPr>
          <w:rFonts w:hint="eastAsia"/>
        </w:rPr>
        <w:t>获取元素的标签名</w:t>
      </w:r>
      <w:bookmarkEnd w:id="176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ind w:left="544" w:firstLine="420"/>
        <w:rPr>
          <w:rFonts w:hint="eastAsia"/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1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了解DOM的基本概念节点关系</w:t>
      </w:r>
    </w:p>
    <w:p>
      <w:pPr>
        <w:pStyle w:val="81"/>
        <w:numPr>
          <w:ilvl w:val="0"/>
          <w:numId w:val="11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掌握节点的基本操作</w:t>
      </w:r>
    </w:p>
    <w:p>
      <w:pPr>
        <w:pStyle w:val="81"/>
        <w:numPr>
          <w:ilvl w:val="0"/>
          <w:numId w:val="11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掌握节点的遍历方法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177" w:name="_Toc71481064"/>
      <w:r>
        <w:t>D</w:t>
      </w:r>
      <w:r>
        <w:rPr>
          <w:rFonts w:hint="eastAsia"/>
        </w:rPr>
        <w:t>ay</w:t>
      </w:r>
      <w:r>
        <w:t xml:space="preserve">08 </w:t>
      </w:r>
      <w:r>
        <w:rPr>
          <w:rFonts w:hint="eastAsia"/>
        </w:rPr>
        <w:t>DOM2</w:t>
      </w:r>
      <w:bookmarkEnd w:id="177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178" w:name="_Toc71481065"/>
      <w:bookmarkEnd w:id="178"/>
      <w:bookmarkStart w:id="179" w:name="_Toc70001562"/>
      <w:bookmarkEnd w:id="179"/>
      <w:bookmarkStart w:id="180" w:name="_Toc71480681"/>
      <w:bookmarkEnd w:id="180"/>
      <w:bookmarkStart w:id="181" w:name="_Toc69312372"/>
      <w:bookmarkEnd w:id="181"/>
      <w:bookmarkStart w:id="182" w:name="_Toc71479624"/>
      <w:bookmarkEnd w:id="182"/>
    </w:p>
    <w:p>
      <w:pPr>
        <w:pStyle w:val="85"/>
        <w:numPr>
          <w:ilvl w:val="1"/>
          <w:numId w:val="2"/>
        </w:numPr>
      </w:pPr>
      <w:bookmarkStart w:id="183" w:name="_Toc71481066"/>
      <w:r>
        <w:rPr>
          <w:rFonts w:hint="eastAsia"/>
        </w:rPr>
        <w:t>标签节点的操作方法</w:t>
      </w:r>
      <w:bookmarkEnd w:id="183"/>
    </w:p>
    <w:p>
      <w:pPr>
        <w:pStyle w:val="90"/>
        <w:numPr>
          <w:ilvl w:val="2"/>
          <w:numId w:val="2"/>
        </w:numPr>
        <w:ind w:leftChars="0"/>
      </w:pPr>
      <w:bookmarkStart w:id="184" w:name="_Toc71481067"/>
      <w:r>
        <w:rPr>
          <w:rFonts w:hint="eastAsia"/>
        </w:rPr>
        <w:t>document.creatElement()（最常用）</w:t>
      </w:r>
      <w:bookmarkEnd w:id="18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85" w:name="_Toc71481068"/>
      <w:r>
        <w:rPr>
          <w:rFonts w:hint="eastAsia"/>
        </w:rPr>
        <w:t>document.creatTextNode()</w:t>
      </w:r>
      <w:bookmarkEnd w:id="18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86" w:name="_Toc71481069"/>
      <w:r>
        <w:rPr>
          <w:rFonts w:hint="eastAsia"/>
        </w:rPr>
        <w:t>节点操作方法 添加、删除、替换等</w:t>
      </w:r>
      <w:bookmarkEnd w:id="18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87" w:name="_Toc71481070"/>
      <w:r>
        <w:rPr>
          <w:rFonts w:hint="eastAsia"/>
        </w:rPr>
        <w:t>案例</w:t>
      </w:r>
      <w:bookmarkEnd w:id="187"/>
    </w:p>
    <w:p>
      <w:pPr>
        <w:pStyle w:val="90"/>
        <w:numPr>
          <w:ilvl w:val="2"/>
          <w:numId w:val="2"/>
        </w:numPr>
        <w:ind w:leftChars="0"/>
      </w:pPr>
      <w:bookmarkStart w:id="188" w:name="_Toc71481071"/>
      <w:r>
        <w:rPr>
          <w:rFonts w:hint="eastAsia"/>
        </w:rPr>
        <w:t>点击按钮创建按li</w:t>
      </w:r>
      <w:bookmarkEnd w:id="18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89" w:name="_Toc71481072"/>
      <w:r>
        <w:rPr>
          <w:rFonts w:hint="eastAsia"/>
        </w:rPr>
        <w:t>利用for/forEach循操作dom</w:t>
      </w:r>
      <w:bookmarkEnd w:id="18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90" w:name="_Toc71481073"/>
      <w:r>
        <w:rPr>
          <w:rFonts w:hint="eastAsia"/>
        </w:rPr>
        <w:t>DOM常见属性(了解)</w:t>
      </w:r>
      <w:bookmarkEnd w:id="190"/>
    </w:p>
    <w:p>
      <w:pPr>
        <w:pStyle w:val="90"/>
        <w:numPr>
          <w:ilvl w:val="2"/>
          <w:numId w:val="2"/>
        </w:numPr>
        <w:ind w:leftChars="0"/>
      </w:pPr>
      <w:bookmarkStart w:id="191" w:name="_Toc71481074"/>
      <w:r>
        <w:rPr>
          <w:rFonts w:hint="eastAsia"/>
        </w:rPr>
        <w:t>offset-*</w:t>
      </w:r>
      <w:bookmarkEnd w:id="19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92" w:name="_Toc71481075"/>
      <w:r>
        <w:rPr>
          <w:rFonts w:hint="eastAsia"/>
        </w:rPr>
        <w:t>client-*</w:t>
      </w:r>
      <w:bookmarkEnd w:id="19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93" w:name="_Toc71481076"/>
      <w:r>
        <w:rPr>
          <w:rFonts w:hint="eastAsia"/>
        </w:rPr>
        <w:t>offsetLeft-*</w:t>
      </w:r>
      <w:bookmarkEnd w:id="19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94" w:name="_Toc71481077"/>
      <w:r>
        <w:rPr>
          <w:rFonts w:hint="eastAsia"/>
        </w:rPr>
        <w:t>滚动偏移动(淘宝返回顶部)</w:t>
      </w:r>
      <w:bookmarkEnd w:id="194"/>
    </w:p>
    <w:p>
      <w:pPr>
        <w:pStyle w:val="90"/>
        <w:numPr>
          <w:ilvl w:val="2"/>
          <w:numId w:val="2"/>
        </w:numPr>
        <w:ind w:leftChars="0"/>
      </w:pPr>
      <w:bookmarkStart w:id="195" w:name="_Toc71481078"/>
      <w:r>
        <w:rPr>
          <w:rFonts w:hint="eastAsia"/>
        </w:rPr>
        <w:t>滚动条事件</w:t>
      </w:r>
      <w:bookmarkEnd w:id="195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96" w:name="_Toc71481079"/>
      <w:r>
        <w:rPr>
          <w:rFonts w:hint="eastAsia"/>
        </w:rPr>
        <w:t>返回顶部案例</w:t>
      </w:r>
      <w:bookmarkEnd w:id="19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197" w:name="_Toc71481080"/>
      <w:r>
        <w:rPr>
          <w:rFonts w:hint="eastAsia"/>
        </w:rPr>
        <w:t>图片懒加载和预加载(重点)</w:t>
      </w:r>
      <w:bookmarkEnd w:id="197"/>
    </w:p>
    <w:p>
      <w:pPr>
        <w:pStyle w:val="90"/>
        <w:numPr>
          <w:ilvl w:val="2"/>
          <w:numId w:val="2"/>
        </w:numPr>
        <w:ind w:leftChars="0"/>
      </w:pPr>
      <w:bookmarkStart w:id="198" w:name="_Toc71481081"/>
      <w:r>
        <w:rPr>
          <w:rFonts w:hint="eastAsia"/>
        </w:rPr>
        <w:t>图片懒加载</w:t>
      </w:r>
      <w:bookmarkEnd w:id="19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199" w:name="_Toc71481082"/>
      <w:r>
        <w:rPr>
          <w:rFonts w:hint="eastAsia"/>
        </w:rPr>
        <w:t>图片预加载</w:t>
      </w:r>
      <w:bookmarkEnd w:id="199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rFonts w:hint="eastAsia"/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2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了解DOM的常见属性offset client; </w:t>
      </w:r>
    </w:p>
    <w:p>
      <w:pPr>
        <w:pStyle w:val="81"/>
        <w:numPr>
          <w:ilvl w:val="0"/>
          <w:numId w:val="12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掌握图片的懒加载与预加载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200" w:name="_Toc71481083"/>
      <w:r>
        <w:t>D</w:t>
      </w:r>
      <w:r>
        <w:rPr>
          <w:rFonts w:hint="eastAsia"/>
        </w:rPr>
        <w:t>ay</w:t>
      </w:r>
      <w:r>
        <w:t xml:space="preserve">09 </w:t>
      </w:r>
      <w:r>
        <w:rPr>
          <w:rFonts w:hint="eastAsia"/>
        </w:rPr>
        <w:t>数据存储</w:t>
      </w:r>
      <w:bookmarkEnd w:id="200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01" w:name="_Toc71480700"/>
      <w:bookmarkEnd w:id="201"/>
      <w:bookmarkStart w:id="202" w:name="_Toc71479643"/>
      <w:bookmarkEnd w:id="202"/>
      <w:bookmarkStart w:id="203" w:name="_Toc71481084"/>
      <w:bookmarkEnd w:id="203"/>
      <w:bookmarkStart w:id="204" w:name="_Toc69312484"/>
      <w:bookmarkEnd w:id="204"/>
      <w:bookmarkStart w:id="205" w:name="_Toc70001583"/>
      <w:bookmarkEnd w:id="205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06" w:name="_Toc69312485"/>
      <w:bookmarkEnd w:id="206"/>
      <w:bookmarkStart w:id="207" w:name="_Toc71481085"/>
      <w:bookmarkEnd w:id="207"/>
      <w:bookmarkStart w:id="208" w:name="_Toc70001584"/>
      <w:bookmarkEnd w:id="208"/>
      <w:bookmarkStart w:id="209" w:name="_Toc71480701"/>
      <w:bookmarkEnd w:id="209"/>
      <w:bookmarkStart w:id="210" w:name="_Toc71479644"/>
      <w:bookmarkEnd w:id="210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11" w:name="_Toc70001585"/>
      <w:bookmarkEnd w:id="211"/>
      <w:bookmarkStart w:id="212" w:name="_Toc69312486"/>
      <w:bookmarkEnd w:id="212"/>
      <w:bookmarkStart w:id="213" w:name="_Toc71479645"/>
      <w:bookmarkEnd w:id="213"/>
      <w:bookmarkStart w:id="214" w:name="_Toc71480702"/>
      <w:bookmarkEnd w:id="214"/>
      <w:bookmarkStart w:id="215" w:name="_Toc71481086"/>
      <w:bookmarkEnd w:id="215"/>
    </w:p>
    <w:p>
      <w:pPr>
        <w:pStyle w:val="85"/>
      </w:pPr>
      <w:bookmarkStart w:id="216" w:name="_Toc71481087"/>
      <w:r>
        <w:rPr>
          <w:rFonts w:hint="eastAsia"/>
        </w:rPr>
        <w:t>9.1cookie</w:t>
      </w:r>
      <w:bookmarkEnd w:id="216"/>
    </w:p>
    <w:p>
      <w:pPr>
        <w:pStyle w:val="90"/>
        <w:ind w:left="964" w:leftChars="0" w:firstLine="0"/>
      </w:pPr>
      <w:bookmarkStart w:id="217" w:name="_Toc71481088"/>
      <w:r>
        <w:rPr>
          <w:rFonts w:hint="eastAsia"/>
        </w:rPr>
        <w:t>9.1.1cookie存取</w:t>
      </w:r>
      <w:bookmarkEnd w:id="21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218" w:name="_Toc71481089"/>
      <w:r>
        <w:rPr>
          <w:rFonts w:hint="eastAsia"/>
        </w:rPr>
        <w:t>9.1.2cookie设置过期时间</w:t>
      </w:r>
      <w:bookmarkEnd w:id="21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219" w:name="_Toc71481090"/>
      <w:r>
        <w:rPr>
          <w:rFonts w:hint="eastAsia"/>
        </w:rPr>
        <w:t>9.1.3封装setCookie(属性名,属性值,失效时间)</w:t>
      </w:r>
      <w:bookmarkEnd w:id="21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220" w:name="_Toc71481091"/>
      <w:r>
        <w:rPr>
          <w:rFonts w:hint="eastAsia"/>
        </w:rPr>
        <w:t>9.1.4封装getCookie(属性名)</w:t>
      </w:r>
      <w:bookmarkEnd w:id="22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221" w:name="_Toc71481092"/>
      <w:r>
        <w:rPr>
          <w:rFonts w:hint="eastAsia"/>
        </w:rPr>
        <w:t>9.1.5封装removeCookie(属性名)</w:t>
      </w:r>
      <w:bookmarkEnd w:id="22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pStyle w:val="85"/>
      </w:pPr>
      <w:bookmarkStart w:id="222" w:name="_Toc71481093"/>
      <w:r>
        <w:rPr>
          <w:rFonts w:hint="eastAsia"/>
        </w:rPr>
        <w:t>9.2localstorage和sessionstorage</w:t>
      </w:r>
      <w:bookmarkEnd w:id="222"/>
    </w:p>
    <w:p>
      <w:pPr>
        <w:pStyle w:val="90"/>
        <w:ind w:left="964" w:leftChars="0" w:firstLine="0"/>
      </w:pPr>
      <w:bookmarkStart w:id="223" w:name="_Toc71481094"/>
      <w:r>
        <w:rPr>
          <w:rFonts w:hint="eastAsia"/>
        </w:rPr>
        <w:t>9.2.1Localstroage和sessionstorage 介绍</w:t>
      </w:r>
      <w:bookmarkEnd w:id="223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224" w:name="_Toc71481095"/>
      <w:r>
        <w:rPr>
          <w:rFonts w:hint="eastAsia"/>
        </w:rPr>
        <w:t>9.2.2localstroage和sessionstorage 方法</w:t>
      </w:r>
      <w:bookmarkEnd w:id="22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225" w:name="_Toc71481096"/>
      <w:r>
        <w:rPr>
          <w:rFonts w:hint="eastAsia"/>
        </w:rPr>
        <w:t>9.3JSON</w:t>
      </w:r>
      <w:bookmarkEnd w:id="225"/>
    </w:p>
    <w:p>
      <w:pPr>
        <w:pStyle w:val="90"/>
        <w:ind w:left="964" w:leftChars="0" w:firstLine="0"/>
      </w:pPr>
      <w:bookmarkStart w:id="226" w:name="_Toc71481097"/>
      <w:r>
        <w:rPr>
          <w:rFonts w:hint="eastAsia"/>
        </w:rPr>
        <w:t>9.3.1JSON概述</w:t>
      </w:r>
      <w:bookmarkEnd w:id="22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ind w:left="964" w:leftChars="0" w:firstLine="0"/>
      </w:pPr>
      <w:bookmarkStart w:id="227" w:name="_Toc71481098"/>
      <w:r>
        <w:rPr>
          <w:rFonts w:hint="eastAsia"/>
        </w:rPr>
        <w:t>9.3.2JSON.stringify 和 JSON.parse</w:t>
      </w:r>
      <w:bookmarkEnd w:id="22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</w:pPr>
      <w:bookmarkStart w:id="228" w:name="_Toc71481099"/>
      <w:r>
        <w:rPr>
          <w:rFonts w:hint="eastAsia"/>
        </w:rPr>
        <w:t>9.4本地存储案例</w:t>
      </w:r>
      <w:bookmarkEnd w:id="228"/>
    </w:p>
    <w:p>
      <w:pPr>
        <w:pStyle w:val="90"/>
        <w:ind w:left="964" w:leftChars="0" w:firstLine="0"/>
      </w:pPr>
      <w:bookmarkStart w:id="229" w:name="_Toc71481100"/>
      <w:r>
        <w:rPr>
          <w:rFonts w:hint="eastAsia"/>
        </w:rPr>
        <w:t>9.4.1简易表格增删+ 本地存储</w:t>
      </w:r>
      <w:bookmarkEnd w:id="229"/>
    </w:p>
    <w:p>
      <w:pPr>
        <w:ind w:left="544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0"/>
          <w:szCs w:val="21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3"/>
        </w:numPr>
        <w:spacing w:before="156" w:beforeLines="50"/>
        <w:ind w:left="422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了解三者存储方式的区别</w:t>
      </w:r>
    </w:p>
    <w:p>
      <w:pPr>
        <w:pStyle w:val="81"/>
        <w:numPr>
          <w:ilvl w:val="0"/>
          <w:numId w:val="13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掌握localstorage的存储与读取</w:t>
      </w:r>
    </w:p>
    <w:p>
      <w:pPr>
        <w:pStyle w:val="81"/>
        <w:numPr>
          <w:ilvl w:val="0"/>
          <w:numId w:val="13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掌握JSON字符串与JSON对象的转换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230" w:name="_Toc69312597"/>
      <w:bookmarkStart w:id="231" w:name="_Toc71481101"/>
      <w:r>
        <w:t>D</w:t>
      </w:r>
      <w:r>
        <w:rPr>
          <w:rFonts w:hint="eastAsia"/>
        </w:rPr>
        <w:t>ay</w:t>
      </w:r>
      <w:r>
        <w:t xml:space="preserve">10 </w:t>
      </w:r>
      <w:bookmarkEnd w:id="230"/>
      <w:r>
        <w:rPr>
          <w:rFonts w:hint="eastAsia"/>
        </w:rPr>
        <w:t>综合项目</w:t>
      </w:r>
      <w:bookmarkEnd w:id="231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32" w:name="_Toc69312598"/>
      <w:bookmarkEnd w:id="232"/>
      <w:bookmarkStart w:id="233" w:name="_Toc71479661"/>
      <w:bookmarkEnd w:id="233"/>
      <w:bookmarkStart w:id="234" w:name="_Toc71480718"/>
      <w:bookmarkEnd w:id="234"/>
      <w:bookmarkStart w:id="235" w:name="_Toc71481102"/>
      <w:bookmarkEnd w:id="235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36" w:name="_Toc71480719"/>
      <w:bookmarkEnd w:id="236"/>
      <w:bookmarkStart w:id="237" w:name="_Toc71479662"/>
      <w:bookmarkEnd w:id="237"/>
      <w:bookmarkStart w:id="238" w:name="_Toc69312599"/>
      <w:bookmarkEnd w:id="238"/>
      <w:bookmarkStart w:id="239" w:name="_Toc71481103"/>
      <w:bookmarkEnd w:id="239"/>
    </w:p>
    <w:p>
      <w:pPr>
        <w:pStyle w:val="85"/>
        <w:numPr>
          <w:ilvl w:val="1"/>
          <w:numId w:val="2"/>
        </w:numPr>
      </w:pPr>
      <w:bookmarkStart w:id="240" w:name="_Toc71481104"/>
      <w:r>
        <w:rPr>
          <w:rFonts w:hint="eastAsia"/>
        </w:rPr>
        <w:t>综合案例 四选一</w:t>
      </w:r>
      <w:bookmarkEnd w:id="240"/>
    </w:p>
    <w:p>
      <w:pPr>
        <w:pStyle w:val="90"/>
        <w:numPr>
          <w:ilvl w:val="2"/>
          <w:numId w:val="2"/>
        </w:numPr>
        <w:ind w:leftChars="0"/>
      </w:pPr>
      <w:bookmarkStart w:id="241" w:name="_Toc71481105"/>
      <w:r>
        <w:rPr>
          <w:rFonts w:hint="eastAsia"/>
        </w:rPr>
        <w:t>表格添加删除+本地存储1</w:t>
      </w:r>
      <w:bookmarkEnd w:id="24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42" w:name="_Toc71481106"/>
      <w:r>
        <w:rPr>
          <w:rFonts w:hint="eastAsia"/>
        </w:rPr>
        <w:t>表格添加删除+本地存储2</w:t>
      </w:r>
      <w:bookmarkEnd w:id="24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43" w:name="_Toc71481107"/>
      <w:r>
        <w:rPr>
          <w:rFonts w:hint="eastAsia"/>
        </w:rPr>
        <w:t>表格添加删除+本地存储3</w:t>
      </w:r>
      <w:bookmarkEnd w:id="24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44" w:name="_Toc71481108"/>
      <w:r>
        <w:rPr>
          <w:rFonts w:hint="eastAsia"/>
        </w:rPr>
        <w:t>表格添加删除+本地存储4</w:t>
      </w:r>
      <w:bookmarkEnd w:id="24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45" w:name="_Toc71481109"/>
      <w:r>
        <w:rPr>
          <w:rFonts w:hint="eastAsia"/>
        </w:rPr>
        <w:t>表格添加删除+本地存储5</w:t>
      </w:r>
      <w:bookmarkEnd w:id="24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246" w:name="_Toc71481110"/>
      <w:r>
        <w:rPr>
          <w:rFonts w:hint="eastAsia"/>
        </w:rPr>
        <w:t>表格添加删除+本地存储6</w:t>
      </w:r>
      <w:bookmarkEnd w:id="24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掌握添加删除数据</w:t>
      </w:r>
    </w:p>
    <w:p>
      <w:pPr>
        <w:pStyle w:val="81"/>
        <w:numPr>
          <w:ilvl w:val="0"/>
          <w:numId w:val="1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掌握渲染数据</w:t>
      </w:r>
    </w:p>
    <w:p>
      <w:pPr>
        <w:pStyle w:val="81"/>
        <w:numPr>
          <w:ilvl w:val="0"/>
          <w:numId w:val="1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掌握搜索数据</w:t>
      </w:r>
    </w:p>
    <w:p>
      <w:pPr>
        <w:pStyle w:val="81"/>
        <w:numPr>
          <w:ilvl w:val="0"/>
          <w:numId w:val="1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掌握本地存储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247" w:name="_Toc69312710"/>
      <w:bookmarkStart w:id="248" w:name="_Toc71481111"/>
      <w:r>
        <w:t>D</w:t>
      </w:r>
      <w:r>
        <w:rPr>
          <w:rFonts w:hint="eastAsia"/>
        </w:rPr>
        <w:t>ay</w:t>
      </w:r>
      <w:r>
        <w:t xml:space="preserve">11 </w:t>
      </w:r>
      <w:bookmarkEnd w:id="247"/>
      <w:r>
        <w:rPr>
          <w:rFonts w:hint="eastAsia"/>
        </w:rPr>
        <w:t>事件</w:t>
      </w:r>
      <w:bookmarkEnd w:id="248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49" w:name="_Toc69312711"/>
      <w:bookmarkEnd w:id="249"/>
      <w:bookmarkStart w:id="250" w:name="_Toc71481112"/>
      <w:bookmarkEnd w:id="250"/>
      <w:bookmarkStart w:id="251" w:name="_Toc71479671"/>
      <w:bookmarkEnd w:id="251"/>
      <w:bookmarkStart w:id="252" w:name="_Toc71480728"/>
      <w:bookmarkEnd w:id="252"/>
    </w:p>
    <w:p>
      <w:pPr>
        <w:pStyle w:val="94"/>
        <w:keepNext/>
        <w:keepLines/>
        <w:numPr>
          <w:ilvl w:val="0"/>
          <w:numId w:val="6"/>
        </w:numPr>
        <w:spacing w:before="260" w:after="260"/>
        <w:ind w:left="564" w:leftChars="0" w:hanging="564"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253" w:name="_Toc71479672"/>
      <w:bookmarkEnd w:id="253"/>
      <w:bookmarkStart w:id="254" w:name="_Toc71481113"/>
      <w:bookmarkEnd w:id="254"/>
      <w:bookmarkStart w:id="255" w:name="_Toc71480729"/>
      <w:bookmarkEnd w:id="255"/>
      <w:bookmarkStart w:id="256" w:name="_Toc69312712"/>
      <w:bookmarkEnd w:id="256"/>
    </w:p>
    <w:p>
      <w:pPr>
        <w:pStyle w:val="85"/>
        <w:tabs>
          <w:tab w:val="left" w:pos="312"/>
        </w:tabs>
      </w:pPr>
      <w:bookmarkStart w:id="257" w:name="_Toc71481114"/>
      <w:r>
        <w:rPr>
          <w:rFonts w:hint="eastAsia"/>
        </w:rPr>
        <w:t>11.1事件</w:t>
      </w:r>
      <w:bookmarkEnd w:id="257"/>
    </w:p>
    <w:p>
      <w:pPr>
        <w:pStyle w:val="90"/>
        <w:tabs>
          <w:tab w:val="left" w:pos="312"/>
        </w:tabs>
        <w:ind w:left="964" w:leftChars="0" w:firstLine="0"/>
      </w:pPr>
      <w:bookmarkStart w:id="258" w:name="_Toc71481115"/>
      <w:r>
        <w:rPr>
          <w:rFonts w:hint="eastAsia"/>
        </w:rPr>
        <w:t>11.1.1事件概述</w:t>
      </w:r>
      <w:bookmarkEnd w:id="25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tabs>
          <w:tab w:val="left" w:pos="312"/>
        </w:tabs>
      </w:pPr>
      <w:bookmarkStart w:id="259" w:name="_Toc71481116"/>
      <w:r>
        <w:rPr>
          <w:rFonts w:hint="eastAsia"/>
        </w:rPr>
        <w:t>11.2各种类型的事件</w:t>
      </w:r>
      <w:bookmarkEnd w:id="259"/>
    </w:p>
    <w:p>
      <w:pPr>
        <w:pStyle w:val="90"/>
        <w:tabs>
          <w:tab w:val="left" w:pos="312"/>
        </w:tabs>
        <w:ind w:left="964" w:leftChars="0" w:firstLine="0"/>
      </w:pPr>
      <w:bookmarkStart w:id="260" w:name="_Toc71481117"/>
      <w:r>
        <w:rPr>
          <w:rFonts w:hint="eastAsia"/>
        </w:rPr>
        <w:t>11.2.1窗口事件</w:t>
      </w:r>
      <w:bookmarkEnd w:id="260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1" w:name="_Toc71481118"/>
      <w:r>
        <w:rPr>
          <w:rFonts w:hint="eastAsia"/>
        </w:rPr>
        <w:t>11.2.2键盘事件</w:t>
      </w:r>
      <w:bookmarkEnd w:id="26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2" w:name="_Toc71481119"/>
      <w:r>
        <w:rPr>
          <w:rFonts w:hint="eastAsia"/>
        </w:rPr>
        <w:t>11.2.3鼠标事件</w:t>
      </w:r>
      <w:bookmarkEnd w:id="26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3" w:name="_Toc71481120"/>
      <w:r>
        <w:rPr>
          <w:rFonts w:hint="eastAsia"/>
        </w:rPr>
        <w:t>11.2.4表单事件</w:t>
      </w:r>
      <w:bookmarkEnd w:id="26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4" w:name="_Toc71481121"/>
      <w:r>
        <w:rPr>
          <w:rFonts w:hint="eastAsia"/>
        </w:rPr>
        <w:t>11.2.5</w:t>
      </w:r>
      <w:r>
        <w:t>触屏事件概述</w:t>
      </w:r>
      <w:bookmarkEnd w:id="26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5" w:name="_Toc71481122"/>
      <w:r>
        <w:rPr>
          <w:rFonts w:hint="eastAsia"/>
        </w:rPr>
        <w:t>11.2.6触摸事件对象（TouchEvent）</w:t>
      </w:r>
      <w:bookmarkEnd w:id="26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6" w:name="_Toc71481123"/>
      <w:r>
        <w:rPr>
          <w:rFonts w:hint="eastAsia"/>
        </w:rPr>
        <w:t>11.2.7click延迟解决方案</w:t>
      </w:r>
      <w:bookmarkEnd w:id="26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pStyle w:val="85"/>
        <w:tabs>
          <w:tab w:val="left" w:pos="312"/>
        </w:tabs>
      </w:pPr>
      <w:bookmarkStart w:id="267" w:name="_Toc71481124"/>
      <w:r>
        <w:rPr>
          <w:rFonts w:hint="eastAsia"/>
        </w:rPr>
        <w:t>11.3事件对象</w:t>
      </w:r>
      <w:bookmarkEnd w:id="267"/>
    </w:p>
    <w:p>
      <w:pPr>
        <w:pStyle w:val="90"/>
        <w:tabs>
          <w:tab w:val="left" w:pos="312"/>
        </w:tabs>
        <w:ind w:left="964" w:leftChars="0" w:firstLine="0"/>
      </w:pPr>
      <w:bookmarkStart w:id="268" w:name="_Toc71481125"/>
      <w:r>
        <w:rPr>
          <w:rFonts w:hint="eastAsia"/>
        </w:rPr>
        <w:t>11.3.1事件对象概念</w:t>
      </w:r>
      <w:bookmarkEnd w:id="26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69" w:name="_Toc71481126"/>
      <w:r>
        <w:rPr>
          <w:rFonts w:hint="eastAsia"/>
        </w:rPr>
        <w:t>11.3.2获取事件对象</w:t>
      </w:r>
      <w:bookmarkEnd w:id="26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70" w:name="_Toc71481127"/>
      <w:r>
        <w:rPr>
          <w:rFonts w:hint="eastAsia"/>
        </w:rPr>
        <w:t>11.3.3事件对象常用相关属性</w:t>
      </w:r>
      <w:bookmarkEnd w:id="27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71" w:name="_Toc71481128"/>
      <w:r>
        <w:rPr>
          <w:rFonts w:hint="eastAsia"/>
        </w:rPr>
        <w:t>11.3.4事件对象的兼容性写法</w:t>
      </w:r>
      <w:bookmarkEnd w:id="27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tabs>
          <w:tab w:val="left" w:pos="312"/>
        </w:tabs>
      </w:pPr>
      <w:bookmarkStart w:id="272" w:name="_Toc71481129"/>
      <w:r>
        <w:rPr>
          <w:rFonts w:hint="eastAsia"/>
        </w:rPr>
        <w:t>11.4阻止默认事件</w:t>
      </w:r>
      <w:bookmarkEnd w:id="272"/>
    </w:p>
    <w:p>
      <w:pPr>
        <w:pStyle w:val="90"/>
        <w:tabs>
          <w:tab w:val="left" w:pos="312"/>
        </w:tabs>
        <w:ind w:left="964" w:leftChars="0" w:firstLine="0"/>
      </w:pPr>
      <w:bookmarkStart w:id="273" w:name="_Toc71481130"/>
      <w:r>
        <w:rPr>
          <w:rFonts w:hint="eastAsia"/>
        </w:rPr>
        <w:t>11.4.1默认事件的类型，举例</w:t>
      </w:r>
      <w:bookmarkEnd w:id="273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74" w:name="_Toc71481131"/>
      <w:r>
        <w:rPr>
          <w:rFonts w:hint="eastAsia"/>
        </w:rPr>
        <w:t>11.4.2 w3c 阻止默认事件的方法</w:t>
      </w:r>
      <w:bookmarkEnd w:id="27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75" w:name="_Toc71481132"/>
      <w:r>
        <w:rPr>
          <w:rFonts w:hint="eastAsia"/>
        </w:rPr>
        <w:t>11.4.3 ie低版本阻止默认事件的方法</w:t>
      </w:r>
      <w:bookmarkEnd w:id="27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tabs>
          <w:tab w:val="left" w:pos="312"/>
        </w:tabs>
      </w:pPr>
      <w:bookmarkStart w:id="276" w:name="_Toc71481133"/>
      <w:r>
        <w:rPr>
          <w:rFonts w:hint="eastAsia"/>
        </w:rPr>
        <w:t>11.5事件处理程序</w:t>
      </w:r>
      <w:bookmarkEnd w:id="276"/>
    </w:p>
    <w:p>
      <w:pPr>
        <w:pStyle w:val="90"/>
        <w:tabs>
          <w:tab w:val="left" w:pos="312"/>
        </w:tabs>
        <w:ind w:left="964" w:leftChars="0" w:firstLine="0"/>
      </w:pPr>
      <w:bookmarkStart w:id="277" w:name="_Toc71481134"/>
      <w:r>
        <w:rPr>
          <w:rFonts w:hint="eastAsia"/>
        </w:rPr>
        <w:t>11.5.1html标签绑定事件</w:t>
      </w:r>
      <w:bookmarkEnd w:id="27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78" w:name="_Toc71481135"/>
      <w:r>
        <w:rPr>
          <w:rFonts w:hint="eastAsia"/>
        </w:rPr>
        <w:t>11.5.2通过on+事件名的方式绑定事件</w:t>
      </w:r>
      <w:bookmarkEnd w:id="27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79" w:name="_Toc71481136"/>
      <w:r>
        <w:rPr>
          <w:rFonts w:hint="eastAsia"/>
        </w:rPr>
        <w:t>11.5.3addEventListener removeEventListener</w:t>
      </w:r>
      <w:bookmarkEnd w:id="27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80" w:name="_Toc71481137"/>
      <w:r>
        <w:rPr>
          <w:rFonts w:hint="eastAsia"/>
        </w:rPr>
        <w:t>11.5.4addEvent detachEvent</w:t>
      </w:r>
      <w:bookmarkEnd w:id="28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tabs>
          <w:tab w:val="left" w:pos="312"/>
        </w:tabs>
      </w:pPr>
      <w:bookmarkStart w:id="281" w:name="_Toc71481138"/>
      <w:r>
        <w:rPr>
          <w:rFonts w:hint="eastAsia"/>
        </w:rPr>
        <w:t>11.6事件流与事件冒泡和捕获</w:t>
      </w:r>
      <w:bookmarkEnd w:id="281"/>
    </w:p>
    <w:p>
      <w:pPr>
        <w:pStyle w:val="90"/>
        <w:tabs>
          <w:tab w:val="left" w:pos="312"/>
        </w:tabs>
        <w:ind w:left="964" w:leftChars="0" w:firstLine="0"/>
      </w:pPr>
      <w:bookmarkStart w:id="282" w:name="_Toc71481139"/>
      <w:r>
        <w:rPr>
          <w:rFonts w:hint="eastAsia"/>
        </w:rPr>
        <w:t>11.6.1事件流</w:t>
      </w:r>
      <w:bookmarkEnd w:id="28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83" w:name="_Toc71481140"/>
      <w:r>
        <w:rPr>
          <w:rFonts w:hint="eastAsia"/>
        </w:rPr>
        <w:t>11.6.2事件冒泡</w:t>
      </w:r>
      <w:bookmarkEnd w:id="28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84" w:name="_Toc71481141"/>
      <w:r>
        <w:rPr>
          <w:rFonts w:hint="eastAsia"/>
        </w:rPr>
        <w:t>11.6.3事件捕获</w:t>
      </w:r>
      <w:bookmarkEnd w:id="28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tabs>
          <w:tab w:val="left" w:pos="312"/>
        </w:tabs>
      </w:pPr>
      <w:bookmarkStart w:id="285" w:name="_Toc71481142"/>
      <w:r>
        <w:rPr>
          <w:rFonts w:hint="eastAsia"/>
        </w:rPr>
        <w:t>11.7阻止冒泡</w:t>
      </w:r>
      <w:bookmarkEnd w:id="285"/>
    </w:p>
    <w:p>
      <w:pPr>
        <w:pStyle w:val="90"/>
        <w:tabs>
          <w:tab w:val="left" w:pos="312"/>
        </w:tabs>
        <w:ind w:left="964" w:leftChars="0" w:firstLine="0"/>
      </w:pPr>
      <w:bookmarkStart w:id="286" w:name="_Toc71481143"/>
      <w:r>
        <w:rPr>
          <w:rFonts w:hint="eastAsia"/>
        </w:rPr>
        <w:t>11.7.1ev.stopPropagation</w:t>
      </w:r>
      <w:bookmarkEnd w:id="28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87" w:name="_Toc71481144"/>
      <w:r>
        <w:rPr>
          <w:rFonts w:hint="eastAsia"/>
        </w:rPr>
        <w:t>11.7.2ev.cancelBubble = true</w:t>
      </w:r>
      <w:bookmarkEnd w:id="28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tabs>
          <w:tab w:val="left" w:pos="312"/>
        </w:tabs>
      </w:pPr>
      <w:bookmarkStart w:id="288" w:name="_Toc71481145"/>
      <w:r>
        <w:rPr>
          <w:rFonts w:hint="eastAsia"/>
        </w:rPr>
        <w:t>11.8事件委派</w:t>
      </w:r>
      <w:bookmarkEnd w:id="288"/>
    </w:p>
    <w:p>
      <w:pPr>
        <w:pStyle w:val="90"/>
        <w:tabs>
          <w:tab w:val="left" w:pos="312"/>
        </w:tabs>
        <w:ind w:left="964" w:leftChars="0" w:firstLine="0"/>
      </w:pPr>
      <w:bookmarkStart w:id="289" w:name="_Toc71481146"/>
      <w:r>
        <w:rPr>
          <w:rFonts w:hint="eastAsia"/>
        </w:rPr>
        <w:t>11.8.1事件委派概念以及原理</w:t>
      </w:r>
      <w:bookmarkEnd w:id="289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tabs>
          <w:tab w:val="left" w:pos="312"/>
        </w:tabs>
        <w:ind w:left="964" w:leftChars="0" w:firstLine="0"/>
      </w:pPr>
      <w:bookmarkStart w:id="290" w:name="_Toc71481147"/>
      <w:r>
        <w:rPr>
          <w:rFonts w:hint="eastAsia"/>
        </w:rPr>
        <w:t>11.8.2通过事件委派给li添加背景颜色</w:t>
      </w:r>
      <w:bookmarkEnd w:id="29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pStyle w:val="85"/>
        <w:tabs>
          <w:tab w:val="left" w:pos="312"/>
        </w:tabs>
      </w:pPr>
      <w:bookmarkStart w:id="291" w:name="_Toc71481148"/>
      <w:r>
        <w:rPr>
          <w:rFonts w:hint="eastAsia"/>
        </w:rPr>
        <w:t>11.9鼠标滚轮事件</w:t>
      </w:r>
      <w:bookmarkEnd w:id="291"/>
    </w:p>
    <w:p>
      <w:pPr>
        <w:pStyle w:val="90"/>
        <w:numPr>
          <w:ilvl w:val="2"/>
          <w:numId w:val="6"/>
        </w:numPr>
        <w:ind w:left="1684" w:leftChars="0" w:hanging="720" w:firstLineChars="0"/>
      </w:pPr>
      <w:bookmarkStart w:id="292" w:name="_Toc71481149"/>
      <w:r>
        <w:rPr>
          <w:rFonts w:hint="eastAsia"/>
        </w:rPr>
        <w:t>案例:使用滚轮改变图片的大小</w:t>
      </w:r>
      <w:bookmarkEnd w:id="29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了解各种类型的事件和事件对象</w:t>
      </w:r>
    </w:p>
    <w:p>
      <w:pPr>
        <w:pStyle w:val="81"/>
        <w:numPr>
          <w:ilvl w:val="0"/>
          <w:numId w:val="1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掌握阻止默认事件</w:t>
      </w:r>
    </w:p>
    <w:p>
      <w:pPr>
        <w:pStyle w:val="81"/>
        <w:numPr>
          <w:ilvl w:val="0"/>
          <w:numId w:val="1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掌握事件处理程序</w:t>
      </w:r>
    </w:p>
    <w:p>
      <w:pPr>
        <w:pStyle w:val="81"/>
        <w:numPr>
          <w:ilvl w:val="0"/>
          <w:numId w:val="1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掌握事件冒泡和捕获</w:t>
      </w:r>
    </w:p>
    <w:p>
      <w:pPr>
        <w:pStyle w:val="81"/>
        <w:numPr>
          <w:ilvl w:val="0"/>
          <w:numId w:val="15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掌握事件委派和鼠标滚轮事件</w:t>
      </w:r>
    </w:p>
    <w:p>
      <w:pPr>
        <w:ind w:left="544" w:firstLine="420"/>
        <w:rPr>
          <w:sz w:val="24"/>
          <w:szCs w:val="28"/>
        </w:rPr>
      </w:pP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293" w:name="_Toc69312823"/>
      <w:bookmarkStart w:id="294" w:name="_Toc71481150"/>
      <w:r>
        <w:t>D</w:t>
      </w:r>
      <w:r>
        <w:rPr>
          <w:rFonts w:hint="eastAsia"/>
        </w:rPr>
        <w:t>ay</w:t>
      </w:r>
      <w:r>
        <w:t xml:space="preserve">12 </w:t>
      </w:r>
      <w:bookmarkEnd w:id="293"/>
      <w:r>
        <w:rPr>
          <w:rFonts w:hint="eastAsia"/>
        </w:rPr>
        <w:t>Math与日期对象</w:t>
      </w:r>
      <w:bookmarkEnd w:id="294"/>
    </w:p>
    <w:p>
      <w:pPr>
        <w:pStyle w:val="85"/>
        <w:numPr>
          <w:ilvl w:val="1"/>
          <w:numId w:val="16"/>
        </w:numPr>
      </w:pPr>
      <w:bookmarkStart w:id="295" w:name="_Toc69312824"/>
      <w:bookmarkEnd w:id="295"/>
      <w:bookmarkStart w:id="296" w:name="_Toc71479710"/>
      <w:bookmarkEnd w:id="296"/>
      <w:bookmarkStart w:id="297" w:name="_Toc71481151"/>
      <w:r>
        <w:rPr>
          <w:rFonts w:hint="eastAsia"/>
        </w:rPr>
        <w:t>Math对象与属性</w:t>
      </w:r>
      <w:bookmarkEnd w:id="297"/>
    </w:p>
    <w:p>
      <w:pPr>
        <w:pStyle w:val="90"/>
        <w:numPr>
          <w:ilvl w:val="2"/>
          <w:numId w:val="16"/>
        </w:numPr>
        <w:ind w:leftChars="0"/>
      </w:pPr>
      <w:bookmarkStart w:id="298" w:name="_Toc71481152"/>
      <w:r>
        <w:rPr>
          <w:rFonts w:hint="eastAsia"/>
        </w:rPr>
        <w:t>Math对象概述</w:t>
      </w:r>
      <w:bookmarkEnd w:id="29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299" w:name="_Toc71481153"/>
      <w:r>
        <w:rPr>
          <w:rFonts w:hint="eastAsia"/>
        </w:rPr>
        <w:t>Math.PI(属性)</w:t>
      </w:r>
      <w:bookmarkEnd w:id="29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16"/>
        </w:numPr>
      </w:pPr>
      <w:bookmarkStart w:id="300" w:name="_Toc71481154"/>
      <w:r>
        <w:rPr>
          <w:rFonts w:hint="eastAsia"/>
        </w:rPr>
        <w:t>Math对象方法</w:t>
      </w:r>
      <w:bookmarkEnd w:id="300"/>
    </w:p>
    <w:p>
      <w:pPr>
        <w:pStyle w:val="90"/>
        <w:numPr>
          <w:ilvl w:val="2"/>
          <w:numId w:val="16"/>
        </w:numPr>
        <w:ind w:leftChars="0"/>
      </w:pPr>
      <w:bookmarkStart w:id="301" w:name="_Toc71481155"/>
      <w:r>
        <w:rPr>
          <w:rFonts w:hint="eastAsia"/>
        </w:rPr>
        <w:t>min max</w:t>
      </w:r>
      <w:bookmarkEnd w:id="30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02" w:name="_Toc71481156"/>
      <w:r>
        <w:rPr>
          <w:rFonts w:hint="eastAsia"/>
        </w:rPr>
        <w:t>ceil floor round</w:t>
      </w:r>
      <w:bookmarkEnd w:id="30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03" w:name="_Toc71481157"/>
      <w:r>
        <w:rPr>
          <w:rFonts w:hint="eastAsia"/>
        </w:rPr>
        <w:t>random</w:t>
      </w:r>
      <w:bookmarkEnd w:id="30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04" w:name="_Toc71481158"/>
      <w:r>
        <w:rPr>
          <w:rFonts w:hint="eastAsia"/>
        </w:rPr>
        <w:t>abs pow sqrt</w:t>
      </w:r>
      <w:bookmarkEnd w:id="30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16"/>
        </w:numPr>
      </w:pPr>
      <w:bookmarkStart w:id="305" w:name="_Toc71481159"/>
      <w:r>
        <w:rPr>
          <w:rFonts w:hint="eastAsia"/>
        </w:rPr>
        <w:t>Date 对象概述与方法</w:t>
      </w:r>
      <w:bookmarkEnd w:id="305"/>
    </w:p>
    <w:p>
      <w:pPr>
        <w:pStyle w:val="90"/>
        <w:numPr>
          <w:ilvl w:val="2"/>
          <w:numId w:val="16"/>
        </w:numPr>
        <w:ind w:leftChars="0"/>
      </w:pPr>
      <w:bookmarkStart w:id="306" w:name="_Toc71481160"/>
      <w:r>
        <w:rPr>
          <w:rFonts w:hint="eastAsia"/>
        </w:rPr>
        <w:t>Date概述</w:t>
      </w:r>
      <w:bookmarkEnd w:id="30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07" w:name="_Toc71481161"/>
      <w:r>
        <w:rPr>
          <w:rFonts w:hint="eastAsia"/>
        </w:rPr>
        <w:t>获取日期对象方法</w:t>
      </w:r>
      <w:bookmarkEnd w:id="30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08" w:name="_Toc71481162"/>
      <w:r>
        <w:rPr>
          <w:rFonts w:hint="eastAsia"/>
        </w:rPr>
        <w:t>设置日期对象方法</w:t>
      </w:r>
      <w:bookmarkEnd w:id="30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09" w:name="_Toc71481163"/>
      <w:r>
        <w:rPr>
          <w:rFonts w:hint="eastAsia"/>
        </w:rPr>
        <w:t>日期对象转换方法</w:t>
      </w:r>
      <w:bookmarkEnd w:id="30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16"/>
        </w:numPr>
      </w:pPr>
      <w:bookmarkStart w:id="310" w:name="_Toc71481164"/>
      <w:r>
        <w:rPr>
          <w:rFonts w:hint="eastAsia"/>
        </w:rPr>
        <w:t>应用</w:t>
      </w:r>
      <w:bookmarkEnd w:id="310"/>
    </w:p>
    <w:p>
      <w:pPr>
        <w:pStyle w:val="90"/>
        <w:numPr>
          <w:ilvl w:val="2"/>
          <w:numId w:val="16"/>
        </w:numPr>
        <w:ind w:leftChars="0"/>
      </w:pPr>
      <w:bookmarkStart w:id="311" w:name="_Toc71481165"/>
      <w:r>
        <w:rPr>
          <w:rFonts w:hint="eastAsia"/>
        </w:rPr>
        <w:t>随机整数函数的封装</w:t>
      </w:r>
      <w:bookmarkEnd w:id="31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16"/>
        </w:numPr>
        <w:ind w:leftChars="0"/>
      </w:pPr>
      <w:bookmarkStart w:id="312" w:name="_Toc71481166"/>
      <w:r>
        <w:rPr>
          <w:rFonts w:hint="eastAsia"/>
        </w:rPr>
        <w:t>以某种格式返回日期的函数封装</w:t>
      </w:r>
      <w:bookmarkEnd w:id="31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7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掌握Math对象与属性</w:t>
      </w:r>
    </w:p>
    <w:p>
      <w:pPr>
        <w:pStyle w:val="81"/>
        <w:numPr>
          <w:ilvl w:val="0"/>
          <w:numId w:val="17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掌握Date对象与方法</w:t>
      </w:r>
    </w:p>
    <w:p>
      <w:pPr>
        <w:pStyle w:val="81"/>
        <w:numPr>
          <w:ilvl w:val="0"/>
          <w:numId w:val="17"/>
        </w:numPr>
        <w:spacing w:before="156" w:beforeLines="50"/>
        <w:ind w:left="422" w:leftChars="201" w:firstLine="0" w:firstLineChars="0"/>
        <w:contextualSpacing/>
        <w:jc w:val="left"/>
        <w:rPr>
          <w:sz w:val="24"/>
          <w:szCs w:val="28"/>
        </w:rPr>
      </w:pPr>
      <w:r>
        <w:rPr>
          <w:rFonts w:hint="eastAsia" w:ascii="宋体" w:hAnsi="宋体" w:cs="宋体"/>
          <w:sz w:val="24"/>
        </w:rPr>
        <w:t>掌握随机证书函数的封装和日期函数封装</w:t>
      </w:r>
    </w:p>
    <w:p>
      <w:pPr>
        <w:pStyle w:val="82"/>
      </w:pPr>
      <w:bookmarkStart w:id="313" w:name="_Toc69312935"/>
      <w:bookmarkStart w:id="314" w:name="_Toc71481167"/>
      <w:r>
        <w:t>D</w:t>
      </w:r>
      <w:r>
        <w:rPr>
          <w:rFonts w:hint="eastAsia"/>
        </w:rPr>
        <w:t>ay</w:t>
      </w:r>
      <w:r>
        <w:t xml:space="preserve">13 </w:t>
      </w:r>
      <w:bookmarkEnd w:id="313"/>
      <w:r>
        <w:rPr>
          <w:rFonts w:hint="eastAsia"/>
        </w:rPr>
        <w:t>动画</w:t>
      </w:r>
      <w:bookmarkEnd w:id="314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15" w:name="_Toc71480784"/>
      <w:bookmarkEnd w:id="315"/>
      <w:bookmarkStart w:id="316" w:name="_Toc69312936"/>
      <w:bookmarkEnd w:id="316"/>
      <w:bookmarkStart w:id="317" w:name="_Toc71479728"/>
      <w:bookmarkEnd w:id="317"/>
      <w:bookmarkStart w:id="318" w:name="_Toc71481168"/>
      <w:bookmarkEnd w:id="318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19" w:name="_Toc69312937"/>
      <w:bookmarkEnd w:id="319"/>
      <w:bookmarkStart w:id="320" w:name="_Toc71479729"/>
      <w:bookmarkEnd w:id="320"/>
      <w:bookmarkStart w:id="321" w:name="_Toc71480785"/>
      <w:bookmarkEnd w:id="321"/>
      <w:bookmarkStart w:id="322" w:name="_Toc71481169"/>
      <w:bookmarkEnd w:id="322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23" w:name="_Toc69312938"/>
      <w:bookmarkEnd w:id="323"/>
      <w:bookmarkStart w:id="324" w:name="_Toc71480786"/>
      <w:bookmarkEnd w:id="324"/>
      <w:bookmarkStart w:id="325" w:name="_Toc71481170"/>
      <w:bookmarkEnd w:id="325"/>
      <w:bookmarkStart w:id="326" w:name="_Toc71479730"/>
      <w:bookmarkEnd w:id="326"/>
    </w:p>
    <w:p>
      <w:pPr>
        <w:pStyle w:val="85"/>
        <w:numPr>
          <w:ilvl w:val="1"/>
          <w:numId w:val="2"/>
        </w:numPr>
      </w:pPr>
      <w:bookmarkStart w:id="327" w:name="_Toc71481171"/>
      <w:r>
        <w:rPr>
          <w:rFonts w:hint="eastAsia"/>
        </w:rPr>
        <w:t>小球移动</w:t>
      </w:r>
      <w:bookmarkEnd w:id="327"/>
    </w:p>
    <w:p>
      <w:pPr>
        <w:pStyle w:val="90"/>
        <w:numPr>
          <w:ilvl w:val="2"/>
          <w:numId w:val="2"/>
        </w:numPr>
        <w:ind w:leftChars="0"/>
      </w:pPr>
      <w:bookmarkStart w:id="328" w:name="_Toc71481172"/>
      <w:r>
        <w:rPr>
          <w:rFonts w:hint="eastAsia"/>
        </w:rPr>
        <w:t>小球在X轴方向移动</w:t>
      </w:r>
      <w:bookmarkEnd w:id="32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29" w:name="_Toc71481173"/>
      <w:r>
        <w:rPr>
          <w:rFonts w:hint="eastAsia"/>
        </w:rPr>
        <w:t>小球在Y轴方向移动</w:t>
      </w:r>
      <w:bookmarkEnd w:id="32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30" w:name="_Toc71481174"/>
      <w:r>
        <w:rPr>
          <w:rFonts w:hint="eastAsia"/>
        </w:rPr>
        <w:t>小球随机方向移动</w:t>
      </w:r>
      <w:bookmarkEnd w:id="33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331" w:name="_Toc71481175"/>
      <w:r>
        <w:rPr>
          <w:rFonts w:hint="eastAsia"/>
        </w:rPr>
        <w:t>轮播图</w:t>
      </w:r>
      <w:bookmarkEnd w:id="331"/>
    </w:p>
    <w:p>
      <w:pPr>
        <w:pStyle w:val="90"/>
        <w:numPr>
          <w:ilvl w:val="2"/>
          <w:numId w:val="2"/>
        </w:numPr>
        <w:ind w:leftChars="0"/>
      </w:pPr>
      <w:bookmarkStart w:id="332" w:name="_Toc71481176"/>
      <w:r>
        <w:rPr>
          <w:rFonts w:hint="eastAsia"/>
        </w:rPr>
        <w:t>无缝轮播</w:t>
      </w:r>
      <w:bookmarkEnd w:id="332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33" w:name="_Toc71481177"/>
      <w:r>
        <w:rPr>
          <w:rFonts w:hint="eastAsia"/>
        </w:rPr>
        <w:t>点击切换显示隐藏轮播</w:t>
      </w:r>
      <w:bookmarkEnd w:id="33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334" w:name="_Toc71481178"/>
      <w:r>
        <w:rPr>
          <w:rFonts w:hint="eastAsia"/>
        </w:rPr>
        <w:t>模态窗</w:t>
      </w:r>
      <w:bookmarkEnd w:id="334"/>
    </w:p>
    <w:p>
      <w:pPr>
        <w:pStyle w:val="90"/>
        <w:numPr>
          <w:ilvl w:val="2"/>
          <w:numId w:val="2"/>
        </w:numPr>
        <w:ind w:leftChars="0"/>
      </w:pPr>
      <w:bookmarkStart w:id="335" w:name="_Toc71481179"/>
      <w:r>
        <w:rPr>
          <w:rFonts w:hint="eastAsia"/>
        </w:rPr>
        <w:t>遮罩弹框显示隐藏</w:t>
      </w:r>
      <w:bookmarkEnd w:id="335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36" w:name="_Toc71481180"/>
      <w:r>
        <w:rPr>
          <w:rFonts w:hint="eastAsia"/>
        </w:rPr>
        <w:t>封装函数使用</w:t>
      </w:r>
      <w:bookmarkEnd w:id="33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18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掌握小球移动、轮播图、模态窗的原理</w:t>
      </w:r>
    </w:p>
    <w:p>
      <w:pPr>
        <w:pStyle w:val="81"/>
        <w:numPr>
          <w:ilvl w:val="0"/>
          <w:numId w:val="18"/>
        </w:numPr>
        <w:spacing w:before="156" w:beforeLines="50"/>
        <w:ind w:left="422" w:leftChars="201" w:firstLine="0" w:firstLineChars="0"/>
        <w:contextualSpacing/>
        <w:jc w:val="left"/>
        <w:rPr>
          <w:sz w:val="24"/>
          <w:szCs w:val="28"/>
        </w:rPr>
      </w:pPr>
      <w:r>
        <w:rPr>
          <w:rFonts w:hint="eastAsia" w:ascii="宋体" w:hAnsi="宋体" w:cs="宋体"/>
          <w:sz w:val="24"/>
        </w:rPr>
        <w:t>掌握函数的封装</w:t>
      </w:r>
    </w:p>
    <w:p>
      <w:pPr>
        <w:pStyle w:val="82"/>
      </w:pPr>
      <w:bookmarkStart w:id="337" w:name="_Toc69313161"/>
      <w:bookmarkStart w:id="338" w:name="_Toc71481181"/>
      <w:r>
        <w:t>D</w:t>
      </w:r>
      <w:r>
        <w:rPr>
          <w:rFonts w:hint="eastAsia"/>
        </w:rPr>
        <w:t>ay</w:t>
      </w:r>
      <w:r>
        <w:t>14 HTML</w:t>
      </w:r>
      <w:bookmarkEnd w:id="337"/>
      <w:r>
        <w:rPr>
          <w:rFonts w:hint="eastAsia"/>
        </w:rPr>
        <w:t>5</w:t>
      </w:r>
      <w:bookmarkEnd w:id="338"/>
    </w:p>
    <w:p>
      <w:pPr>
        <w:pStyle w:val="94"/>
        <w:keepNext/>
        <w:keepLines/>
        <w:numPr>
          <w:ilvl w:val="0"/>
          <w:numId w:val="19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39" w:name="_Toc71480798"/>
      <w:bookmarkEnd w:id="339"/>
      <w:bookmarkStart w:id="340" w:name="_Toc69313162"/>
      <w:bookmarkEnd w:id="340"/>
      <w:bookmarkStart w:id="341" w:name="_Toc71479742"/>
      <w:bookmarkEnd w:id="341"/>
      <w:bookmarkStart w:id="342" w:name="_Toc71481182"/>
      <w:bookmarkEnd w:id="342"/>
    </w:p>
    <w:p>
      <w:pPr>
        <w:pStyle w:val="94"/>
        <w:keepNext/>
        <w:keepLines/>
        <w:numPr>
          <w:ilvl w:val="0"/>
          <w:numId w:val="19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43" w:name="_Toc71479743"/>
      <w:bookmarkEnd w:id="343"/>
      <w:bookmarkStart w:id="344" w:name="_Toc71480799"/>
      <w:bookmarkEnd w:id="344"/>
      <w:bookmarkStart w:id="345" w:name="_Toc71481183"/>
      <w:bookmarkEnd w:id="345"/>
    </w:p>
    <w:p>
      <w:pPr>
        <w:pStyle w:val="94"/>
        <w:keepNext/>
        <w:keepLines/>
        <w:numPr>
          <w:ilvl w:val="0"/>
          <w:numId w:val="19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46" w:name="_Toc71479744"/>
      <w:bookmarkEnd w:id="346"/>
      <w:bookmarkStart w:id="347" w:name="_Toc71480800"/>
      <w:bookmarkEnd w:id="347"/>
      <w:bookmarkStart w:id="348" w:name="_Toc71481184"/>
      <w:bookmarkEnd w:id="348"/>
    </w:p>
    <w:p>
      <w:pPr>
        <w:pStyle w:val="85"/>
        <w:numPr>
          <w:ilvl w:val="1"/>
          <w:numId w:val="20"/>
        </w:numPr>
      </w:pPr>
      <w:bookmarkStart w:id="349" w:name="_Toc71481185"/>
      <w:r>
        <w:rPr>
          <w:rFonts w:hint="eastAsia"/>
        </w:rPr>
        <w:t>拖放</w:t>
      </w:r>
      <w:bookmarkEnd w:id="349"/>
    </w:p>
    <w:p>
      <w:pPr>
        <w:pStyle w:val="90"/>
        <w:numPr>
          <w:ilvl w:val="2"/>
          <w:numId w:val="20"/>
        </w:numPr>
        <w:ind w:leftChars="0"/>
      </w:pPr>
      <w:bookmarkStart w:id="350" w:name="_Toc71481186"/>
      <w:r>
        <w:rPr>
          <w:rFonts w:hint="eastAsia"/>
        </w:rPr>
        <w:t>拖拽属性</w:t>
      </w:r>
      <w:bookmarkEnd w:id="350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51" w:name="_Toc71481187"/>
      <w:r>
        <w:rPr>
          <w:rFonts w:hint="eastAsia"/>
        </w:rPr>
        <w:t>拖拽事件</w:t>
      </w:r>
      <w:bookmarkEnd w:id="35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52" w:name="_Toc71481188"/>
      <w:r>
        <w:rPr>
          <w:rFonts w:hint="eastAsia"/>
        </w:rPr>
        <w:t>e.dataTransfer</w:t>
      </w:r>
      <w:bookmarkEnd w:id="35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bookmarkStart w:id="353" w:name="_Toc71481189"/>
      <w:r>
        <w:rPr>
          <w:rFonts w:hint="eastAsia"/>
        </w:rPr>
        <w:t>video/audio属性、事件、方法</w:t>
      </w:r>
      <w:bookmarkEnd w:id="353"/>
    </w:p>
    <w:p>
      <w:pPr>
        <w:pStyle w:val="90"/>
        <w:numPr>
          <w:ilvl w:val="2"/>
          <w:numId w:val="20"/>
        </w:numPr>
        <w:ind w:leftChars="0"/>
      </w:pPr>
      <w:bookmarkStart w:id="354" w:name="_Toc71481190"/>
      <w:r>
        <w:rPr>
          <w:rFonts w:hint="eastAsia"/>
        </w:rPr>
        <w:t>video常用属性</w:t>
      </w:r>
      <w:bookmarkEnd w:id="35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55" w:name="_Toc71481191"/>
      <w:r>
        <w:rPr>
          <w:rFonts w:hint="eastAsia"/>
        </w:rPr>
        <w:t>video常用事件</w:t>
      </w:r>
      <w:bookmarkEnd w:id="35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56" w:name="_Toc71481192"/>
      <w:r>
        <w:rPr>
          <w:rFonts w:hint="eastAsia"/>
        </w:rPr>
        <w:t>video常用方法</w:t>
      </w:r>
      <w:bookmarkEnd w:id="35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bookmarkStart w:id="357" w:name="_Toc71481193"/>
      <w:r>
        <w:rPr>
          <w:rFonts w:hint="eastAsia"/>
        </w:rPr>
        <w:t>svg</w:t>
      </w:r>
      <w:bookmarkEnd w:id="357"/>
    </w:p>
    <w:p>
      <w:pPr>
        <w:pStyle w:val="90"/>
        <w:numPr>
          <w:ilvl w:val="2"/>
          <w:numId w:val="20"/>
        </w:numPr>
        <w:ind w:leftChars="0"/>
      </w:pPr>
      <w:bookmarkStart w:id="358" w:name="_Toc71481194"/>
      <w:r>
        <w:rPr>
          <w:rFonts w:hint="eastAsia"/>
        </w:rPr>
        <w:t>svg简介</w:t>
      </w:r>
      <w:bookmarkEnd w:id="35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r>
        <w:t xml:space="preserve"> </w:t>
      </w:r>
      <w:bookmarkStart w:id="359" w:name="_Toc71481195"/>
      <w:r>
        <w:rPr>
          <w:rFonts w:hint="eastAsia"/>
        </w:rPr>
        <w:t>canvas基础与canvas API</w:t>
      </w:r>
      <w:bookmarkEnd w:id="359"/>
    </w:p>
    <w:p>
      <w:pPr>
        <w:pStyle w:val="90"/>
        <w:numPr>
          <w:ilvl w:val="2"/>
          <w:numId w:val="20"/>
        </w:numPr>
        <w:ind w:leftChars="0"/>
      </w:pPr>
      <w:bookmarkStart w:id="360" w:name="_Toc71481196"/>
      <w:r>
        <w:rPr>
          <w:rFonts w:hint="eastAsia"/>
        </w:rPr>
        <w:t>canvas简介</w:t>
      </w:r>
      <w:bookmarkEnd w:id="360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61" w:name="_Toc71481197"/>
      <w:r>
        <w:rPr>
          <w:rFonts w:hint="eastAsia"/>
        </w:rPr>
        <w:t>canvas API</w:t>
      </w:r>
      <w:bookmarkEnd w:id="36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62" w:name="_Toc71481198"/>
      <w:r>
        <w:rPr>
          <w:rFonts w:hint="eastAsia"/>
        </w:rPr>
        <w:t>Canvas 正方形,圆形</w:t>
      </w:r>
      <w:bookmarkEnd w:id="36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bookmarkStart w:id="363" w:name="_Toc71481199"/>
      <w:r>
        <w:rPr>
          <w:rFonts w:hint="eastAsia"/>
        </w:rPr>
        <w:t>echarts</w:t>
      </w:r>
      <w:bookmarkEnd w:id="363"/>
    </w:p>
    <w:p>
      <w:pPr>
        <w:pStyle w:val="90"/>
        <w:numPr>
          <w:ilvl w:val="2"/>
          <w:numId w:val="20"/>
        </w:numPr>
        <w:ind w:leftChars="0"/>
      </w:pPr>
      <w:bookmarkStart w:id="364" w:name="_Toc71481200"/>
      <w:r>
        <w:rPr>
          <w:rFonts w:hint="eastAsia"/>
        </w:rPr>
        <w:t>echarts简介</w:t>
      </w:r>
      <w:bookmarkEnd w:id="36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65" w:name="_Toc71481201"/>
      <w:r>
        <w:rPr>
          <w:rFonts w:hint="eastAsia"/>
        </w:rPr>
        <w:t>echars下载</w:t>
      </w:r>
      <w:bookmarkEnd w:id="36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66" w:name="_Toc71481202"/>
      <w:r>
        <w:rPr>
          <w:rFonts w:hint="eastAsia"/>
        </w:rPr>
        <w:t>常见折线图、柱状图</w:t>
      </w:r>
      <w:bookmarkEnd w:id="36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21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了解video/audio/svg/canvas</w:t>
      </w:r>
    </w:p>
    <w:p>
      <w:pPr>
        <w:pStyle w:val="81"/>
        <w:numPr>
          <w:ilvl w:val="0"/>
          <w:numId w:val="21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掌握拖放</w:t>
      </w:r>
    </w:p>
    <w:p>
      <w:pPr>
        <w:pStyle w:val="81"/>
        <w:numPr>
          <w:ilvl w:val="0"/>
          <w:numId w:val="21"/>
        </w:numPr>
        <w:spacing w:before="156" w:beforeLines="50"/>
        <w:ind w:left="422" w:leftChars="201" w:firstLine="0" w:firstLineChars="0"/>
        <w:contextualSpacing/>
        <w:jc w:val="left"/>
        <w:rPr>
          <w:sz w:val="24"/>
          <w:szCs w:val="28"/>
        </w:rPr>
      </w:pPr>
      <w:r>
        <w:rPr>
          <w:rFonts w:hint="eastAsia" w:ascii="宋体" w:hAnsi="宋体" w:cs="宋体"/>
          <w:sz w:val="24"/>
        </w:rPr>
        <w:t>掌握echarts下载使用</w:t>
      </w:r>
    </w:p>
    <w:p>
      <w:pPr>
        <w:pStyle w:val="82"/>
      </w:pPr>
      <w:bookmarkStart w:id="367" w:name="_Toc69313275"/>
      <w:bookmarkStart w:id="368" w:name="_Toc71481203"/>
      <w:r>
        <w:t>D</w:t>
      </w:r>
      <w:r>
        <w:rPr>
          <w:rFonts w:hint="eastAsia"/>
        </w:rPr>
        <w:t>ay</w:t>
      </w:r>
      <w:r>
        <w:t xml:space="preserve">15 </w:t>
      </w:r>
      <w:bookmarkEnd w:id="367"/>
      <w:r>
        <w:rPr>
          <w:rFonts w:hint="eastAsia"/>
        </w:rPr>
        <w:t>CSS3</w:t>
      </w:r>
      <w:bookmarkEnd w:id="368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69" w:name="_Toc71479764"/>
      <w:bookmarkEnd w:id="369"/>
      <w:bookmarkStart w:id="370" w:name="_Toc71480820"/>
      <w:bookmarkEnd w:id="370"/>
      <w:bookmarkStart w:id="371" w:name="_Toc69313276"/>
      <w:bookmarkEnd w:id="371"/>
      <w:bookmarkStart w:id="372" w:name="_Toc71481204"/>
      <w:bookmarkEnd w:id="372"/>
    </w:p>
    <w:p>
      <w:pPr>
        <w:pStyle w:val="9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73" w:name="_Toc71479765"/>
      <w:bookmarkEnd w:id="373"/>
      <w:bookmarkStart w:id="374" w:name="_Toc71481205"/>
      <w:bookmarkEnd w:id="374"/>
      <w:bookmarkStart w:id="375" w:name="_Toc69313277"/>
      <w:bookmarkEnd w:id="375"/>
      <w:bookmarkStart w:id="376" w:name="_Toc71480821"/>
      <w:bookmarkEnd w:id="376"/>
    </w:p>
    <w:p>
      <w:pPr>
        <w:pStyle w:val="85"/>
        <w:numPr>
          <w:ilvl w:val="1"/>
          <w:numId w:val="2"/>
        </w:numPr>
      </w:pPr>
      <w:bookmarkStart w:id="377" w:name="_Toc71481206"/>
      <w:r>
        <w:rPr>
          <w:rFonts w:hint="eastAsia"/>
        </w:rPr>
        <w:t>变形transform</w:t>
      </w:r>
      <w:bookmarkEnd w:id="377"/>
    </w:p>
    <w:p>
      <w:pPr>
        <w:pStyle w:val="90"/>
        <w:numPr>
          <w:ilvl w:val="2"/>
          <w:numId w:val="2"/>
        </w:numPr>
        <w:ind w:leftChars="0"/>
      </w:pPr>
      <w:bookmarkStart w:id="378" w:name="_Toc71481207"/>
      <w:r>
        <w:rPr>
          <w:rFonts w:hint="eastAsia"/>
        </w:rPr>
        <w:t>变形相关属性</w:t>
      </w:r>
      <w:bookmarkEnd w:id="37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379" w:name="_Toc71481208"/>
      <w:r>
        <w:rPr>
          <w:rFonts w:hint="eastAsia"/>
        </w:rPr>
        <w:t>过渡transition</w:t>
      </w:r>
      <w:bookmarkEnd w:id="379"/>
    </w:p>
    <w:p>
      <w:pPr>
        <w:pStyle w:val="90"/>
        <w:numPr>
          <w:ilvl w:val="2"/>
          <w:numId w:val="2"/>
        </w:numPr>
        <w:ind w:leftChars="0"/>
      </w:pPr>
      <w:bookmarkStart w:id="380" w:name="_Toc71481209"/>
      <w:r>
        <w:rPr>
          <w:rFonts w:hint="eastAsia"/>
        </w:rPr>
        <w:t>过渡实现的必要条件</w:t>
      </w:r>
      <w:bookmarkEnd w:id="380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81" w:name="_Toc71481210"/>
      <w:r>
        <w:rPr>
          <w:rFonts w:hint="eastAsia"/>
        </w:rPr>
        <w:t>实现过渡的相关属性</w:t>
      </w:r>
      <w:bookmarkEnd w:id="38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"/>
        </w:numPr>
      </w:pPr>
      <w:bookmarkStart w:id="382" w:name="_Toc71481211"/>
      <w:r>
        <w:rPr>
          <w:rFonts w:hint="eastAsia"/>
        </w:rPr>
        <w:t>动画animation</w:t>
      </w:r>
      <w:bookmarkEnd w:id="382"/>
    </w:p>
    <w:p>
      <w:pPr>
        <w:pStyle w:val="90"/>
        <w:numPr>
          <w:ilvl w:val="2"/>
          <w:numId w:val="2"/>
        </w:numPr>
        <w:ind w:leftChars="0"/>
      </w:pPr>
      <w:bookmarkStart w:id="383" w:name="_Toc71481212"/>
      <w:r>
        <w:rPr>
          <w:rFonts w:hint="eastAsia"/>
        </w:rPr>
        <w:t>动画简介</w:t>
      </w:r>
      <w:bookmarkEnd w:id="383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84" w:name="_Toc71481213"/>
      <w:r>
        <w:rPr>
          <w:rFonts w:hint="eastAsia"/>
        </w:rPr>
        <w:t>动画实现的过程</w:t>
      </w:r>
      <w:bookmarkEnd w:id="38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385" w:name="_Toc71481214"/>
      <w:r>
        <w:rPr>
          <w:rFonts w:hint="eastAsia"/>
        </w:rPr>
        <w:t>动画相关属性</w:t>
      </w:r>
      <w:bookmarkEnd w:id="38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22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掌握变形及相关属性</w:t>
      </w:r>
    </w:p>
    <w:p>
      <w:pPr>
        <w:pStyle w:val="81"/>
        <w:numPr>
          <w:ilvl w:val="0"/>
          <w:numId w:val="22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掌握过渡及相关属性</w:t>
      </w:r>
    </w:p>
    <w:p>
      <w:pPr>
        <w:pStyle w:val="81"/>
        <w:numPr>
          <w:ilvl w:val="0"/>
          <w:numId w:val="22"/>
        </w:numPr>
        <w:spacing w:before="156" w:beforeLines="50"/>
        <w:ind w:left="422" w:leftChars="201" w:firstLine="0" w:firstLineChars="0"/>
        <w:contextualSpacing/>
        <w:jc w:val="left"/>
        <w:rPr>
          <w:sz w:val="24"/>
          <w:szCs w:val="28"/>
        </w:rPr>
      </w:pPr>
      <w:r>
        <w:rPr>
          <w:rFonts w:hint="eastAsia" w:ascii="宋体" w:hAnsi="宋体" w:cs="宋体"/>
          <w:sz w:val="24"/>
        </w:rPr>
        <w:t>掌握动画及相关属性</w:t>
      </w:r>
    </w:p>
    <w:p>
      <w:pPr>
        <w:pStyle w:val="82"/>
      </w:pPr>
      <w:bookmarkStart w:id="386" w:name="_Toc69313388"/>
      <w:bookmarkStart w:id="387" w:name="_Toc71481215"/>
      <w:r>
        <w:t>D</w:t>
      </w:r>
      <w:r>
        <w:rPr>
          <w:rFonts w:hint="eastAsia"/>
        </w:rPr>
        <w:t>ay</w:t>
      </w:r>
      <w:r>
        <w:t xml:space="preserve">16 </w:t>
      </w:r>
      <w:bookmarkEnd w:id="386"/>
      <w:r>
        <w:rPr>
          <w:rFonts w:hint="eastAsia"/>
        </w:rPr>
        <w:t>JS进阶1</w:t>
      </w:r>
      <w:bookmarkEnd w:id="387"/>
    </w:p>
    <w:p>
      <w:pPr>
        <w:pStyle w:val="94"/>
        <w:keepNext/>
        <w:keepLines/>
        <w:numPr>
          <w:ilvl w:val="0"/>
          <w:numId w:val="20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88" w:name="_Toc69313389"/>
      <w:bookmarkEnd w:id="388"/>
      <w:bookmarkStart w:id="389" w:name="_Toc71479776"/>
      <w:bookmarkEnd w:id="389"/>
      <w:bookmarkStart w:id="390" w:name="_Toc71480832"/>
      <w:bookmarkEnd w:id="390"/>
      <w:bookmarkStart w:id="391" w:name="_Toc71481216"/>
      <w:bookmarkEnd w:id="391"/>
    </w:p>
    <w:p>
      <w:pPr>
        <w:pStyle w:val="94"/>
        <w:keepNext/>
        <w:keepLines/>
        <w:numPr>
          <w:ilvl w:val="0"/>
          <w:numId w:val="20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392" w:name="_Toc71481217"/>
      <w:bookmarkEnd w:id="392"/>
      <w:bookmarkStart w:id="393" w:name="_Toc71479777"/>
      <w:bookmarkEnd w:id="393"/>
      <w:bookmarkStart w:id="394" w:name="_Toc71480833"/>
      <w:bookmarkEnd w:id="394"/>
      <w:bookmarkStart w:id="395" w:name="_Toc69313390"/>
      <w:bookmarkEnd w:id="395"/>
    </w:p>
    <w:p>
      <w:pPr>
        <w:pStyle w:val="85"/>
        <w:numPr>
          <w:ilvl w:val="1"/>
          <w:numId w:val="20"/>
        </w:numPr>
      </w:pPr>
      <w:bookmarkStart w:id="396" w:name="_Toc71481218"/>
      <w:r>
        <w:rPr>
          <w:rFonts w:hint="eastAsia"/>
        </w:rPr>
        <w:t>Function函数</w:t>
      </w:r>
      <w:bookmarkEnd w:id="396"/>
    </w:p>
    <w:p>
      <w:pPr>
        <w:pStyle w:val="90"/>
        <w:numPr>
          <w:ilvl w:val="2"/>
          <w:numId w:val="20"/>
        </w:numPr>
        <w:ind w:leftChars="0"/>
      </w:pPr>
      <w:bookmarkStart w:id="397" w:name="_Toc71481219"/>
      <w:r>
        <w:rPr>
          <w:rFonts w:hint="eastAsia"/>
        </w:rPr>
        <w:t>基本介绍</w:t>
      </w:r>
      <w:bookmarkEnd w:id="39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98" w:name="_Toc71481220"/>
      <w:r>
        <w:rPr>
          <w:rFonts w:hint="eastAsia"/>
        </w:rPr>
        <w:t>函数的声明方式</w:t>
      </w:r>
      <w:bookmarkEnd w:id="39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399" w:name="_Toc71481221"/>
      <w:r>
        <w:rPr>
          <w:rFonts w:hint="eastAsia"/>
        </w:rPr>
        <w:t>作为值的函数</w:t>
      </w:r>
      <w:bookmarkEnd w:id="39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00" w:name="_Toc71481222"/>
      <w:r>
        <w:rPr>
          <w:rFonts w:hint="eastAsia"/>
        </w:rPr>
        <w:t>arguments,arguments.callee</w:t>
      </w:r>
      <w:bookmarkEnd w:id="40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01" w:name="_Toc71481223"/>
      <w:r>
        <w:rPr>
          <w:rFonts w:hint="eastAsia"/>
        </w:rPr>
        <w:t>apply()和call(),bind()方法的应用</w:t>
      </w:r>
      <w:bookmarkEnd w:id="40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02" w:name="_Toc71481224"/>
      <w:r>
        <w:rPr>
          <w:rFonts w:hint="eastAsia"/>
        </w:rPr>
        <w:t>返回值</w:t>
      </w:r>
      <w:bookmarkEnd w:id="40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03" w:name="_Toc71481225"/>
      <w:r>
        <w:rPr>
          <w:rFonts w:hint="eastAsia"/>
        </w:rPr>
        <w:t>递归和断点调试debug</w:t>
      </w:r>
      <w:bookmarkEnd w:id="40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授课时长:10分钟</w:t>
      </w:r>
    </w:p>
    <w:p>
      <w:pPr>
        <w:pStyle w:val="90"/>
        <w:numPr>
          <w:ilvl w:val="2"/>
          <w:numId w:val="20"/>
        </w:numPr>
        <w:ind w:leftChars="0"/>
      </w:pPr>
      <w:bookmarkStart w:id="404" w:name="_Toc71481226"/>
      <w:r>
        <w:rPr>
          <w:rFonts w:hint="eastAsia"/>
        </w:rPr>
        <w:t>构造函数和对象的区别</w:t>
      </w:r>
      <w:bookmarkEnd w:id="40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授课时长:10分钟</w:t>
      </w:r>
    </w:p>
    <w:p>
      <w:pPr>
        <w:pStyle w:val="90"/>
        <w:numPr>
          <w:ilvl w:val="2"/>
          <w:numId w:val="20"/>
        </w:numPr>
        <w:ind w:leftChars="0"/>
      </w:pPr>
      <w:bookmarkStart w:id="405" w:name="_Toc71481227"/>
      <w:r>
        <w:rPr>
          <w:rFonts w:hint="eastAsia"/>
        </w:rPr>
        <w:t>new关键字的作用</w:t>
      </w:r>
      <w:bookmarkEnd w:id="40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授课时长:10分钟</w:t>
      </w:r>
    </w:p>
    <w:p>
      <w:pPr>
        <w:pStyle w:val="85"/>
        <w:numPr>
          <w:ilvl w:val="1"/>
          <w:numId w:val="20"/>
        </w:numPr>
      </w:pPr>
      <w:bookmarkStart w:id="406" w:name="_Toc71481228"/>
      <w:r>
        <w:rPr>
          <w:rFonts w:hint="eastAsia"/>
        </w:rPr>
        <w:t>对象与数组</w:t>
      </w:r>
      <w:bookmarkEnd w:id="406"/>
    </w:p>
    <w:p>
      <w:pPr>
        <w:pStyle w:val="90"/>
        <w:numPr>
          <w:ilvl w:val="2"/>
          <w:numId w:val="20"/>
        </w:numPr>
        <w:ind w:leftChars="0"/>
      </w:pPr>
      <w:bookmarkStart w:id="407" w:name="_Toc71481229"/>
      <w:r>
        <w:rPr>
          <w:rFonts w:hint="eastAsia"/>
        </w:rPr>
        <w:t>对象创建</w:t>
      </w:r>
      <w:bookmarkEnd w:id="407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08" w:name="_Toc71481230"/>
      <w:r>
        <w:rPr>
          <w:rFonts w:hint="eastAsia"/>
        </w:rPr>
        <w:t>添加删除访问属性</w:t>
      </w:r>
      <w:bookmarkEnd w:id="40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09" w:name="_Toc71481231"/>
      <w:r>
        <w:rPr>
          <w:rFonts w:hint="eastAsia"/>
        </w:rPr>
        <w:t>Object介绍</w:t>
      </w:r>
      <w:bookmarkEnd w:id="40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10" w:name="_Toc71481232"/>
      <w:r>
        <w:rPr>
          <w:rFonts w:hint="eastAsia"/>
        </w:rPr>
        <w:t>Object类型</w:t>
      </w:r>
      <w:bookmarkEnd w:id="41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11" w:name="_Toc71481233"/>
      <w:r>
        <w:rPr>
          <w:rFonts w:hint="eastAsia"/>
        </w:rPr>
        <w:t>数组与对象的差异</w:t>
      </w:r>
      <w:bookmarkEnd w:id="41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12" w:name="_Toc71481234"/>
      <w:r>
        <w:rPr>
          <w:rFonts w:hint="eastAsia"/>
        </w:rPr>
        <w:t>访问对象方法</w:t>
      </w:r>
      <w:bookmarkEnd w:id="41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13" w:name="_Toc71481235"/>
      <w:r>
        <w:rPr>
          <w:rFonts w:hint="eastAsia"/>
        </w:rPr>
        <w:t>修改属性与方法</w:t>
      </w:r>
      <w:bookmarkEnd w:id="41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授课时长:10分钟</w:t>
      </w:r>
    </w:p>
    <w:p>
      <w:pPr>
        <w:pStyle w:val="90"/>
        <w:numPr>
          <w:ilvl w:val="2"/>
          <w:numId w:val="20"/>
        </w:numPr>
        <w:ind w:leftChars="0"/>
      </w:pPr>
      <w:bookmarkStart w:id="414" w:name="_Toc71481236"/>
      <w:r>
        <w:rPr>
          <w:rFonts w:hint="eastAsia"/>
        </w:rPr>
        <w:t>删除对象属性与方法</w:t>
      </w:r>
      <w:bookmarkEnd w:id="41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授课时长:10分钟</w:t>
      </w:r>
    </w:p>
    <w:p>
      <w:pPr>
        <w:pStyle w:val="90"/>
        <w:numPr>
          <w:ilvl w:val="2"/>
          <w:numId w:val="20"/>
        </w:numPr>
        <w:ind w:leftChars="0"/>
      </w:pPr>
      <w:bookmarkStart w:id="415" w:name="_Toc71481237"/>
      <w:r>
        <w:rPr>
          <w:rFonts w:hint="eastAsia"/>
        </w:rPr>
        <w:t>使用this值</w:t>
      </w:r>
      <w:bookmarkEnd w:id="41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授课时长:20分钟</w:t>
      </w:r>
    </w:p>
    <w:p>
      <w:pPr>
        <w:pStyle w:val="90"/>
        <w:numPr>
          <w:ilvl w:val="2"/>
          <w:numId w:val="20"/>
        </w:numPr>
        <w:ind w:leftChars="0"/>
      </w:pPr>
      <w:bookmarkStart w:id="416" w:name="_Toc71481238"/>
      <w:r>
        <w:rPr>
          <w:rFonts w:hint="eastAsia"/>
        </w:rPr>
        <w:t>对象遍历</w:t>
      </w:r>
      <w:bookmarkEnd w:id="416"/>
    </w:p>
    <w:p>
      <w:pPr>
        <w:ind w:left="544" w:firstLine="420"/>
      </w:pPr>
      <w:r>
        <w:rPr>
          <w:rFonts w:hint="eastAsia"/>
          <w:sz w:val="24"/>
          <w:szCs w:val="28"/>
        </w:rPr>
        <w:t>授课时长:10分钟</w:t>
      </w:r>
    </w:p>
    <w:p>
      <w:pPr>
        <w:pStyle w:val="85"/>
        <w:numPr>
          <w:ilvl w:val="1"/>
          <w:numId w:val="20"/>
        </w:numPr>
      </w:pPr>
      <w:bookmarkStart w:id="417" w:name="_Toc71481239"/>
      <w:r>
        <w:rPr>
          <w:rFonts w:hint="eastAsia"/>
        </w:rPr>
        <w:t>字符串方法</w:t>
      </w:r>
      <w:bookmarkEnd w:id="417"/>
    </w:p>
    <w:p>
      <w:pPr>
        <w:pStyle w:val="90"/>
        <w:numPr>
          <w:ilvl w:val="2"/>
          <w:numId w:val="20"/>
        </w:numPr>
        <w:ind w:leftChars="0"/>
      </w:pPr>
      <w:bookmarkStart w:id="418" w:name="_Toc71481240"/>
      <w:r>
        <w:rPr>
          <w:rFonts w:hint="eastAsia"/>
        </w:rPr>
        <w:t>search match replace</w:t>
      </w:r>
      <w:bookmarkEnd w:id="41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19" w:name="_Toc71481241"/>
      <w:r>
        <w:rPr>
          <w:rFonts w:hint="eastAsia"/>
        </w:rPr>
        <w:t>charAt(index)  charCodeAt  fromCharCode</w:t>
      </w:r>
      <w:bookmarkEnd w:id="419"/>
    </w:p>
    <w:p>
      <w:pPr>
        <w:ind w:left="544" w:firstLine="420"/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bookmarkStart w:id="420" w:name="_Toc71481242"/>
      <w:r>
        <w:rPr>
          <w:rFonts w:hint="eastAsia"/>
        </w:rPr>
        <w:t>js线程,同步、异步,</w:t>
      </w:r>
      <w:r>
        <w:t>js</w:t>
      </w:r>
      <w:r>
        <w:rPr>
          <w:rFonts w:hint="eastAsia"/>
        </w:rPr>
        <w:t>机制</w:t>
      </w:r>
      <w:bookmarkEnd w:id="420"/>
      <w:r>
        <w:rPr>
          <w:rFonts w:hint="eastAsia"/>
        </w:rPr>
        <w:t xml:space="preserve"> </w:t>
      </w:r>
    </w:p>
    <w:p>
      <w:pPr>
        <w:pStyle w:val="90"/>
        <w:numPr>
          <w:ilvl w:val="2"/>
          <w:numId w:val="20"/>
        </w:numPr>
        <w:ind w:leftChars="0"/>
      </w:pPr>
      <w:bookmarkStart w:id="421" w:name="_Toc71481243"/>
      <w:r>
        <w:rPr>
          <w:rFonts w:hint="eastAsia"/>
        </w:rPr>
        <w:t>JS 是单线程</w:t>
      </w:r>
      <w:bookmarkEnd w:id="42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22" w:name="_Toc71481244"/>
      <w:r>
        <w:rPr>
          <w:rFonts w:hint="eastAsia"/>
        </w:rPr>
        <w:t>同步任务和异步任务</w:t>
      </w:r>
      <w:bookmarkEnd w:id="42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23" w:name="_Toc71481245"/>
      <w:r>
        <w:rPr>
          <w:rFonts w:hint="eastAsia"/>
        </w:rPr>
        <w:t>JS执行机制（事件循环）</w:t>
      </w:r>
      <w:bookmarkEnd w:id="42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r>
        <w:rPr>
          <w:rFonts w:hint="eastAsia"/>
        </w:rPr>
        <w:t xml:space="preserve"> </w:t>
      </w:r>
      <w:bookmarkStart w:id="424" w:name="_Toc71481246"/>
      <w:r>
        <w:rPr>
          <w:rFonts w:hint="eastAsia"/>
        </w:rPr>
        <w:t>二维数组（了解）</w:t>
      </w:r>
      <w:bookmarkEnd w:id="424"/>
    </w:p>
    <w:p>
      <w:pPr>
        <w:pStyle w:val="90"/>
        <w:numPr>
          <w:ilvl w:val="2"/>
          <w:numId w:val="2"/>
        </w:numPr>
        <w:ind w:leftChars="0"/>
      </w:pPr>
      <w:bookmarkStart w:id="425" w:name="_Toc71481247"/>
      <w:r>
        <w:rPr>
          <w:rFonts w:hint="eastAsia"/>
        </w:rPr>
        <w:t>二维数组创建</w:t>
      </w:r>
      <w:bookmarkEnd w:id="425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"/>
        </w:numPr>
        <w:ind w:leftChars="0"/>
      </w:pPr>
      <w:bookmarkStart w:id="426" w:name="_Toc71481248"/>
      <w:r>
        <w:rPr>
          <w:rFonts w:hint="eastAsia"/>
        </w:rPr>
        <w:t>二维数组遍历</w:t>
      </w:r>
      <w:bookmarkEnd w:id="426"/>
    </w:p>
    <w:p>
      <w:pPr>
        <w:ind w:left="544" w:firstLine="420"/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r>
        <w:rPr>
          <w:rFonts w:hint="eastAsia"/>
        </w:rPr>
        <w:t xml:space="preserve"> </w:t>
      </w:r>
      <w:bookmarkStart w:id="427" w:name="_Toc71481249"/>
      <w:r>
        <w:rPr>
          <w:rFonts w:hint="eastAsia"/>
        </w:rPr>
        <w:t>回调函数</w:t>
      </w:r>
      <w:bookmarkEnd w:id="427"/>
    </w:p>
    <w:p>
      <w:pPr>
        <w:pStyle w:val="90"/>
        <w:numPr>
          <w:ilvl w:val="2"/>
          <w:numId w:val="20"/>
        </w:numPr>
        <w:ind w:leftChars="0"/>
      </w:pPr>
      <w:bookmarkStart w:id="428" w:name="_Toc71481250"/>
      <w:r>
        <w:rPr>
          <w:rFonts w:hint="eastAsia"/>
        </w:rPr>
        <w:t>回调函数概念</w:t>
      </w:r>
      <w:bookmarkEnd w:id="42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29" w:name="_Toc71481251"/>
      <w:r>
        <w:rPr>
          <w:rFonts w:hint="eastAsia"/>
        </w:rPr>
        <w:t>回调函数应用</w:t>
      </w:r>
      <w:bookmarkEnd w:id="42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bookmarkStart w:id="430" w:name="_Toc71481252"/>
      <w:r>
        <w:rPr>
          <w:rFonts w:hint="eastAsia"/>
        </w:rPr>
        <w:t>返回函数的函数</w:t>
      </w:r>
      <w:bookmarkEnd w:id="430"/>
    </w:p>
    <w:p>
      <w:pPr>
        <w:pStyle w:val="90"/>
        <w:numPr>
          <w:ilvl w:val="2"/>
          <w:numId w:val="20"/>
        </w:numPr>
        <w:ind w:leftChars="0"/>
      </w:pPr>
      <w:bookmarkStart w:id="431" w:name="_Toc71481253"/>
      <w:r>
        <w:rPr>
          <w:rFonts w:hint="eastAsia"/>
        </w:rPr>
        <w:t>返回函数的函数</w:t>
      </w:r>
      <w:bookmarkEnd w:id="43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32" w:name="_Toc71481254"/>
      <w:r>
        <w:rPr>
          <w:rFonts w:hint="eastAsia"/>
        </w:rPr>
        <w:t>闭包</w:t>
      </w:r>
      <w:bookmarkEnd w:id="43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33" w:name="_Toc71481255"/>
      <w:r>
        <w:t>预解析相关概念</w:t>
      </w:r>
      <w:bookmarkEnd w:id="43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34" w:name="_Toc71481256"/>
      <w:r>
        <w:t>变量预解析</w:t>
      </w:r>
      <w:bookmarkEnd w:id="43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35" w:name="_Toc71481257"/>
      <w:r>
        <w:t>函数预解析</w:t>
      </w:r>
      <w:bookmarkEnd w:id="43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23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了解JS线程,二维数组</w:t>
      </w:r>
    </w:p>
    <w:p>
      <w:pPr>
        <w:pStyle w:val="81"/>
        <w:numPr>
          <w:ilvl w:val="0"/>
          <w:numId w:val="23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掌握函数、回调函数、返回函数</w:t>
      </w:r>
    </w:p>
    <w:p>
      <w:pPr>
        <w:pStyle w:val="81"/>
        <w:numPr>
          <w:ilvl w:val="0"/>
          <w:numId w:val="23"/>
        </w:numPr>
        <w:spacing w:before="156" w:beforeLines="50"/>
        <w:ind w:left="422" w:leftChars="201" w:firstLine="0" w:firstLineChars="0"/>
        <w:contextualSpacing/>
        <w:jc w:val="left"/>
        <w:rPr>
          <w:sz w:val="24"/>
          <w:szCs w:val="28"/>
        </w:rPr>
      </w:pPr>
      <w:r>
        <w:rPr>
          <w:rFonts w:hint="eastAsia" w:ascii="宋体" w:hAnsi="宋体" w:cs="宋体"/>
          <w:sz w:val="24"/>
        </w:rPr>
        <w:t>掌握字符串、对象、数组</w:t>
      </w:r>
    </w:p>
    <w:p>
      <w:pPr>
        <w:pStyle w:val="82"/>
      </w:pPr>
      <w:bookmarkStart w:id="436" w:name="_Toc69313501"/>
      <w:bookmarkStart w:id="437" w:name="_Toc71481258"/>
      <w:r>
        <w:t>D</w:t>
      </w:r>
      <w:r>
        <w:rPr>
          <w:rFonts w:hint="eastAsia"/>
        </w:rPr>
        <w:t>ay</w:t>
      </w:r>
      <w:r>
        <w:t xml:space="preserve">17 </w:t>
      </w:r>
      <w:bookmarkEnd w:id="436"/>
      <w:r>
        <w:rPr>
          <w:rFonts w:hint="eastAsia"/>
        </w:rPr>
        <w:t>JS进阶2</w:t>
      </w:r>
      <w:bookmarkEnd w:id="437"/>
    </w:p>
    <w:p>
      <w:pPr>
        <w:pStyle w:val="94"/>
        <w:keepNext/>
        <w:keepLines/>
        <w:numPr>
          <w:ilvl w:val="0"/>
          <w:numId w:val="20"/>
        </w:numPr>
        <w:spacing w:before="260" w:after="260"/>
        <w:ind w:firstLineChars="0"/>
        <w:outlineLvl w:val="1"/>
        <w:rPr>
          <w:rFonts w:ascii="宋体" w:hAnsi="宋体" w:cs="宋体"/>
          <w:vanish/>
          <w:sz w:val="28"/>
          <w:szCs w:val="20"/>
        </w:rPr>
      </w:pPr>
      <w:bookmarkStart w:id="438" w:name="_Toc69313502"/>
      <w:bookmarkEnd w:id="438"/>
      <w:bookmarkStart w:id="439" w:name="_Toc71481259"/>
      <w:bookmarkEnd w:id="439"/>
      <w:bookmarkStart w:id="440" w:name="_Toc71479819"/>
      <w:bookmarkEnd w:id="440"/>
      <w:bookmarkStart w:id="441" w:name="_Toc71480875"/>
      <w:bookmarkEnd w:id="441"/>
    </w:p>
    <w:p>
      <w:pPr>
        <w:pStyle w:val="85"/>
        <w:numPr>
          <w:ilvl w:val="1"/>
          <w:numId w:val="20"/>
        </w:numPr>
      </w:pPr>
      <w:bookmarkStart w:id="442" w:name="_Toc71481260"/>
      <w:r>
        <w:rPr>
          <w:rFonts w:hint="eastAsia"/>
        </w:rPr>
        <w:t>数组方法</w:t>
      </w:r>
      <w:bookmarkEnd w:id="442"/>
    </w:p>
    <w:p>
      <w:pPr>
        <w:pStyle w:val="90"/>
        <w:numPr>
          <w:ilvl w:val="2"/>
          <w:numId w:val="20"/>
        </w:numPr>
        <w:ind w:leftChars="0"/>
      </w:pPr>
      <w:bookmarkStart w:id="443" w:name="_Toc71481261"/>
      <w:r>
        <w:rPr>
          <w:rFonts w:hint="eastAsia"/>
        </w:rPr>
        <w:t>find findIndex filter map</w:t>
      </w:r>
      <w:bookmarkEnd w:id="44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44" w:name="_Toc71481262"/>
      <w:r>
        <w:rPr>
          <w:rFonts w:hint="eastAsia"/>
        </w:rPr>
        <w:t>isArray from</w:t>
      </w:r>
      <w:bookmarkEnd w:id="444"/>
    </w:p>
    <w:p>
      <w:pPr>
        <w:ind w:left="544" w:firstLine="420"/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0"/>
        </w:numPr>
      </w:pPr>
      <w:bookmarkStart w:id="445" w:name="_Toc71481263"/>
      <w:r>
        <w:rPr>
          <w:rFonts w:hint="eastAsia"/>
        </w:rPr>
        <w:t>变量、作用域及内存</w:t>
      </w:r>
      <w:bookmarkEnd w:id="445"/>
    </w:p>
    <w:p>
      <w:pPr>
        <w:pStyle w:val="90"/>
        <w:numPr>
          <w:ilvl w:val="2"/>
          <w:numId w:val="20"/>
        </w:numPr>
        <w:ind w:leftChars="0"/>
      </w:pPr>
      <w:bookmarkStart w:id="446" w:name="_Toc71481264"/>
      <w:r>
        <w:rPr>
          <w:rFonts w:hint="eastAsia"/>
        </w:rPr>
        <w:t>基本类型值与引用类型值</w:t>
      </w:r>
      <w:bookmarkEnd w:id="44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47" w:name="_Toc71481265"/>
      <w:r>
        <w:rPr>
          <w:rFonts w:hint="eastAsia"/>
        </w:rPr>
        <w:t>传递参数</w:t>
      </w:r>
      <w:bookmarkEnd w:id="44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48" w:name="_Toc71481266"/>
      <w:r>
        <w:rPr>
          <w:rFonts w:hint="eastAsia"/>
        </w:rPr>
        <w:t>检测类型</w:t>
      </w:r>
      <w:bookmarkEnd w:id="44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49" w:name="_Toc71481267"/>
      <w:r>
        <w:rPr>
          <w:rFonts w:hint="eastAsia"/>
        </w:rPr>
        <w:t>执行环境与作用域</w:t>
      </w:r>
      <w:bookmarkEnd w:id="44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50" w:name="_Toc71481268"/>
      <w:r>
        <w:rPr>
          <w:rFonts w:hint="eastAsia"/>
        </w:rPr>
        <w:t>块级作用域</w:t>
      </w:r>
      <w:bookmarkEnd w:id="45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51" w:name="_Toc71481269"/>
      <w:r>
        <w:rPr>
          <w:rFonts w:hint="eastAsia"/>
        </w:rPr>
        <w:t>变量提升</w:t>
      </w:r>
      <w:bookmarkEnd w:id="45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52" w:name="_Toc71481270"/>
      <w:r>
        <w:rPr>
          <w:rFonts w:hint="eastAsia"/>
        </w:rPr>
        <w:t>变量查询</w:t>
      </w:r>
      <w:bookmarkEnd w:id="45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pStyle w:val="90"/>
        <w:numPr>
          <w:ilvl w:val="2"/>
          <w:numId w:val="20"/>
        </w:numPr>
        <w:ind w:leftChars="0"/>
      </w:pPr>
      <w:bookmarkStart w:id="453" w:name="_Toc71481271"/>
      <w:r>
        <w:rPr>
          <w:rFonts w:hint="eastAsia"/>
        </w:rPr>
        <w:t>变量内存及什么是内存泄露</w:t>
      </w:r>
      <w:bookmarkEnd w:id="453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pStyle w:val="90"/>
        <w:numPr>
          <w:ilvl w:val="2"/>
          <w:numId w:val="20"/>
        </w:numPr>
        <w:ind w:leftChars="0"/>
      </w:pPr>
      <w:bookmarkStart w:id="454" w:name="_Toc71481272"/>
      <w:r>
        <w:rPr>
          <w:rFonts w:hint="eastAsia"/>
        </w:rPr>
        <w:t>堆和栈</w:t>
      </w:r>
      <w:bookmarkEnd w:id="45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授课时长:x分钟</w:t>
      </w:r>
    </w:p>
    <w:p>
      <w:pPr>
        <w:pStyle w:val="85"/>
        <w:numPr>
          <w:ilvl w:val="1"/>
          <w:numId w:val="20"/>
        </w:numPr>
      </w:pPr>
      <w:bookmarkStart w:id="455" w:name="_Toc71481273"/>
      <w:r>
        <w:rPr>
          <w:rFonts w:hint="eastAsia"/>
        </w:rPr>
        <w:t>匿名函数和闭包</w:t>
      </w:r>
      <w:bookmarkEnd w:id="455"/>
    </w:p>
    <w:p>
      <w:pPr>
        <w:pStyle w:val="90"/>
        <w:numPr>
          <w:ilvl w:val="2"/>
          <w:numId w:val="20"/>
        </w:numPr>
        <w:ind w:leftChars="0"/>
      </w:pPr>
      <w:bookmarkStart w:id="456" w:name="_Toc71481274"/>
      <w:r>
        <w:rPr>
          <w:rFonts w:hint="eastAsia"/>
        </w:rPr>
        <w:t>匿名函数</w:t>
      </w:r>
      <w:bookmarkEnd w:id="45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57" w:name="_Toc71481275"/>
      <w:r>
        <w:rPr>
          <w:rFonts w:hint="eastAsia"/>
        </w:rPr>
        <w:t>闭包优缺点</w:t>
      </w:r>
      <w:bookmarkEnd w:id="45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58" w:name="_Toc71481276"/>
      <w:r>
        <w:rPr>
          <w:rFonts w:hint="eastAsia"/>
        </w:rPr>
        <w:t>关于this对象</w:t>
      </w:r>
      <w:bookmarkEnd w:id="458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59" w:name="_Toc71481277"/>
      <w:r>
        <w:rPr>
          <w:rFonts w:hint="eastAsia"/>
        </w:rPr>
        <w:t>模仿块级作用域</w:t>
      </w:r>
      <w:bookmarkEnd w:id="45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0"/>
        </w:numPr>
        <w:ind w:leftChars="0"/>
      </w:pPr>
      <w:bookmarkStart w:id="460" w:name="_Toc71481278"/>
      <w:r>
        <w:rPr>
          <w:rFonts w:hint="eastAsia"/>
        </w:rPr>
        <w:t>代码规范</w:t>
      </w:r>
      <w:bookmarkEnd w:id="46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2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掌握数组方法、变量、作用域及内存</w:t>
      </w:r>
    </w:p>
    <w:p>
      <w:pPr>
        <w:pStyle w:val="81"/>
        <w:numPr>
          <w:ilvl w:val="0"/>
          <w:numId w:val="24"/>
        </w:numPr>
        <w:spacing w:before="156" w:beforeLines="50"/>
        <w:ind w:left="422" w:leftChars="201" w:firstLine="0" w:firstLineChars="0"/>
        <w:contextualSpacing/>
        <w:jc w:val="left"/>
        <w:rPr>
          <w:sz w:val="24"/>
          <w:szCs w:val="28"/>
        </w:rPr>
      </w:pPr>
      <w:r>
        <w:rPr>
          <w:rFonts w:hint="eastAsia" w:ascii="宋体" w:hAnsi="宋体" w:cs="宋体"/>
          <w:sz w:val="24"/>
        </w:rPr>
        <w:t>掌握匿名函数和闭包</w:t>
      </w:r>
    </w:p>
    <w:p>
      <w:pPr>
        <w:ind w:left="544" w:firstLine="420"/>
        <w:rPr>
          <w:sz w:val="24"/>
          <w:szCs w:val="28"/>
        </w:rPr>
      </w:pPr>
    </w:p>
    <w:p>
      <w:pPr>
        <w:pStyle w:val="82"/>
      </w:pPr>
      <w:bookmarkStart w:id="461" w:name="_Toc69313049"/>
      <w:bookmarkStart w:id="462" w:name="_Toc71481279"/>
      <w:bookmarkStart w:id="463" w:name="_Toc41299435"/>
      <w:r>
        <w:t>D</w:t>
      </w:r>
      <w:r>
        <w:rPr>
          <w:rFonts w:hint="eastAsia"/>
        </w:rPr>
        <w:t>ay</w:t>
      </w:r>
      <w:r>
        <w:t xml:space="preserve">18 </w:t>
      </w:r>
      <w:bookmarkEnd w:id="461"/>
      <w:r>
        <w:rPr>
          <w:rFonts w:hint="eastAsia"/>
        </w:rPr>
        <w:t>正则表达式</w:t>
      </w:r>
      <w:bookmarkEnd w:id="462"/>
    </w:p>
    <w:p>
      <w:pPr>
        <w:pStyle w:val="85"/>
        <w:numPr>
          <w:ilvl w:val="1"/>
          <w:numId w:val="25"/>
        </w:numPr>
      </w:pPr>
      <w:bookmarkStart w:id="464" w:name="_Toc69313050"/>
      <w:bookmarkEnd w:id="464"/>
      <w:bookmarkStart w:id="465" w:name="_Toc71481280"/>
      <w:r>
        <w:rPr>
          <w:rFonts w:hint="eastAsia"/>
        </w:rPr>
        <w:t>正则</w:t>
      </w:r>
      <w:bookmarkEnd w:id="465"/>
    </w:p>
    <w:p>
      <w:pPr>
        <w:pStyle w:val="90"/>
        <w:numPr>
          <w:ilvl w:val="2"/>
          <w:numId w:val="26"/>
        </w:numPr>
        <w:ind w:leftChars="0"/>
      </w:pPr>
      <w:bookmarkStart w:id="466" w:name="_Toc71481281"/>
      <w:r>
        <w:rPr>
          <w:rFonts w:hint="eastAsia"/>
        </w:rPr>
        <w:t>正则概述</w:t>
      </w:r>
      <w:bookmarkEnd w:id="466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7"/>
        </w:numPr>
      </w:pPr>
      <w:bookmarkStart w:id="467" w:name="_Toc71481282"/>
      <w:r>
        <w:rPr>
          <w:rFonts w:hint="eastAsia"/>
        </w:rPr>
        <w:t>正则表达式创建</w:t>
      </w:r>
      <w:bookmarkEnd w:id="467"/>
    </w:p>
    <w:p>
      <w:pPr>
        <w:pStyle w:val="90"/>
        <w:numPr>
          <w:ilvl w:val="2"/>
          <w:numId w:val="27"/>
        </w:numPr>
        <w:ind w:leftChars="0"/>
      </w:pPr>
      <w:bookmarkStart w:id="468" w:name="_Toc71481283"/>
      <w:r>
        <w:rPr>
          <w:rFonts w:hint="eastAsia"/>
        </w:rPr>
        <w:t>字面量方式</w:t>
      </w:r>
      <w:bookmarkEnd w:id="46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69" w:name="_Toc71481284"/>
      <w:r>
        <w:rPr>
          <w:rFonts w:hint="eastAsia"/>
        </w:rPr>
        <w:t>new RegExp() 方式</w:t>
      </w:r>
      <w:bookmarkEnd w:id="46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7"/>
        </w:numPr>
      </w:pPr>
      <w:bookmarkStart w:id="470" w:name="_Toc71481285"/>
      <w:r>
        <w:rPr>
          <w:rFonts w:hint="eastAsia"/>
        </w:rPr>
        <w:t>正则表达式方法</w:t>
      </w:r>
      <w:bookmarkEnd w:id="470"/>
    </w:p>
    <w:p>
      <w:pPr>
        <w:pStyle w:val="90"/>
        <w:numPr>
          <w:ilvl w:val="2"/>
          <w:numId w:val="27"/>
        </w:numPr>
        <w:ind w:leftChars="0"/>
      </w:pPr>
      <w:bookmarkStart w:id="471" w:name="_Toc71481286"/>
      <w:r>
        <w:rPr>
          <w:rFonts w:hint="eastAsia"/>
        </w:rPr>
        <w:t>test( )</w:t>
      </w:r>
      <w:bookmarkEnd w:id="471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72" w:name="_Toc71481287"/>
      <w:r>
        <w:rPr>
          <w:rFonts w:hint="eastAsia"/>
        </w:rPr>
        <w:t>exec( )</w:t>
      </w:r>
      <w:bookmarkEnd w:id="472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7"/>
        </w:numPr>
      </w:pPr>
      <w:bookmarkStart w:id="473" w:name="_Toc71481288"/>
      <w:r>
        <w:rPr>
          <w:rFonts w:hint="eastAsia"/>
        </w:rPr>
        <w:t>字符串方法</w:t>
      </w:r>
      <w:bookmarkEnd w:id="473"/>
    </w:p>
    <w:p>
      <w:pPr>
        <w:pStyle w:val="90"/>
        <w:numPr>
          <w:ilvl w:val="2"/>
          <w:numId w:val="27"/>
        </w:numPr>
        <w:ind w:leftChars="0"/>
      </w:pPr>
      <w:bookmarkStart w:id="474" w:name="_Toc71481289"/>
      <w:r>
        <w:rPr>
          <w:rFonts w:hint="eastAsia"/>
        </w:rPr>
        <w:t>match( )</w:t>
      </w:r>
      <w:bookmarkEnd w:id="474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75" w:name="_Toc71481290"/>
      <w:r>
        <w:rPr>
          <w:rFonts w:hint="eastAsia"/>
        </w:rPr>
        <w:t>replace( )</w:t>
      </w:r>
      <w:bookmarkEnd w:id="47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76" w:name="_Toc71481291"/>
      <w:r>
        <w:rPr>
          <w:rFonts w:hint="eastAsia"/>
        </w:rPr>
        <w:t>search( )</w:t>
      </w:r>
      <w:bookmarkEnd w:id="476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7"/>
        </w:numPr>
      </w:pPr>
      <w:bookmarkStart w:id="477" w:name="_Toc71481292"/>
      <w:r>
        <w:rPr>
          <w:rFonts w:hint="eastAsia"/>
        </w:rPr>
        <w:t>正则语法规则</w:t>
      </w:r>
      <w:bookmarkEnd w:id="477"/>
    </w:p>
    <w:p>
      <w:pPr>
        <w:pStyle w:val="90"/>
        <w:numPr>
          <w:ilvl w:val="2"/>
          <w:numId w:val="27"/>
        </w:numPr>
        <w:ind w:leftChars="0"/>
      </w:pPr>
      <w:bookmarkStart w:id="478" w:name="_Toc71481293"/>
      <w:r>
        <w:rPr>
          <w:rFonts w:hint="eastAsia"/>
        </w:rPr>
        <w:t>修饰符</w:t>
      </w:r>
      <w:bookmarkEnd w:id="478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79" w:name="_Toc71481294"/>
      <w:r>
        <w:rPr>
          <w:rFonts w:hint="eastAsia"/>
        </w:rPr>
        <w:t>匹配模式</w:t>
      </w:r>
      <w:bookmarkEnd w:id="479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 xml:space="preserve"> 20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80" w:name="_Toc71481295"/>
      <w:r>
        <w:rPr>
          <w:rFonts w:hint="eastAsia"/>
        </w:rPr>
        <w:t>元字符</w:t>
      </w:r>
      <w:bookmarkEnd w:id="480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81" w:name="_Toc71481296"/>
      <w:r>
        <w:rPr>
          <w:rFonts w:hint="eastAsia"/>
        </w:rPr>
        <w:t>量词</w:t>
      </w:r>
      <w:bookmarkEnd w:id="481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7"/>
        </w:numPr>
      </w:pPr>
      <w:bookmarkStart w:id="482" w:name="_Toc71481297"/>
      <w:r>
        <w:rPr>
          <w:rFonts w:hint="eastAsia"/>
        </w:rPr>
        <w:t>实例</w:t>
      </w:r>
      <w:bookmarkEnd w:id="482"/>
    </w:p>
    <w:p>
      <w:pPr>
        <w:pStyle w:val="90"/>
        <w:numPr>
          <w:ilvl w:val="2"/>
          <w:numId w:val="27"/>
        </w:numPr>
        <w:ind w:leftChars="0"/>
      </w:pPr>
      <w:bookmarkStart w:id="483" w:name="_Toc71481298"/>
      <w:r>
        <w:rPr>
          <w:rFonts w:hint="eastAsia"/>
        </w:rPr>
        <w:t>判断全部数字</w:t>
      </w:r>
      <w:bookmarkEnd w:id="483"/>
    </w:p>
    <w:p>
      <w:pPr>
        <w:ind w:left="544" w:firstLine="420"/>
        <w:rPr>
          <w:sz w:val="20"/>
          <w:szCs w:val="21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84" w:name="_Toc71481299"/>
      <w:r>
        <w:rPr>
          <w:rFonts w:hint="eastAsia"/>
        </w:rPr>
        <w:t>判断手机号（重点）</w:t>
      </w:r>
      <w:bookmarkEnd w:id="484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90"/>
        <w:numPr>
          <w:ilvl w:val="2"/>
          <w:numId w:val="27"/>
        </w:numPr>
        <w:ind w:leftChars="0"/>
      </w:pPr>
      <w:bookmarkStart w:id="485" w:name="_Toc71481300"/>
      <w:r>
        <w:rPr>
          <w:rFonts w:hint="eastAsia"/>
        </w:rPr>
        <w:t>判断邮箱（重点）</w:t>
      </w:r>
      <w:bookmarkEnd w:id="485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pStyle w:val="85"/>
        <w:numPr>
          <w:ilvl w:val="1"/>
          <w:numId w:val="27"/>
        </w:numPr>
      </w:pPr>
      <w:bookmarkStart w:id="486" w:name="_Toc71481301"/>
      <w:r>
        <w:rPr>
          <w:rFonts w:hint="eastAsia"/>
        </w:rPr>
        <w:t>工具网站</w:t>
      </w:r>
      <w:bookmarkEnd w:id="486"/>
    </w:p>
    <w:p>
      <w:pPr>
        <w:pStyle w:val="90"/>
        <w:numPr>
          <w:ilvl w:val="2"/>
          <w:numId w:val="27"/>
        </w:numPr>
        <w:ind w:leftChars="0"/>
      </w:pPr>
      <w:bookmarkStart w:id="487" w:name="_Toc71481302"/>
      <w:bookmarkStart w:id="495" w:name="_GoBack"/>
      <w:bookmarkEnd w:id="495"/>
      <w:r>
        <w:rPr>
          <w:rFonts w:hint="eastAsia"/>
        </w:rPr>
        <w:t>https://regexper.com</w:t>
      </w:r>
      <w:bookmarkEnd w:id="487"/>
    </w:p>
    <w:p>
      <w:pPr>
        <w:ind w:left="544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授课时长: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分钟</w:t>
      </w:r>
    </w:p>
    <w:p>
      <w:pPr>
        <w:ind w:left="544" w:firstLine="420"/>
        <w:rPr>
          <w:sz w:val="24"/>
          <w:szCs w:val="28"/>
        </w:rPr>
      </w:pPr>
    </w:p>
    <w:p>
      <w:pPr>
        <w:ind w:left="105" w:leftChars="5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【考核要求】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掌握正则及创建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掌握正则表达式方法、字符串方法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sz w:val="20"/>
          <w:szCs w:val="21"/>
        </w:rPr>
      </w:pPr>
      <w:r>
        <w:rPr>
          <w:rFonts w:hint="eastAsia" w:ascii="宋体" w:hAnsi="宋体" w:cs="宋体"/>
          <w:sz w:val="24"/>
        </w:rPr>
        <w:t>掌握正则语法规则</w:t>
      </w:r>
    </w:p>
    <w:p>
      <w:pPr>
        <w:pStyle w:val="81"/>
        <w:numPr>
          <w:ilvl w:val="0"/>
          <w:numId w:val="4"/>
        </w:numPr>
        <w:spacing w:before="156" w:beforeLines="50"/>
        <w:ind w:left="422" w:leftChars="201" w:firstLine="0" w:firstLineChars="0"/>
        <w:contextualSpacing/>
        <w:jc w:val="left"/>
        <w:rPr>
          <w:sz w:val="20"/>
          <w:szCs w:val="21"/>
        </w:rPr>
      </w:pPr>
      <w:r>
        <w:rPr>
          <w:rFonts w:hint="eastAsia" w:ascii="宋体" w:hAnsi="宋体" w:cs="宋体"/>
          <w:sz w:val="24"/>
        </w:rPr>
        <w:t>掌握应用正则判断</w:t>
      </w:r>
    </w:p>
    <w:p>
      <w:pPr>
        <w:pStyle w:val="96"/>
        <w:rPr>
          <w:rFonts w:cs="宋体"/>
          <w:szCs w:val="20"/>
        </w:rPr>
      </w:pPr>
      <w:bookmarkStart w:id="488" w:name="_Toc71481303"/>
      <w:r>
        <w:rPr>
          <w:rFonts w:hint="eastAsia" w:cs="宋体"/>
          <w:szCs w:val="20"/>
        </w:rPr>
        <w:t>案例项目</w:t>
      </w:r>
      <w:bookmarkEnd w:id="463"/>
      <w:bookmarkEnd w:id="488"/>
    </w:p>
    <w:p>
      <w:pPr>
        <w:pStyle w:val="3"/>
        <w:rPr>
          <w:rFonts w:ascii="宋体" w:hAnsi="宋体" w:eastAsia="宋体"/>
          <w:b w:val="0"/>
          <w:bCs w:val="0"/>
        </w:rPr>
      </w:pPr>
      <w:bookmarkStart w:id="489" w:name="_Toc71481304"/>
      <w:bookmarkStart w:id="490" w:name="_Toc41299436"/>
      <w:r>
        <w:rPr>
          <w:rFonts w:hint="eastAsia" w:ascii="宋体" w:hAnsi="宋体" w:eastAsia="宋体"/>
          <w:b w:val="0"/>
          <w:bCs w:val="0"/>
        </w:rPr>
        <w:t>管理后台表格操作案例（第一周和第二周）</w:t>
      </w:r>
      <w:bookmarkEnd w:id="489"/>
      <w:bookmarkEnd w:id="490"/>
    </w:p>
    <w:p>
      <w:pPr>
        <w:pStyle w:val="3"/>
        <w:rPr>
          <w:rFonts w:ascii="宋体" w:hAnsi="宋体" w:eastAsia="宋体"/>
          <w:b w:val="0"/>
          <w:bCs w:val="0"/>
        </w:rPr>
      </w:pPr>
      <w:bookmarkStart w:id="491" w:name="_Toc41299437"/>
      <w:bookmarkStart w:id="492" w:name="_Toc71481305"/>
      <w:r>
        <w:rPr>
          <w:rFonts w:hint="eastAsia" w:ascii="宋体" w:hAnsi="宋体" w:eastAsia="宋体"/>
          <w:b w:val="0"/>
          <w:bCs w:val="0"/>
        </w:rPr>
        <w:t>社交留言板项目（第三周）</w:t>
      </w:r>
      <w:bookmarkEnd w:id="491"/>
      <w:bookmarkEnd w:id="492"/>
    </w:p>
    <w:p>
      <w:pPr>
        <w:pStyle w:val="3"/>
        <w:rPr>
          <w:rFonts w:ascii="宋体" w:hAnsi="宋体" w:eastAsia="宋体"/>
          <w:b w:val="0"/>
          <w:bCs w:val="0"/>
        </w:rPr>
      </w:pPr>
      <w:bookmarkStart w:id="493" w:name="_Toc41299438"/>
      <w:bookmarkStart w:id="494" w:name="_Toc71481306"/>
      <w:r>
        <w:rPr>
          <w:rFonts w:hint="eastAsia" w:ascii="宋体" w:hAnsi="宋体" w:eastAsia="宋体"/>
          <w:b w:val="0"/>
          <w:bCs w:val="0"/>
        </w:rPr>
        <w:t>商城购物车项目（第四周）</w:t>
      </w:r>
      <w:bookmarkEnd w:id="493"/>
      <w:bookmarkEnd w:id="494"/>
    </w:p>
    <w:p>
      <w:pPr>
        <w:ind w:left="544" w:firstLine="420"/>
        <w:rPr>
          <w:sz w:val="24"/>
          <w:szCs w:val="28"/>
        </w:rPr>
      </w:pPr>
    </w:p>
    <w:p>
      <w:pPr>
        <w:ind w:left="544" w:firstLine="420"/>
        <w:rPr>
          <w:sz w:val="24"/>
          <w:szCs w:val="28"/>
        </w:rPr>
      </w:pPr>
    </w:p>
    <w:p>
      <w:pPr>
        <w:ind w:left="544" w:firstLine="420"/>
        <w:rPr>
          <w:sz w:val="24"/>
          <w:szCs w:val="28"/>
        </w:rPr>
      </w:pPr>
    </w:p>
    <w:p>
      <w:pPr>
        <w:ind w:left="544" w:firstLine="420"/>
        <w:rPr>
          <w:sz w:val="24"/>
          <w:szCs w:val="28"/>
        </w:rPr>
      </w:pPr>
    </w:p>
    <w:p>
      <w:pPr>
        <w:ind w:left="544" w:firstLine="420"/>
        <w:rPr>
          <w:sz w:val="24"/>
          <w:szCs w:val="28"/>
        </w:rPr>
      </w:pPr>
    </w:p>
    <w:p>
      <w:pPr>
        <w:pStyle w:val="82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44</w:t>
    </w:r>
    <w:r>
      <w:rPr>
        <w:b/>
        <w:bCs/>
        <w:sz w:val="24"/>
        <w:szCs w:val="24"/>
      </w:rPr>
      <w:fldChar w:fldCharType="end"/>
    </w:r>
  </w:p>
  <w:p>
    <w:pPr>
      <w:pStyle w:val="22"/>
      <w:ind w:right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02A8E"/>
    <w:multiLevelType w:val="multilevel"/>
    <w:tmpl w:val="A3102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D80B974F"/>
    <w:multiLevelType w:val="multilevel"/>
    <w:tmpl w:val="D80B9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EBF6E2CC"/>
    <w:multiLevelType w:val="multilevel"/>
    <w:tmpl w:val="EBF6E2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F5A4627B"/>
    <w:multiLevelType w:val="multilevel"/>
    <w:tmpl w:val="F5A4627B"/>
    <w:lvl w:ilvl="0" w:tentative="0">
      <w:start w:val="3"/>
      <w:numFmt w:val="decimal"/>
      <w:lvlText w:val="%1"/>
      <w:lvlJc w:val="left"/>
      <w:pPr>
        <w:tabs>
          <w:tab w:val="left" w:pos="420"/>
        </w:tabs>
        <w:ind w:left="564" w:hanging="564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1202" w:hanging="72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1684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4">
    <w:nsid w:val="F645C1FC"/>
    <w:multiLevelType w:val="multilevel"/>
    <w:tmpl w:val="F645C1FC"/>
    <w:lvl w:ilvl="0" w:tentative="0">
      <w:start w:val="3"/>
      <w:numFmt w:val="decimal"/>
      <w:lvlText w:val="%1"/>
      <w:lvlJc w:val="left"/>
      <w:pPr>
        <w:tabs>
          <w:tab w:val="left" w:pos="420"/>
        </w:tabs>
        <w:ind w:left="564" w:hanging="564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1202" w:hanging="72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1684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5">
    <w:nsid w:val="FBBFAEBF"/>
    <w:multiLevelType w:val="multilevel"/>
    <w:tmpl w:val="FBBFAE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1167600C"/>
    <w:multiLevelType w:val="multilevel"/>
    <w:tmpl w:val="1167600C"/>
    <w:lvl w:ilvl="0" w:tentative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202" w:hanging="72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8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7">
    <w:nsid w:val="2B3F3F82"/>
    <w:multiLevelType w:val="multilevel"/>
    <w:tmpl w:val="2B3F3F82"/>
    <w:lvl w:ilvl="0" w:tentative="0">
      <w:start w:val="12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4"/>
      <w:numFmt w:val="none"/>
      <w:suff w:val="space"/>
      <w:lvlText w:val="%1.1"/>
      <w:lvlJc w:val="left"/>
      <w:pPr>
        <w:ind w:left="1202" w:hanging="720"/>
      </w:pPr>
      <w:rPr>
        <w:rFonts w:hint="default"/>
      </w:rPr>
    </w:lvl>
    <w:lvl w:ilvl="2" w:tentative="0">
      <w:start w:val="1"/>
      <w:numFmt w:val="none"/>
      <w:suff w:val="space"/>
      <w:lvlText w:val="%1%2.1.1"/>
      <w:lvlJc w:val="left"/>
      <w:pPr>
        <w:ind w:left="168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8">
    <w:nsid w:val="2B547308"/>
    <w:multiLevelType w:val="multilevel"/>
    <w:tmpl w:val="2B5473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333C4025"/>
    <w:multiLevelType w:val="multilevel"/>
    <w:tmpl w:val="333C4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>
    <w:nsid w:val="4E2C379A"/>
    <w:multiLevelType w:val="multilevel"/>
    <w:tmpl w:val="4E2C37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5CF61B43"/>
    <w:multiLevelType w:val="multilevel"/>
    <w:tmpl w:val="5CF61B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60D7641C"/>
    <w:multiLevelType w:val="multilevel"/>
    <w:tmpl w:val="60D7641C"/>
    <w:lvl w:ilvl="0" w:tentative="0">
      <w:start w:val="18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0"/>
      <w:numFmt w:val="decimal"/>
      <w:suff w:val="space"/>
      <w:lvlText w:val="%1.%2"/>
      <w:lvlJc w:val="left"/>
      <w:pPr>
        <w:ind w:left="1202" w:hanging="72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8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13">
    <w:nsid w:val="60E9F7BA"/>
    <w:multiLevelType w:val="multilevel"/>
    <w:tmpl w:val="60E9F7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>
    <w:nsid w:val="63344B22"/>
    <w:multiLevelType w:val="multilevel"/>
    <w:tmpl w:val="63344B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37D1EAC"/>
    <w:multiLevelType w:val="multilevel"/>
    <w:tmpl w:val="637D1E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65036EA6"/>
    <w:multiLevelType w:val="multilevel"/>
    <w:tmpl w:val="65036EA6"/>
    <w:lvl w:ilvl="0" w:tentative="0">
      <w:start w:val="14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202" w:hanging="72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84" w:hanging="720"/>
      </w:pPr>
      <w:rPr>
        <w:rFonts w:hint="default"/>
      </w:rPr>
    </w:lvl>
    <w:lvl w:ilvl="3" w:tentative="0">
      <w:start w:val="1"/>
      <w:numFmt w:val="decimal"/>
      <w:lvlText w:val="%1.%2%3.%4.1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17">
    <w:nsid w:val="679C6418"/>
    <w:multiLevelType w:val="multilevel"/>
    <w:tmpl w:val="679C6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67BC9F0B"/>
    <w:multiLevelType w:val="multilevel"/>
    <w:tmpl w:val="67BC9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>
    <w:nsid w:val="69A100A2"/>
    <w:multiLevelType w:val="multilevel"/>
    <w:tmpl w:val="69A100A2"/>
    <w:lvl w:ilvl="0" w:tentative="0">
      <w:start w:val="1"/>
      <w:numFmt w:val="decimal"/>
      <w:lvlText w:val="%1."/>
      <w:lvlJc w:val="left"/>
      <w:pPr>
        <w:ind w:left="1331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480" w:hanging="480"/>
      </w:pPr>
      <w:rPr>
        <w:b w:val="0"/>
      </w:r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6D5B133C"/>
    <w:multiLevelType w:val="multilevel"/>
    <w:tmpl w:val="6D5B13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6E144675"/>
    <w:multiLevelType w:val="multilevel"/>
    <w:tmpl w:val="6E144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79561B8F"/>
    <w:multiLevelType w:val="multilevel"/>
    <w:tmpl w:val="79561B8F"/>
    <w:lvl w:ilvl="0" w:tentative="0">
      <w:start w:val="32"/>
      <w:numFmt w:val="none"/>
      <w:lvlText w:val="%118"/>
      <w:lvlJc w:val="left"/>
      <w:pPr>
        <w:ind w:left="564" w:hanging="564"/>
      </w:pPr>
      <w:rPr>
        <w:rFonts w:hint="default"/>
      </w:rPr>
    </w:lvl>
    <w:lvl w:ilvl="1" w:tentative="0">
      <w:start w:val="2"/>
      <w:numFmt w:val="decimal"/>
      <w:suff w:val="space"/>
      <w:lvlText w:val="%118.%2"/>
      <w:lvlJc w:val="left"/>
      <w:pPr>
        <w:ind w:left="1202" w:hanging="720"/>
      </w:pPr>
      <w:rPr>
        <w:rFonts w:hint="default"/>
      </w:rPr>
    </w:lvl>
    <w:lvl w:ilvl="2" w:tentative="0">
      <w:start w:val="1"/>
      <w:numFmt w:val="decimal"/>
      <w:suff w:val="space"/>
      <w:lvlText w:val="%118.%2.%3"/>
      <w:lvlJc w:val="left"/>
      <w:pPr>
        <w:ind w:left="168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23">
    <w:nsid w:val="7A7F1D11"/>
    <w:multiLevelType w:val="multilevel"/>
    <w:tmpl w:val="7A7F1D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>
    <w:nsid w:val="7B960D27"/>
    <w:multiLevelType w:val="multilevel"/>
    <w:tmpl w:val="7B960D27"/>
    <w:lvl w:ilvl="0" w:tentative="0">
      <w:start w:val="12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202" w:hanging="72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8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25">
    <w:nsid w:val="7D88A4AD"/>
    <w:multiLevelType w:val="multilevel"/>
    <w:tmpl w:val="7D88A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3"/>
  </w:num>
  <w:num w:numId="5">
    <w:abstractNumId w:val="14"/>
  </w:num>
  <w:num w:numId="6">
    <w:abstractNumId w:val="3"/>
  </w:num>
  <w:num w:numId="7">
    <w:abstractNumId w:val="8"/>
  </w:num>
  <w:num w:numId="8">
    <w:abstractNumId w:val="23"/>
  </w:num>
  <w:num w:numId="9">
    <w:abstractNumId w:val="21"/>
  </w:num>
  <w:num w:numId="10">
    <w:abstractNumId w:val="11"/>
  </w:num>
  <w:num w:numId="11">
    <w:abstractNumId w:val="10"/>
  </w:num>
  <w:num w:numId="12">
    <w:abstractNumId w:val="9"/>
  </w:num>
  <w:num w:numId="13">
    <w:abstractNumId w:val="20"/>
  </w:num>
  <w:num w:numId="14">
    <w:abstractNumId w:val="18"/>
  </w:num>
  <w:num w:numId="15">
    <w:abstractNumId w:val="1"/>
  </w:num>
  <w:num w:numId="16">
    <w:abstractNumId w:val="24"/>
  </w:num>
  <w:num w:numId="17">
    <w:abstractNumId w:val="2"/>
  </w:num>
  <w:num w:numId="18">
    <w:abstractNumId w:val="17"/>
  </w:num>
  <w:num w:numId="19">
    <w:abstractNumId w:val="7"/>
  </w:num>
  <w:num w:numId="20">
    <w:abstractNumId w:val="16"/>
  </w:num>
  <w:num w:numId="21">
    <w:abstractNumId w:val="25"/>
  </w:num>
  <w:num w:numId="22">
    <w:abstractNumId w:val="15"/>
  </w:num>
  <w:num w:numId="23">
    <w:abstractNumId w:val="0"/>
  </w:num>
  <w:num w:numId="24">
    <w:abstractNumId w:val="5"/>
  </w:num>
  <w:num w:numId="25">
    <w:abstractNumId w:val="12"/>
    <w:lvlOverride w:ilvl="0">
      <w:lvl w:ilvl="0" w:tentative="1">
        <w:start w:val="18"/>
        <w:numFmt w:val="none"/>
        <w:lvlText w:val="%118"/>
        <w:lvlJc w:val="left"/>
        <w:pPr>
          <w:ind w:left="564" w:hanging="564"/>
        </w:pPr>
        <w:rPr>
          <w:rFonts w:hint="default"/>
        </w:rPr>
      </w:lvl>
    </w:lvlOverride>
    <w:lvlOverride w:ilvl="1">
      <w:lvl w:ilvl="1" w:tentative="1">
        <w:start w:val="10"/>
        <w:numFmt w:val="none"/>
        <w:suff w:val="space"/>
        <w:lvlText w:val="%118.%21"/>
        <w:lvlJc w:val="left"/>
        <w:pPr>
          <w:ind w:left="1202" w:hanging="720"/>
        </w:pPr>
        <w:rPr>
          <w:rFonts w:hint="default"/>
        </w:rPr>
      </w:lvl>
    </w:lvlOverride>
    <w:lvlOverride w:ilvl="2">
      <w:lvl w:ilvl="2" w:tentative="1">
        <w:start w:val="1"/>
        <w:numFmt w:val="decimal"/>
        <w:suff w:val="space"/>
        <w:lvlText w:val="%118.1.%3"/>
        <w:lvlJc w:val="left"/>
        <w:pPr>
          <w:ind w:left="1684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2526" w:hanging="108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3368" w:hanging="1440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10" w:hanging="180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5052" w:hanging="216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5534" w:hanging="2160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6376" w:hanging="2520"/>
        </w:pPr>
        <w:rPr>
          <w:rFonts w:hint="default"/>
        </w:rPr>
      </w:lvl>
    </w:lvlOverride>
  </w:num>
  <w:num w:numId="26">
    <w:abstractNumId w:val="6"/>
    <w:lvlOverride w:ilvl="0">
      <w:lvl w:ilvl="0" w:tentative="1">
        <w:start w:val="18"/>
        <w:numFmt w:val="none"/>
        <w:lvlText w:val="%118"/>
        <w:lvlJc w:val="left"/>
        <w:pPr>
          <w:ind w:left="564" w:hanging="564"/>
        </w:pPr>
        <w:rPr>
          <w:rFonts w:hint="default"/>
        </w:rPr>
      </w:lvl>
    </w:lvlOverride>
    <w:lvlOverride w:ilvl="1">
      <w:lvl w:ilvl="1" w:tentative="1">
        <w:start w:val="1"/>
        <w:numFmt w:val="decimal"/>
        <w:suff w:val="space"/>
        <w:lvlText w:val="%118.%2"/>
        <w:lvlJc w:val="left"/>
        <w:pPr>
          <w:ind w:left="1202" w:hanging="720"/>
        </w:pPr>
        <w:rPr>
          <w:rFonts w:hint="default"/>
        </w:rPr>
      </w:lvl>
    </w:lvlOverride>
    <w:lvlOverride w:ilvl="2">
      <w:lvl w:ilvl="2" w:tentative="1">
        <w:start w:val="1"/>
        <w:numFmt w:val="none"/>
        <w:suff w:val="space"/>
        <w:lvlText w:val="%118.1.1"/>
        <w:lvlJc w:val="left"/>
        <w:pPr>
          <w:ind w:left="1684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2526" w:hanging="108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3368" w:hanging="1440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10" w:hanging="180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5052" w:hanging="216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5534" w:hanging="2160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6376" w:hanging="2520"/>
        </w:pPr>
        <w:rPr>
          <w:rFonts w:hint="default"/>
        </w:rPr>
      </w:lvl>
    </w:lvlOverride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5B"/>
    <w:rsid w:val="00001B8C"/>
    <w:rsid w:val="00006C14"/>
    <w:rsid w:val="000070CA"/>
    <w:rsid w:val="0001227C"/>
    <w:rsid w:val="00022D40"/>
    <w:rsid w:val="000248BF"/>
    <w:rsid w:val="00027992"/>
    <w:rsid w:val="00031E78"/>
    <w:rsid w:val="00057D4C"/>
    <w:rsid w:val="000621A1"/>
    <w:rsid w:val="0006235D"/>
    <w:rsid w:val="000633E7"/>
    <w:rsid w:val="00063F18"/>
    <w:rsid w:val="00063FFF"/>
    <w:rsid w:val="00067DEC"/>
    <w:rsid w:val="00071081"/>
    <w:rsid w:val="00075BDE"/>
    <w:rsid w:val="00076C81"/>
    <w:rsid w:val="000803A1"/>
    <w:rsid w:val="000807D5"/>
    <w:rsid w:val="00081FC0"/>
    <w:rsid w:val="00082D78"/>
    <w:rsid w:val="00087365"/>
    <w:rsid w:val="00087807"/>
    <w:rsid w:val="0009669D"/>
    <w:rsid w:val="00097488"/>
    <w:rsid w:val="000A0600"/>
    <w:rsid w:val="000A66D4"/>
    <w:rsid w:val="000B1F35"/>
    <w:rsid w:val="000B20B3"/>
    <w:rsid w:val="000B50FC"/>
    <w:rsid w:val="000C26EE"/>
    <w:rsid w:val="000D158A"/>
    <w:rsid w:val="000D48C3"/>
    <w:rsid w:val="000D5ED7"/>
    <w:rsid w:val="000E1938"/>
    <w:rsid w:val="000E1EBA"/>
    <w:rsid w:val="000E6809"/>
    <w:rsid w:val="000E683D"/>
    <w:rsid w:val="000E7922"/>
    <w:rsid w:val="000F0B1A"/>
    <w:rsid w:val="000F14E3"/>
    <w:rsid w:val="000F34A3"/>
    <w:rsid w:val="000F564B"/>
    <w:rsid w:val="000F5D31"/>
    <w:rsid w:val="000F65E8"/>
    <w:rsid w:val="000F73F8"/>
    <w:rsid w:val="001029B6"/>
    <w:rsid w:val="001032E8"/>
    <w:rsid w:val="0010680C"/>
    <w:rsid w:val="0010697D"/>
    <w:rsid w:val="00111130"/>
    <w:rsid w:val="001151C1"/>
    <w:rsid w:val="00115981"/>
    <w:rsid w:val="001169E7"/>
    <w:rsid w:val="00116ECA"/>
    <w:rsid w:val="00122F68"/>
    <w:rsid w:val="00123ED4"/>
    <w:rsid w:val="0012597B"/>
    <w:rsid w:val="001261A5"/>
    <w:rsid w:val="00127DCE"/>
    <w:rsid w:val="00134805"/>
    <w:rsid w:val="00140998"/>
    <w:rsid w:val="0014612E"/>
    <w:rsid w:val="001500B3"/>
    <w:rsid w:val="0015101C"/>
    <w:rsid w:val="001620CF"/>
    <w:rsid w:val="001654D3"/>
    <w:rsid w:val="00172A0A"/>
    <w:rsid w:val="00172A27"/>
    <w:rsid w:val="00176F0A"/>
    <w:rsid w:val="00180859"/>
    <w:rsid w:val="001819C4"/>
    <w:rsid w:val="00183949"/>
    <w:rsid w:val="0018682A"/>
    <w:rsid w:val="00186C80"/>
    <w:rsid w:val="0018721C"/>
    <w:rsid w:val="00194E59"/>
    <w:rsid w:val="0019555A"/>
    <w:rsid w:val="00196692"/>
    <w:rsid w:val="00197165"/>
    <w:rsid w:val="00197DD6"/>
    <w:rsid w:val="001A04A8"/>
    <w:rsid w:val="001A19E2"/>
    <w:rsid w:val="001A1DD5"/>
    <w:rsid w:val="001A3982"/>
    <w:rsid w:val="001A6040"/>
    <w:rsid w:val="001A7986"/>
    <w:rsid w:val="001B0683"/>
    <w:rsid w:val="001B2C61"/>
    <w:rsid w:val="001C4BE3"/>
    <w:rsid w:val="001C5060"/>
    <w:rsid w:val="001C6123"/>
    <w:rsid w:val="001C7FB5"/>
    <w:rsid w:val="001D60D1"/>
    <w:rsid w:val="001D7111"/>
    <w:rsid w:val="001E339C"/>
    <w:rsid w:val="001E4053"/>
    <w:rsid w:val="001E4D2C"/>
    <w:rsid w:val="001E5517"/>
    <w:rsid w:val="001E7D58"/>
    <w:rsid w:val="001F4B81"/>
    <w:rsid w:val="001F53DB"/>
    <w:rsid w:val="001F5F7B"/>
    <w:rsid w:val="001F780D"/>
    <w:rsid w:val="0020268E"/>
    <w:rsid w:val="00202E16"/>
    <w:rsid w:val="00202EBC"/>
    <w:rsid w:val="00203ADB"/>
    <w:rsid w:val="00207C2D"/>
    <w:rsid w:val="00210C37"/>
    <w:rsid w:val="00210DEB"/>
    <w:rsid w:val="00222352"/>
    <w:rsid w:val="00224719"/>
    <w:rsid w:val="00227BA9"/>
    <w:rsid w:val="002325F9"/>
    <w:rsid w:val="002342D2"/>
    <w:rsid w:val="00240700"/>
    <w:rsid w:val="00242D2A"/>
    <w:rsid w:val="002431A3"/>
    <w:rsid w:val="00245F27"/>
    <w:rsid w:val="00246F8E"/>
    <w:rsid w:val="002478AA"/>
    <w:rsid w:val="00252D48"/>
    <w:rsid w:val="0025602E"/>
    <w:rsid w:val="00260FF3"/>
    <w:rsid w:val="002628EB"/>
    <w:rsid w:val="00265080"/>
    <w:rsid w:val="00266247"/>
    <w:rsid w:val="00271CA5"/>
    <w:rsid w:val="00271DE7"/>
    <w:rsid w:val="00272C38"/>
    <w:rsid w:val="00273896"/>
    <w:rsid w:val="00276F9D"/>
    <w:rsid w:val="002804BE"/>
    <w:rsid w:val="00284497"/>
    <w:rsid w:val="00284CC9"/>
    <w:rsid w:val="002925F0"/>
    <w:rsid w:val="00292E71"/>
    <w:rsid w:val="002932B4"/>
    <w:rsid w:val="002932D4"/>
    <w:rsid w:val="00295670"/>
    <w:rsid w:val="002A05C1"/>
    <w:rsid w:val="002A5CCA"/>
    <w:rsid w:val="002B2902"/>
    <w:rsid w:val="002B7D6C"/>
    <w:rsid w:val="002C37E7"/>
    <w:rsid w:val="002C498F"/>
    <w:rsid w:val="002C519F"/>
    <w:rsid w:val="002C63E9"/>
    <w:rsid w:val="002C7692"/>
    <w:rsid w:val="002D216B"/>
    <w:rsid w:val="002D44AF"/>
    <w:rsid w:val="002E1A9A"/>
    <w:rsid w:val="002E2C65"/>
    <w:rsid w:val="002E3C04"/>
    <w:rsid w:val="002E6AD7"/>
    <w:rsid w:val="002F122D"/>
    <w:rsid w:val="002F4967"/>
    <w:rsid w:val="002F5959"/>
    <w:rsid w:val="002F7847"/>
    <w:rsid w:val="00300E1D"/>
    <w:rsid w:val="0030463A"/>
    <w:rsid w:val="0030712A"/>
    <w:rsid w:val="00310C7B"/>
    <w:rsid w:val="00313F6F"/>
    <w:rsid w:val="00314225"/>
    <w:rsid w:val="00315832"/>
    <w:rsid w:val="003165E4"/>
    <w:rsid w:val="00316EB4"/>
    <w:rsid w:val="00320DE2"/>
    <w:rsid w:val="00322923"/>
    <w:rsid w:val="00323D77"/>
    <w:rsid w:val="00330DD3"/>
    <w:rsid w:val="003321E2"/>
    <w:rsid w:val="00334A39"/>
    <w:rsid w:val="00337691"/>
    <w:rsid w:val="0034031A"/>
    <w:rsid w:val="0034094A"/>
    <w:rsid w:val="00347C6F"/>
    <w:rsid w:val="00352F76"/>
    <w:rsid w:val="00354FB6"/>
    <w:rsid w:val="00356115"/>
    <w:rsid w:val="00356AB7"/>
    <w:rsid w:val="00363279"/>
    <w:rsid w:val="0036646B"/>
    <w:rsid w:val="00375E7A"/>
    <w:rsid w:val="0037611E"/>
    <w:rsid w:val="003814E0"/>
    <w:rsid w:val="003823C0"/>
    <w:rsid w:val="00387EF8"/>
    <w:rsid w:val="003909B5"/>
    <w:rsid w:val="003942B1"/>
    <w:rsid w:val="00396591"/>
    <w:rsid w:val="00396F60"/>
    <w:rsid w:val="00397A8D"/>
    <w:rsid w:val="003A069E"/>
    <w:rsid w:val="003A2572"/>
    <w:rsid w:val="003A3762"/>
    <w:rsid w:val="003A437B"/>
    <w:rsid w:val="003A5C62"/>
    <w:rsid w:val="003B1EA0"/>
    <w:rsid w:val="003B4423"/>
    <w:rsid w:val="003C261D"/>
    <w:rsid w:val="003C42AA"/>
    <w:rsid w:val="003C7CFF"/>
    <w:rsid w:val="003C7F7B"/>
    <w:rsid w:val="003D245D"/>
    <w:rsid w:val="003D246E"/>
    <w:rsid w:val="003E053A"/>
    <w:rsid w:val="003E302B"/>
    <w:rsid w:val="003E4714"/>
    <w:rsid w:val="003E60EE"/>
    <w:rsid w:val="003E7A4A"/>
    <w:rsid w:val="003F4E33"/>
    <w:rsid w:val="003F6263"/>
    <w:rsid w:val="003F7991"/>
    <w:rsid w:val="00400726"/>
    <w:rsid w:val="00402355"/>
    <w:rsid w:val="00405BC1"/>
    <w:rsid w:val="00406164"/>
    <w:rsid w:val="00410ABA"/>
    <w:rsid w:val="00410DED"/>
    <w:rsid w:val="00425CD3"/>
    <w:rsid w:val="00425F40"/>
    <w:rsid w:val="00427A59"/>
    <w:rsid w:val="00433AF4"/>
    <w:rsid w:val="004373CE"/>
    <w:rsid w:val="004374EA"/>
    <w:rsid w:val="0044470D"/>
    <w:rsid w:val="00445CA6"/>
    <w:rsid w:val="00447D5D"/>
    <w:rsid w:val="00456863"/>
    <w:rsid w:val="0045731A"/>
    <w:rsid w:val="004577F7"/>
    <w:rsid w:val="00462DE1"/>
    <w:rsid w:val="00472B41"/>
    <w:rsid w:val="00476304"/>
    <w:rsid w:val="00483B51"/>
    <w:rsid w:val="00492A74"/>
    <w:rsid w:val="00496EB2"/>
    <w:rsid w:val="004A0D8A"/>
    <w:rsid w:val="004A2056"/>
    <w:rsid w:val="004B5CA6"/>
    <w:rsid w:val="004C2F7E"/>
    <w:rsid w:val="004C3A6D"/>
    <w:rsid w:val="004C546D"/>
    <w:rsid w:val="004C7DB2"/>
    <w:rsid w:val="004D3CA2"/>
    <w:rsid w:val="004D479D"/>
    <w:rsid w:val="004D4950"/>
    <w:rsid w:val="004E2316"/>
    <w:rsid w:val="004E2A46"/>
    <w:rsid w:val="004E44B5"/>
    <w:rsid w:val="004E65AD"/>
    <w:rsid w:val="004F03EF"/>
    <w:rsid w:val="004F1F41"/>
    <w:rsid w:val="004F7858"/>
    <w:rsid w:val="004F791C"/>
    <w:rsid w:val="005026AD"/>
    <w:rsid w:val="005077B6"/>
    <w:rsid w:val="0051072C"/>
    <w:rsid w:val="00510BCF"/>
    <w:rsid w:val="00512731"/>
    <w:rsid w:val="0052629B"/>
    <w:rsid w:val="00531446"/>
    <w:rsid w:val="00531D4B"/>
    <w:rsid w:val="00535A76"/>
    <w:rsid w:val="0053728D"/>
    <w:rsid w:val="00540596"/>
    <w:rsid w:val="00542D64"/>
    <w:rsid w:val="00545848"/>
    <w:rsid w:val="00546D89"/>
    <w:rsid w:val="00555612"/>
    <w:rsid w:val="00570AC3"/>
    <w:rsid w:val="005774EB"/>
    <w:rsid w:val="00581097"/>
    <w:rsid w:val="0058414C"/>
    <w:rsid w:val="00590375"/>
    <w:rsid w:val="005905A6"/>
    <w:rsid w:val="0059148E"/>
    <w:rsid w:val="00592B4A"/>
    <w:rsid w:val="005936E5"/>
    <w:rsid w:val="005939EE"/>
    <w:rsid w:val="00597E8B"/>
    <w:rsid w:val="005A11C9"/>
    <w:rsid w:val="005A18A0"/>
    <w:rsid w:val="005A55B4"/>
    <w:rsid w:val="005B1549"/>
    <w:rsid w:val="005B6111"/>
    <w:rsid w:val="005C1A4D"/>
    <w:rsid w:val="005C5D57"/>
    <w:rsid w:val="005C5EEE"/>
    <w:rsid w:val="005D14D5"/>
    <w:rsid w:val="005D5C57"/>
    <w:rsid w:val="005D6DBB"/>
    <w:rsid w:val="005E0C9A"/>
    <w:rsid w:val="005E2021"/>
    <w:rsid w:val="005E25EC"/>
    <w:rsid w:val="005E2686"/>
    <w:rsid w:val="005E2BC4"/>
    <w:rsid w:val="005E2DFF"/>
    <w:rsid w:val="005E4C74"/>
    <w:rsid w:val="005E506D"/>
    <w:rsid w:val="005E77B2"/>
    <w:rsid w:val="005E7A4A"/>
    <w:rsid w:val="005F4019"/>
    <w:rsid w:val="00604513"/>
    <w:rsid w:val="00610201"/>
    <w:rsid w:val="00612AE7"/>
    <w:rsid w:val="00620973"/>
    <w:rsid w:val="006230A2"/>
    <w:rsid w:val="006237AC"/>
    <w:rsid w:val="006248C9"/>
    <w:rsid w:val="00626F57"/>
    <w:rsid w:val="00634F09"/>
    <w:rsid w:val="006353ED"/>
    <w:rsid w:val="00636589"/>
    <w:rsid w:val="00636CDD"/>
    <w:rsid w:val="00643801"/>
    <w:rsid w:val="0064515E"/>
    <w:rsid w:val="00645C85"/>
    <w:rsid w:val="00647B7D"/>
    <w:rsid w:val="006511DC"/>
    <w:rsid w:val="00656E61"/>
    <w:rsid w:val="00660B98"/>
    <w:rsid w:val="006704FB"/>
    <w:rsid w:val="00670B72"/>
    <w:rsid w:val="00671C22"/>
    <w:rsid w:val="0067201D"/>
    <w:rsid w:val="00672D6E"/>
    <w:rsid w:val="00673C50"/>
    <w:rsid w:val="00673C69"/>
    <w:rsid w:val="00676C96"/>
    <w:rsid w:val="00676E70"/>
    <w:rsid w:val="00683A9E"/>
    <w:rsid w:val="006878E9"/>
    <w:rsid w:val="006921F3"/>
    <w:rsid w:val="00693B87"/>
    <w:rsid w:val="006952D6"/>
    <w:rsid w:val="006974C9"/>
    <w:rsid w:val="006A184B"/>
    <w:rsid w:val="006A228E"/>
    <w:rsid w:val="006A49D7"/>
    <w:rsid w:val="006A55B8"/>
    <w:rsid w:val="006B02AF"/>
    <w:rsid w:val="006B2ECA"/>
    <w:rsid w:val="006C566A"/>
    <w:rsid w:val="006C6758"/>
    <w:rsid w:val="006C6FCF"/>
    <w:rsid w:val="006D4DEC"/>
    <w:rsid w:val="006D5B69"/>
    <w:rsid w:val="006D5F21"/>
    <w:rsid w:val="006D634D"/>
    <w:rsid w:val="006E3B70"/>
    <w:rsid w:val="006E68A2"/>
    <w:rsid w:val="006F34D7"/>
    <w:rsid w:val="006F3E15"/>
    <w:rsid w:val="007011D6"/>
    <w:rsid w:val="00701F06"/>
    <w:rsid w:val="00702291"/>
    <w:rsid w:val="0070409F"/>
    <w:rsid w:val="00706FF3"/>
    <w:rsid w:val="007106A6"/>
    <w:rsid w:val="007117B3"/>
    <w:rsid w:val="00721AA7"/>
    <w:rsid w:val="00721F76"/>
    <w:rsid w:val="0072576F"/>
    <w:rsid w:val="00725F29"/>
    <w:rsid w:val="00727947"/>
    <w:rsid w:val="0073038C"/>
    <w:rsid w:val="00732214"/>
    <w:rsid w:val="007335D3"/>
    <w:rsid w:val="00735521"/>
    <w:rsid w:val="007358D2"/>
    <w:rsid w:val="007404FC"/>
    <w:rsid w:val="00742980"/>
    <w:rsid w:val="00747F97"/>
    <w:rsid w:val="007538C4"/>
    <w:rsid w:val="0075402F"/>
    <w:rsid w:val="00762C7B"/>
    <w:rsid w:val="0076321A"/>
    <w:rsid w:val="00773512"/>
    <w:rsid w:val="00775D10"/>
    <w:rsid w:val="00777404"/>
    <w:rsid w:val="007863C1"/>
    <w:rsid w:val="00791703"/>
    <w:rsid w:val="00793D08"/>
    <w:rsid w:val="007A49B1"/>
    <w:rsid w:val="007B03BC"/>
    <w:rsid w:val="007B1A99"/>
    <w:rsid w:val="007B2140"/>
    <w:rsid w:val="007B27F8"/>
    <w:rsid w:val="007B36C4"/>
    <w:rsid w:val="007C4B9C"/>
    <w:rsid w:val="007C5A07"/>
    <w:rsid w:val="007C65F3"/>
    <w:rsid w:val="007D10A2"/>
    <w:rsid w:val="007D2283"/>
    <w:rsid w:val="007D39AC"/>
    <w:rsid w:val="007E38BE"/>
    <w:rsid w:val="007E46E2"/>
    <w:rsid w:val="007F2257"/>
    <w:rsid w:val="007F5988"/>
    <w:rsid w:val="008021DA"/>
    <w:rsid w:val="008035B0"/>
    <w:rsid w:val="00804D3A"/>
    <w:rsid w:val="00806E4A"/>
    <w:rsid w:val="00807B0C"/>
    <w:rsid w:val="00807FF8"/>
    <w:rsid w:val="00810AB4"/>
    <w:rsid w:val="00810ED5"/>
    <w:rsid w:val="008141B8"/>
    <w:rsid w:val="00817F95"/>
    <w:rsid w:val="0082190A"/>
    <w:rsid w:val="0082253D"/>
    <w:rsid w:val="00825AA6"/>
    <w:rsid w:val="00827310"/>
    <w:rsid w:val="0084002C"/>
    <w:rsid w:val="008404DB"/>
    <w:rsid w:val="008512EF"/>
    <w:rsid w:val="00851442"/>
    <w:rsid w:val="00851B22"/>
    <w:rsid w:val="00855E5B"/>
    <w:rsid w:val="00855F39"/>
    <w:rsid w:val="00856371"/>
    <w:rsid w:val="0086293F"/>
    <w:rsid w:val="00866082"/>
    <w:rsid w:val="00866EA6"/>
    <w:rsid w:val="008675F9"/>
    <w:rsid w:val="00867A0F"/>
    <w:rsid w:val="00872B9B"/>
    <w:rsid w:val="008739F1"/>
    <w:rsid w:val="00874BB7"/>
    <w:rsid w:val="0088078B"/>
    <w:rsid w:val="00881DDE"/>
    <w:rsid w:val="00884CE8"/>
    <w:rsid w:val="00891030"/>
    <w:rsid w:val="00893005"/>
    <w:rsid w:val="00893297"/>
    <w:rsid w:val="008A14EC"/>
    <w:rsid w:val="008A2D6C"/>
    <w:rsid w:val="008A4B7A"/>
    <w:rsid w:val="008A74AC"/>
    <w:rsid w:val="008B1D27"/>
    <w:rsid w:val="008B5619"/>
    <w:rsid w:val="008B6754"/>
    <w:rsid w:val="008B703C"/>
    <w:rsid w:val="008C48E5"/>
    <w:rsid w:val="008C5BFC"/>
    <w:rsid w:val="008C618C"/>
    <w:rsid w:val="008C65F7"/>
    <w:rsid w:val="008D5529"/>
    <w:rsid w:val="008D782C"/>
    <w:rsid w:val="008E0A87"/>
    <w:rsid w:val="008E0A8A"/>
    <w:rsid w:val="008E5B0E"/>
    <w:rsid w:val="008E64C9"/>
    <w:rsid w:val="008E6B15"/>
    <w:rsid w:val="008F13B0"/>
    <w:rsid w:val="008F1E2E"/>
    <w:rsid w:val="008F298A"/>
    <w:rsid w:val="008F4D14"/>
    <w:rsid w:val="008F6B78"/>
    <w:rsid w:val="008F78D7"/>
    <w:rsid w:val="009019DE"/>
    <w:rsid w:val="00904C0B"/>
    <w:rsid w:val="00905F12"/>
    <w:rsid w:val="00913FA6"/>
    <w:rsid w:val="00914FC4"/>
    <w:rsid w:val="00920850"/>
    <w:rsid w:val="0092160B"/>
    <w:rsid w:val="009225D5"/>
    <w:rsid w:val="009253F7"/>
    <w:rsid w:val="009331A5"/>
    <w:rsid w:val="00933F69"/>
    <w:rsid w:val="0093417E"/>
    <w:rsid w:val="0094204E"/>
    <w:rsid w:val="009420EB"/>
    <w:rsid w:val="009465D2"/>
    <w:rsid w:val="0094742C"/>
    <w:rsid w:val="00947E68"/>
    <w:rsid w:val="00952FDC"/>
    <w:rsid w:val="00960C48"/>
    <w:rsid w:val="009613E1"/>
    <w:rsid w:val="00962642"/>
    <w:rsid w:val="00964E77"/>
    <w:rsid w:val="009650FE"/>
    <w:rsid w:val="0096621A"/>
    <w:rsid w:val="00966A81"/>
    <w:rsid w:val="00973DA3"/>
    <w:rsid w:val="009767AC"/>
    <w:rsid w:val="009814B2"/>
    <w:rsid w:val="00996DFC"/>
    <w:rsid w:val="009A0449"/>
    <w:rsid w:val="009A0955"/>
    <w:rsid w:val="009A3409"/>
    <w:rsid w:val="009A37B3"/>
    <w:rsid w:val="009A3C06"/>
    <w:rsid w:val="009A66BE"/>
    <w:rsid w:val="009B2479"/>
    <w:rsid w:val="009B535E"/>
    <w:rsid w:val="009B5B5E"/>
    <w:rsid w:val="009B60B3"/>
    <w:rsid w:val="009B67C4"/>
    <w:rsid w:val="009B7777"/>
    <w:rsid w:val="009C7805"/>
    <w:rsid w:val="009C7D71"/>
    <w:rsid w:val="009D54DE"/>
    <w:rsid w:val="009E70E2"/>
    <w:rsid w:val="009E7117"/>
    <w:rsid w:val="009F0E52"/>
    <w:rsid w:val="009F1DF8"/>
    <w:rsid w:val="009F6424"/>
    <w:rsid w:val="009F6BA0"/>
    <w:rsid w:val="00A019D0"/>
    <w:rsid w:val="00A02F90"/>
    <w:rsid w:val="00A1193E"/>
    <w:rsid w:val="00A136A9"/>
    <w:rsid w:val="00A164FF"/>
    <w:rsid w:val="00A16BE3"/>
    <w:rsid w:val="00A24BC9"/>
    <w:rsid w:val="00A25FA9"/>
    <w:rsid w:val="00A33735"/>
    <w:rsid w:val="00A34C66"/>
    <w:rsid w:val="00A4298C"/>
    <w:rsid w:val="00A42ABD"/>
    <w:rsid w:val="00A43A51"/>
    <w:rsid w:val="00A442B1"/>
    <w:rsid w:val="00A452D2"/>
    <w:rsid w:val="00A62605"/>
    <w:rsid w:val="00A62CA9"/>
    <w:rsid w:val="00A64D04"/>
    <w:rsid w:val="00A6640E"/>
    <w:rsid w:val="00A67566"/>
    <w:rsid w:val="00A71B86"/>
    <w:rsid w:val="00A82DA7"/>
    <w:rsid w:val="00A85F98"/>
    <w:rsid w:val="00A86B85"/>
    <w:rsid w:val="00A86FC2"/>
    <w:rsid w:val="00A87363"/>
    <w:rsid w:val="00A9545C"/>
    <w:rsid w:val="00A95AE4"/>
    <w:rsid w:val="00A95B2A"/>
    <w:rsid w:val="00A975EB"/>
    <w:rsid w:val="00AA2CB9"/>
    <w:rsid w:val="00AA41C7"/>
    <w:rsid w:val="00AA4D6A"/>
    <w:rsid w:val="00AA5B67"/>
    <w:rsid w:val="00AA7078"/>
    <w:rsid w:val="00AA7690"/>
    <w:rsid w:val="00AB13F5"/>
    <w:rsid w:val="00AB17F0"/>
    <w:rsid w:val="00AB3658"/>
    <w:rsid w:val="00AB5751"/>
    <w:rsid w:val="00AB58FA"/>
    <w:rsid w:val="00AC2F30"/>
    <w:rsid w:val="00AC356B"/>
    <w:rsid w:val="00AC510A"/>
    <w:rsid w:val="00AD1D40"/>
    <w:rsid w:val="00AD6459"/>
    <w:rsid w:val="00AE0D31"/>
    <w:rsid w:val="00AE19A4"/>
    <w:rsid w:val="00AE1E12"/>
    <w:rsid w:val="00AE29A2"/>
    <w:rsid w:val="00AE6A92"/>
    <w:rsid w:val="00AE75D8"/>
    <w:rsid w:val="00AF1D80"/>
    <w:rsid w:val="00AF2623"/>
    <w:rsid w:val="00AF56F4"/>
    <w:rsid w:val="00AF5DD2"/>
    <w:rsid w:val="00AF6A89"/>
    <w:rsid w:val="00AF6CBD"/>
    <w:rsid w:val="00B017A6"/>
    <w:rsid w:val="00B02626"/>
    <w:rsid w:val="00B06B49"/>
    <w:rsid w:val="00B127D7"/>
    <w:rsid w:val="00B13D13"/>
    <w:rsid w:val="00B14A4C"/>
    <w:rsid w:val="00B1606E"/>
    <w:rsid w:val="00B23702"/>
    <w:rsid w:val="00B24010"/>
    <w:rsid w:val="00B24AC2"/>
    <w:rsid w:val="00B257CC"/>
    <w:rsid w:val="00B30E09"/>
    <w:rsid w:val="00B33336"/>
    <w:rsid w:val="00B338D6"/>
    <w:rsid w:val="00B33BEC"/>
    <w:rsid w:val="00B33EE1"/>
    <w:rsid w:val="00B34DED"/>
    <w:rsid w:val="00B35797"/>
    <w:rsid w:val="00B41589"/>
    <w:rsid w:val="00B42AA3"/>
    <w:rsid w:val="00B43F7E"/>
    <w:rsid w:val="00B44536"/>
    <w:rsid w:val="00B4536A"/>
    <w:rsid w:val="00B46BB2"/>
    <w:rsid w:val="00B472E4"/>
    <w:rsid w:val="00B47A75"/>
    <w:rsid w:val="00B5276D"/>
    <w:rsid w:val="00B55F59"/>
    <w:rsid w:val="00B608C8"/>
    <w:rsid w:val="00B616A5"/>
    <w:rsid w:val="00B62887"/>
    <w:rsid w:val="00B657AA"/>
    <w:rsid w:val="00B66DB3"/>
    <w:rsid w:val="00B73216"/>
    <w:rsid w:val="00B73EB9"/>
    <w:rsid w:val="00B812CA"/>
    <w:rsid w:val="00B94800"/>
    <w:rsid w:val="00B95F42"/>
    <w:rsid w:val="00BA0DD8"/>
    <w:rsid w:val="00BA0E8C"/>
    <w:rsid w:val="00BA3B28"/>
    <w:rsid w:val="00BA75F3"/>
    <w:rsid w:val="00BA7E5E"/>
    <w:rsid w:val="00BB1345"/>
    <w:rsid w:val="00BB6385"/>
    <w:rsid w:val="00BD1E26"/>
    <w:rsid w:val="00BD22CA"/>
    <w:rsid w:val="00BD2C08"/>
    <w:rsid w:val="00BD2C82"/>
    <w:rsid w:val="00BD301C"/>
    <w:rsid w:val="00BD461C"/>
    <w:rsid w:val="00BD5D7F"/>
    <w:rsid w:val="00BE00F0"/>
    <w:rsid w:val="00BE104C"/>
    <w:rsid w:val="00BE2261"/>
    <w:rsid w:val="00BF5FE4"/>
    <w:rsid w:val="00C00543"/>
    <w:rsid w:val="00C00591"/>
    <w:rsid w:val="00C006C4"/>
    <w:rsid w:val="00C01A25"/>
    <w:rsid w:val="00C0241C"/>
    <w:rsid w:val="00C0256D"/>
    <w:rsid w:val="00C0587A"/>
    <w:rsid w:val="00C0612F"/>
    <w:rsid w:val="00C07CF9"/>
    <w:rsid w:val="00C12E48"/>
    <w:rsid w:val="00C15874"/>
    <w:rsid w:val="00C16193"/>
    <w:rsid w:val="00C164CB"/>
    <w:rsid w:val="00C17A53"/>
    <w:rsid w:val="00C225B0"/>
    <w:rsid w:val="00C22D4B"/>
    <w:rsid w:val="00C25063"/>
    <w:rsid w:val="00C367F0"/>
    <w:rsid w:val="00C37569"/>
    <w:rsid w:val="00C37D99"/>
    <w:rsid w:val="00C4400C"/>
    <w:rsid w:val="00C46546"/>
    <w:rsid w:val="00C46D5E"/>
    <w:rsid w:val="00C46E60"/>
    <w:rsid w:val="00C51714"/>
    <w:rsid w:val="00C53DF0"/>
    <w:rsid w:val="00C613C6"/>
    <w:rsid w:val="00C62615"/>
    <w:rsid w:val="00C658C8"/>
    <w:rsid w:val="00C66A63"/>
    <w:rsid w:val="00C73C7E"/>
    <w:rsid w:val="00C75B70"/>
    <w:rsid w:val="00C827FC"/>
    <w:rsid w:val="00C833E3"/>
    <w:rsid w:val="00C8447B"/>
    <w:rsid w:val="00C85488"/>
    <w:rsid w:val="00C8623E"/>
    <w:rsid w:val="00C862DF"/>
    <w:rsid w:val="00C90F6F"/>
    <w:rsid w:val="00C94615"/>
    <w:rsid w:val="00C95E29"/>
    <w:rsid w:val="00C96500"/>
    <w:rsid w:val="00CA2EAF"/>
    <w:rsid w:val="00CA40BE"/>
    <w:rsid w:val="00CA6171"/>
    <w:rsid w:val="00CA6F9C"/>
    <w:rsid w:val="00CA7023"/>
    <w:rsid w:val="00CA70EE"/>
    <w:rsid w:val="00CB0C64"/>
    <w:rsid w:val="00CB233C"/>
    <w:rsid w:val="00CB3735"/>
    <w:rsid w:val="00CC6003"/>
    <w:rsid w:val="00CD47E3"/>
    <w:rsid w:val="00CE06D2"/>
    <w:rsid w:val="00CE1CE2"/>
    <w:rsid w:val="00CE2247"/>
    <w:rsid w:val="00CE32A2"/>
    <w:rsid w:val="00CE4C34"/>
    <w:rsid w:val="00CE4DE4"/>
    <w:rsid w:val="00CE593E"/>
    <w:rsid w:val="00CF0B05"/>
    <w:rsid w:val="00CF56DB"/>
    <w:rsid w:val="00D005F5"/>
    <w:rsid w:val="00D05C0F"/>
    <w:rsid w:val="00D07F3D"/>
    <w:rsid w:val="00D170F9"/>
    <w:rsid w:val="00D2010E"/>
    <w:rsid w:val="00D2093C"/>
    <w:rsid w:val="00D2253E"/>
    <w:rsid w:val="00D2292B"/>
    <w:rsid w:val="00D235BD"/>
    <w:rsid w:val="00D23E26"/>
    <w:rsid w:val="00D27A1A"/>
    <w:rsid w:val="00D30295"/>
    <w:rsid w:val="00D31CA3"/>
    <w:rsid w:val="00D32751"/>
    <w:rsid w:val="00D33E1D"/>
    <w:rsid w:val="00D35D67"/>
    <w:rsid w:val="00D377A4"/>
    <w:rsid w:val="00D407D8"/>
    <w:rsid w:val="00D41824"/>
    <w:rsid w:val="00D47421"/>
    <w:rsid w:val="00D61242"/>
    <w:rsid w:val="00D61D44"/>
    <w:rsid w:val="00D74A14"/>
    <w:rsid w:val="00D75F59"/>
    <w:rsid w:val="00D8292A"/>
    <w:rsid w:val="00D84F8A"/>
    <w:rsid w:val="00D86E96"/>
    <w:rsid w:val="00D87636"/>
    <w:rsid w:val="00D87BA7"/>
    <w:rsid w:val="00D90E6F"/>
    <w:rsid w:val="00D922C9"/>
    <w:rsid w:val="00D96CA7"/>
    <w:rsid w:val="00D96D9E"/>
    <w:rsid w:val="00DA53D1"/>
    <w:rsid w:val="00DA590C"/>
    <w:rsid w:val="00DA60E6"/>
    <w:rsid w:val="00DB20C6"/>
    <w:rsid w:val="00DB46A3"/>
    <w:rsid w:val="00DB4E84"/>
    <w:rsid w:val="00DB537D"/>
    <w:rsid w:val="00DB5C99"/>
    <w:rsid w:val="00DB641F"/>
    <w:rsid w:val="00DC035E"/>
    <w:rsid w:val="00DC08D6"/>
    <w:rsid w:val="00DC1ADF"/>
    <w:rsid w:val="00DD400E"/>
    <w:rsid w:val="00DD5AF3"/>
    <w:rsid w:val="00DD5D50"/>
    <w:rsid w:val="00DE00AC"/>
    <w:rsid w:val="00DE0627"/>
    <w:rsid w:val="00DE1699"/>
    <w:rsid w:val="00DE2E4D"/>
    <w:rsid w:val="00DE2E5E"/>
    <w:rsid w:val="00DE55B1"/>
    <w:rsid w:val="00DE780C"/>
    <w:rsid w:val="00DF3B35"/>
    <w:rsid w:val="00E107B7"/>
    <w:rsid w:val="00E14ADD"/>
    <w:rsid w:val="00E156F3"/>
    <w:rsid w:val="00E20708"/>
    <w:rsid w:val="00E20C81"/>
    <w:rsid w:val="00E22341"/>
    <w:rsid w:val="00E23013"/>
    <w:rsid w:val="00E245BC"/>
    <w:rsid w:val="00E24CD8"/>
    <w:rsid w:val="00E260E8"/>
    <w:rsid w:val="00E31599"/>
    <w:rsid w:val="00E3219B"/>
    <w:rsid w:val="00E32642"/>
    <w:rsid w:val="00E36932"/>
    <w:rsid w:val="00E37278"/>
    <w:rsid w:val="00E41B27"/>
    <w:rsid w:val="00E41C23"/>
    <w:rsid w:val="00E43901"/>
    <w:rsid w:val="00E54E2C"/>
    <w:rsid w:val="00E55B7E"/>
    <w:rsid w:val="00E61A43"/>
    <w:rsid w:val="00E630A9"/>
    <w:rsid w:val="00E6554A"/>
    <w:rsid w:val="00E66BBE"/>
    <w:rsid w:val="00E70C31"/>
    <w:rsid w:val="00E71331"/>
    <w:rsid w:val="00E71941"/>
    <w:rsid w:val="00E73BD3"/>
    <w:rsid w:val="00E91F46"/>
    <w:rsid w:val="00E93744"/>
    <w:rsid w:val="00E9791A"/>
    <w:rsid w:val="00EA049D"/>
    <w:rsid w:val="00EA0F01"/>
    <w:rsid w:val="00EA3487"/>
    <w:rsid w:val="00EA5215"/>
    <w:rsid w:val="00EB131E"/>
    <w:rsid w:val="00EB2C58"/>
    <w:rsid w:val="00EB3393"/>
    <w:rsid w:val="00EB6EF2"/>
    <w:rsid w:val="00EC0825"/>
    <w:rsid w:val="00EC371B"/>
    <w:rsid w:val="00EC3D70"/>
    <w:rsid w:val="00ED2579"/>
    <w:rsid w:val="00ED38E7"/>
    <w:rsid w:val="00ED50E9"/>
    <w:rsid w:val="00ED5A56"/>
    <w:rsid w:val="00EE3BF7"/>
    <w:rsid w:val="00EE65FB"/>
    <w:rsid w:val="00EE7393"/>
    <w:rsid w:val="00EF144A"/>
    <w:rsid w:val="00EF23D1"/>
    <w:rsid w:val="00EF44A3"/>
    <w:rsid w:val="00EF44D1"/>
    <w:rsid w:val="00F014DE"/>
    <w:rsid w:val="00F02925"/>
    <w:rsid w:val="00F14BFA"/>
    <w:rsid w:val="00F14FCB"/>
    <w:rsid w:val="00F160CC"/>
    <w:rsid w:val="00F205D9"/>
    <w:rsid w:val="00F23F24"/>
    <w:rsid w:val="00F2778A"/>
    <w:rsid w:val="00F30520"/>
    <w:rsid w:val="00F34CDE"/>
    <w:rsid w:val="00F40031"/>
    <w:rsid w:val="00F5019F"/>
    <w:rsid w:val="00F51618"/>
    <w:rsid w:val="00F56794"/>
    <w:rsid w:val="00F56B12"/>
    <w:rsid w:val="00F6035C"/>
    <w:rsid w:val="00F65546"/>
    <w:rsid w:val="00F66BF3"/>
    <w:rsid w:val="00F67D0A"/>
    <w:rsid w:val="00F74DEB"/>
    <w:rsid w:val="00F80DDF"/>
    <w:rsid w:val="00F81A4F"/>
    <w:rsid w:val="00F82E78"/>
    <w:rsid w:val="00F84CBA"/>
    <w:rsid w:val="00F86212"/>
    <w:rsid w:val="00F92D57"/>
    <w:rsid w:val="00F945BE"/>
    <w:rsid w:val="00F94CD4"/>
    <w:rsid w:val="00F96737"/>
    <w:rsid w:val="00FA17A7"/>
    <w:rsid w:val="00FA1CF8"/>
    <w:rsid w:val="00FA5677"/>
    <w:rsid w:val="00FA6973"/>
    <w:rsid w:val="00FA7282"/>
    <w:rsid w:val="00FB2F1A"/>
    <w:rsid w:val="00FB3C44"/>
    <w:rsid w:val="00FC22A2"/>
    <w:rsid w:val="00FC73B3"/>
    <w:rsid w:val="00FD3503"/>
    <w:rsid w:val="00FD5363"/>
    <w:rsid w:val="00FD79D6"/>
    <w:rsid w:val="00FE3447"/>
    <w:rsid w:val="00FE4939"/>
    <w:rsid w:val="00FE7CAC"/>
    <w:rsid w:val="00FF0ED4"/>
    <w:rsid w:val="0101279D"/>
    <w:rsid w:val="010C46D5"/>
    <w:rsid w:val="010E7CBB"/>
    <w:rsid w:val="01210DC7"/>
    <w:rsid w:val="013D3022"/>
    <w:rsid w:val="015340DA"/>
    <w:rsid w:val="015A362A"/>
    <w:rsid w:val="016229F0"/>
    <w:rsid w:val="017D76DC"/>
    <w:rsid w:val="01835278"/>
    <w:rsid w:val="019C4937"/>
    <w:rsid w:val="01C30EC1"/>
    <w:rsid w:val="01D925D1"/>
    <w:rsid w:val="01EA25FA"/>
    <w:rsid w:val="01ED44BE"/>
    <w:rsid w:val="02374E24"/>
    <w:rsid w:val="023C67CC"/>
    <w:rsid w:val="02841DCE"/>
    <w:rsid w:val="02BF0D13"/>
    <w:rsid w:val="02C130C9"/>
    <w:rsid w:val="02C37EB7"/>
    <w:rsid w:val="02C8568E"/>
    <w:rsid w:val="02CA1F65"/>
    <w:rsid w:val="02D73237"/>
    <w:rsid w:val="02E03BDC"/>
    <w:rsid w:val="02FE0D79"/>
    <w:rsid w:val="03032B68"/>
    <w:rsid w:val="032914A2"/>
    <w:rsid w:val="032D26D0"/>
    <w:rsid w:val="03454595"/>
    <w:rsid w:val="03551D78"/>
    <w:rsid w:val="036C3C3B"/>
    <w:rsid w:val="036D479B"/>
    <w:rsid w:val="0370030F"/>
    <w:rsid w:val="039E7893"/>
    <w:rsid w:val="03B94C6A"/>
    <w:rsid w:val="03BB4B2D"/>
    <w:rsid w:val="03C25702"/>
    <w:rsid w:val="03C72756"/>
    <w:rsid w:val="03D20922"/>
    <w:rsid w:val="03E4097E"/>
    <w:rsid w:val="041F7D47"/>
    <w:rsid w:val="04217D7A"/>
    <w:rsid w:val="04375596"/>
    <w:rsid w:val="043B5981"/>
    <w:rsid w:val="044470C6"/>
    <w:rsid w:val="044A1331"/>
    <w:rsid w:val="046D5503"/>
    <w:rsid w:val="0478642F"/>
    <w:rsid w:val="048A00B7"/>
    <w:rsid w:val="048B6B93"/>
    <w:rsid w:val="04AB6C0C"/>
    <w:rsid w:val="04B55EEA"/>
    <w:rsid w:val="04C94B37"/>
    <w:rsid w:val="04E32240"/>
    <w:rsid w:val="04EA6E5E"/>
    <w:rsid w:val="04FD339F"/>
    <w:rsid w:val="05071BAD"/>
    <w:rsid w:val="050B2B33"/>
    <w:rsid w:val="054E2CD0"/>
    <w:rsid w:val="05535309"/>
    <w:rsid w:val="055C2AF5"/>
    <w:rsid w:val="05770E38"/>
    <w:rsid w:val="057D0A93"/>
    <w:rsid w:val="0588070F"/>
    <w:rsid w:val="058B2E40"/>
    <w:rsid w:val="0591786C"/>
    <w:rsid w:val="05A266B3"/>
    <w:rsid w:val="05CE79B1"/>
    <w:rsid w:val="05D05390"/>
    <w:rsid w:val="05DA6DD3"/>
    <w:rsid w:val="05FC4B69"/>
    <w:rsid w:val="060151C2"/>
    <w:rsid w:val="060D250B"/>
    <w:rsid w:val="06324221"/>
    <w:rsid w:val="06364E6E"/>
    <w:rsid w:val="06457C65"/>
    <w:rsid w:val="0649446F"/>
    <w:rsid w:val="064C2AF7"/>
    <w:rsid w:val="0657267D"/>
    <w:rsid w:val="06692634"/>
    <w:rsid w:val="066A73C8"/>
    <w:rsid w:val="067434F3"/>
    <w:rsid w:val="068B12CE"/>
    <w:rsid w:val="06A77602"/>
    <w:rsid w:val="06F53A1A"/>
    <w:rsid w:val="06F95213"/>
    <w:rsid w:val="07104D3E"/>
    <w:rsid w:val="071C4786"/>
    <w:rsid w:val="07216834"/>
    <w:rsid w:val="072617CC"/>
    <w:rsid w:val="077F5A4A"/>
    <w:rsid w:val="07AF6471"/>
    <w:rsid w:val="07B0410E"/>
    <w:rsid w:val="07B91C6D"/>
    <w:rsid w:val="07BA61EF"/>
    <w:rsid w:val="07C820C0"/>
    <w:rsid w:val="07E5687D"/>
    <w:rsid w:val="07E757EC"/>
    <w:rsid w:val="07ED33FD"/>
    <w:rsid w:val="08000082"/>
    <w:rsid w:val="081A0D01"/>
    <w:rsid w:val="081C2E3E"/>
    <w:rsid w:val="082323DF"/>
    <w:rsid w:val="083D50F2"/>
    <w:rsid w:val="084F3CD4"/>
    <w:rsid w:val="085A74D6"/>
    <w:rsid w:val="085B15F5"/>
    <w:rsid w:val="0862591F"/>
    <w:rsid w:val="08700AB5"/>
    <w:rsid w:val="08763B05"/>
    <w:rsid w:val="0892365E"/>
    <w:rsid w:val="08BD1720"/>
    <w:rsid w:val="08BE5D3C"/>
    <w:rsid w:val="08BF53E1"/>
    <w:rsid w:val="08C0686D"/>
    <w:rsid w:val="08C87AC8"/>
    <w:rsid w:val="08CF2427"/>
    <w:rsid w:val="090F4584"/>
    <w:rsid w:val="092130EA"/>
    <w:rsid w:val="092C78FF"/>
    <w:rsid w:val="093E6E8F"/>
    <w:rsid w:val="0941781D"/>
    <w:rsid w:val="094A5193"/>
    <w:rsid w:val="094E0EC4"/>
    <w:rsid w:val="096E2399"/>
    <w:rsid w:val="09723A41"/>
    <w:rsid w:val="09795B74"/>
    <w:rsid w:val="09907866"/>
    <w:rsid w:val="099425D4"/>
    <w:rsid w:val="099632C5"/>
    <w:rsid w:val="09AA0245"/>
    <w:rsid w:val="09AF0DD7"/>
    <w:rsid w:val="09B46352"/>
    <w:rsid w:val="09BA6CEC"/>
    <w:rsid w:val="09C00065"/>
    <w:rsid w:val="09C417EF"/>
    <w:rsid w:val="09C7008E"/>
    <w:rsid w:val="09CA313A"/>
    <w:rsid w:val="09DD39AA"/>
    <w:rsid w:val="09E352AB"/>
    <w:rsid w:val="09E64304"/>
    <w:rsid w:val="09EA74B8"/>
    <w:rsid w:val="09EE7D8F"/>
    <w:rsid w:val="09FB2311"/>
    <w:rsid w:val="0A066626"/>
    <w:rsid w:val="0A181BB3"/>
    <w:rsid w:val="0A1D0BBF"/>
    <w:rsid w:val="0A225416"/>
    <w:rsid w:val="0A612164"/>
    <w:rsid w:val="0A7A0428"/>
    <w:rsid w:val="0A7A29EA"/>
    <w:rsid w:val="0A7C26EA"/>
    <w:rsid w:val="0A9970B1"/>
    <w:rsid w:val="0AB4658D"/>
    <w:rsid w:val="0AC80223"/>
    <w:rsid w:val="0AD15E60"/>
    <w:rsid w:val="0AD5576E"/>
    <w:rsid w:val="0ADC1931"/>
    <w:rsid w:val="0AF11B86"/>
    <w:rsid w:val="0AF72969"/>
    <w:rsid w:val="0B0B388B"/>
    <w:rsid w:val="0B202DA0"/>
    <w:rsid w:val="0B336406"/>
    <w:rsid w:val="0B475A98"/>
    <w:rsid w:val="0BA3490B"/>
    <w:rsid w:val="0BA35D70"/>
    <w:rsid w:val="0BA50235"/>
    <w:rsid w:val="0BAE5070"/>
    <w:rsid w:val="0BC431D2"/>
    <w:rsid w:val="0BC81EE6"/>
    <w:rsid w:val="0BCD50CE"/>
    <w:rsid w:val="0BEC0DAD"/>
    <w:rsid w:val="0BEF19B3"/>
    <w:rsid w:val="0C0A3BEB"/>
    <w:rsid w:val="0C1A6928"/>
    <w:rsid w:val="0C2B2294"/>
    <w:rsid w:val="0C3800FA"/>
    <w:rsid w:val="0C406B90"/>
    <w:rsid w:val="0C490DC0"/>
    <w:rsid w:val="0C4B57F7"/>
    <w:rsid w:val="0C605D0C"/>
    <w:rsid w:val="0C675C11"/>
    <w:rsid w:val="0C8A2B75"/>
    <w:rsid w:val="0C902975"/>
    <w:rsid w:val="0C94431F"/>
    <w:rsid w:val="0C98596A"/>
    <w:rsid w:val="0C9E2D97"/>
    <w:rsid w:val="0CC04F73"/>
    <w:rsid w:val="0CC23157"/>
    <w:rsid w:val="0CD312FD"/>
    <w:rsid w:val="0CDB5E28"/>
    <w:rsid w:val="0CF716FE"/>
    <w:rsid w:val="0CF806C4"/>
    <w:rsid w:val="0CF9236B"/>
    <w:rsid w:val="0D1C31CC"/>
    <w:rsid w:val="0D273D96"/>
    <w:rsid w:val="0D282CF9"/>
    <w:rsid w:val="0D36002D"/>
    <w:rsid w:val="0D363D57"/>
    <w:rsid w:val="0D381DC1"/>
    <w:rsid w:val="0D385057"/>
    <w:rsid w:val="0D453F13"/>
    <w:rsid w:val="0D497C9E"/>
    <w:rsid w:val="0D4D4861"/>
    <w:rsid w:val="0D5D7F2B"/>
    <w:rsid w:val="0D882225"/>
    <w:rsid w:val="0D8A7436"/>
    <w:rsid w:val="0DB96C8C"/>
    <w:rsid w:val="0DC679C5"/>
    <w:rsid w:val="0DDD5F80"/>
    <w:rsid w:val="0E010112"/>
    <w:rsid w:val="0E074EE7"/>
    <w:rsid w:val="0E0D7005"/>
    <w:rsid w:val="0E154BF3"/>
    <w:rsid w:val="0E225134"/>
    <w:rsid w:val="0E2B62FB"/>
    <w:rsid w:val="0E421C8B"/>
    <w:rsid w:val="0E85382A"/>
    <w:rsid w:val="0E8804FE"/>
    <w:rsid w:val="0EC74E0E"/>
    <w:rsid w:val="0ECA522A"/>
    <w:rsid w:val="0EE471E5"/>
    <w:rsid w:val="0EFB12C4"/>
    <w:rsid w:val="0F0C46D0"/>
    <w:rsid w:val="0F1B2646"/>
    <w:rsid w:val="0F3477E7"/>
    <w:rsid w:val="0F3A7F87"/>
    <w:rsid w:val="0F3C0CAE"/>
    <w:rsid w:val="0F5C49A0"/>
    <w:rsid w:val="0F5E6618"/>
    <w:rsid w:val="0F7473B2"/>
    <w:rsid w:val="0F823089"/>
    <w:rsid w:val="0F87396E"/>
    <w:rsid w:val="0FAD31B7"/>
    <w:rsid w:val="0FB85EFB"/>
    <w:rsid w:val="0FB907C4"/>
    <w:rsid w:val="0FC05509"/>
    <w:rsid w:val="0FF675AF"/>
    <w:rsid w:val="0FFC21BA"/>
    <w:rsid w:val="10092EAF"/>
    <w:rsid w:val="103E58C5"/>
    <w:rsid w:val="10401866"/>
    <w:rsid w:val="10443475"/>
    <w:rsid w:val="106404E1"/>
    <w:rsid w:val="1064403A"/>
    <w:rsid w:val="107249F9"/>
    <w:rsid w:val="1080582F"/>
    <w:rsid w:val="10840A72"/>
    <w:rsid w:val="10C70FB9"/>
    <w:rsid w:val="10E00B43"/>
    <w:rsid w:val="10E00CCE"/>
    <w:rsid w:val="10E576D0"/>
    <w:rsid w:val="10EB4ADD"/>
    <w:rsid w:val="10EF0896"/>
    <w:rsid w:val="1130529F"/>
    <w:rsid w:val="11380EF5"/>
    <w:rsid w:val="113D4956"/>
    <w:rsid w:val="114623A0"/>
    <w:rsid w:val="115820A5"/>
    <w:rsid w:val="11730346"/>
    <w:rsid w:val="11AA3612"/>
    <w:rsid w:val="11B662BB"/>
    <w:rsid w:val="11C827CB"/>
    <w:rsid w:val="11E10930"/>
    <w:rsid w:val="11ED742D"/>
    <w:rsid w:val="11F72F6E"/>
    <w:rsid w:val="11FB3FEA"/>
    <w:rsid w:val="1205080B"/>
    <w:rsid w:val="12146B30"/>
    <w:rsid w:val="1218643D"/>
    <w:rsid w:val="1230736B"/>
    <w:rsid w:val="124C286F"/>
    <w:rsid w:val="12931144"/>
    <w:rsid w:val="12994B97"/>
    <w:rsid w:val="12A63E0E"/>
    <w:rsid w:val="13081CCE"/>
    <w:rsid w:val="130D3205"/>
    <w:rsid w:val="1312159E"/>
    <w:rsid w:val="132D1339"/>
    <w:rsid w:val="13445694"/>
    <w:rsid w:val="13477396"/>
    <w:rsid w:val="134B6828"/>
    <w:rsid w:val="13692C33"/>
    <w:rsid w:val="13AA5643"/>
    <w:rsid w:val="13CE1CA0"/>
    <w:rsid w:val="13E21C96"/>
    <w:rsid w:val="13E25824"/>
    <w:rsid w:val="13E66FF6"/>
    <w:rsid w:val="13EF070D"/>
    <w:rsid w:val="141B0C15"/>
    <w:rsid w:val="141F71E1"/>
    <w:rsid w:val="144734B1"/>
    <w:rsid w:val="144F0FE9"/>
    <w:rsid w:val="14707D37"/>
    <w:rsid w:val="147232BA"/>
    <w:rsid w:val="14733A1C"/>
    <w:rsid w:val="14777B8A"/>
    <w:rsid w:val="14A64E46"/>
    <w:rsid w:val="14AE0731"/>
    <w:rsid w:val="14BA48B3"/>
    <w:rsid w:val="14BD3C18"/>
    <w:rsid w:val="14C2176D"/>
    <w:rsid w:val="14C734E8"/>
    <w:rsid w:val="14C86178"/>
    <w:rsid w:val="14CF3C5C"/>
    <w:rsid w:val="15744869"/>
    <w:rsid w:val="158E060B"/>
    <w:rsid w:val="15933861"/>
    <w:rsid w:val="15F1714C"/>
    <w:rsid w:val="15F4413F"/>
    <w:rsid w:val="16094D3A"/>
    <w:rsid w:val="161A0AAF"/>
    <w:rsid w:val="162613F7"/>
    <w:rsid w:val="163206AF"/>
    <w:rsid w:val="16412EDB"/>
    <w:rsid w:val="16457C89"/>
    <w:rsid w:val="16463BFF"/>
    <w:rsid w:val="16634389"/>
    <w:rsid w:val="1664499C"/>
    <w:rsid w:val="166D4C4E"/>
    <w:rsid w:val="16843FCF"/>
    <w:rsid w:val="16893948"/>
    <w:rsid w:val="16CE3975"/>
    <w:rsid w:val="16D056B2"/>
    <w:rsid w:val="16D62A80"/>
    <w:rsid w:val="16D912E1"/>
    <w:rsid w:val="17187EE5"/>
    <w:rsid w:val="171D0890"/>
    <w:rsid w:val="171F5DAD"/>
    <w:rsid w:val="17245584"/>
    <w:rsid w:val="176C59C5"/>
    <w:rsid w:val="17777192"/>
    <w:rsid w:val="1781772D"/>
    <w:rsid w:val="17921EE4"/>
    <w:rsid w:val="179B34D7"/>
    <w:rsid w:val="17B471E7"/>
    <w:rsid w:val="17BA1128"/>
    <w:rsid w:val="17C943FE"/>
    <w:rsid w:val="17DF5AEA"/>
    <w:rsid w:val="17F40A5D"/>
    <w:rsid w:val="180E44B9"/>
    <w:rsid w:val="18181C0C"/>
    <w:rsid w:val="181E28C6"/>
    <w:rsid w:val="18257B8B"/>
    <w:rsid w:val="18473ABE"/>
    <w:rsid w:val="185A0230"/>
    <w:rsid w:val="1860549B"/>
    <w:rsid w:val="18712F95"/>
    <w:rsid w:val="18746E74"/>
    <w:rsid w:val="18B8153B"/>
    <w:rsid w:val="18BD551E"/>
    <w:rsid w:val="18BF2ABB"/>
    <w:rsid w:val="18C338F6"/>
    <w:rsid w:val="18C66C3A"/>
    <w:rsid w:val="18CB3D32"/>
    <w:rsid w:val="18D0596E"/>
    <w:rsid w:val="18D76D1F"/>
    <w:rsid w:val="18D92E7F"/>
    <w:rsid w:val="18E01E34"/>
    <w:rsid w:val="18F84ED2"/>
    <w:rsid w:val="18FE5DAE"/>
    <w:rsid w:val="191F4A48"/>
    <w:rsid w:val="192360CF"/>
    <w:rsid w:val="196D47C6"/>
    <w:rsid w:val="19794D11"/>
    <w:rsid w:val="197E0768"/>
    <w:rsid w:val="197E3436"/>
    <w:rsid w:val="197F354C"/>
    <w:rsid w:val="198A7CC6"/>
    <w:rsid w:val="19937D88"/>
    <w:rsid w:val="199B0F14"/>
    <w:rsid w:val="19A102DB"/>
    <w:rsid w:val="19A47E2F"/>
    <w:rsid w:val="19A844BE"/>
    <w:rsid w:val="19AA5213"/>
    <w:rsid w:val="19B50C26"/>
    <w:rsid w:val="19C6087B"/>
    <w:rsid w:val="19CB11A2"/>
    <w:rsid w:val="1A024939"/>
    <w:rsid w:val="1A530D9C"/>
    <w:rsid w:val="1A623974"/>
    <w:rsid w:val="1A75300E"/>
    <w:rsid w:val="1AB5116E"/>
    <w:rsid w:val="1AC3026F"/>
    <w:rsid w:val="1AD83F58"/>
    <w:rsid w:val="1AFE1C07"/>
    <w:rsid w:val="1AFE5C61"/>
    <w:rsid w:val="1B120D6C"/>
    <w:rsid w:val="1B234B07"/>
    <w:rsid w:val="1B306963"/>
    <w:rsid w:val="1B3A1EB6"/>
    <w:rsid w:val="1B4B3D28"/>
    <w:rsid w:val="1B542C6D"/>
    <w:rsid w:val="1B711A9F"/>
    <w:rsid w:val="1B722E75"/>
    <w:rsid w:val="1B786D80"/>
    <w:rsid w:val="1B840E40"/>
    <w:rsid w:val="1B855BD4"/>
    <w:rsid w:val="1BB01D94"/>
    <w:rsid w:val="1BB93056"/>
    <w:rsid w:val="1BD56443"/>
    <w:rsid w:val="1C0B3215"/>
    <w:rsid w:val="1C15261F"/>
    <w:rsid w:val="1C2276CB"/>
    <w:rsid w:val="1C2966ED"/>
    <w:rsid w:val="1C2A4DB6"/>
    <w:rsid w:val="1C345D0E"/>
    <w:rsid w:val="1C3A29EB"/>
    <w:rsid w:val="1C3F0BDD"/>
    <w:rsid w:val="1C4C6E3C"/>
    <w:rsid w:val="1C4E6528"/>
    <w:rsid w:val="1C514BFB"/>
    <w:rsid w:val="1C78534C"/>
    <w:rsid w:val="1CA27D3C"/>
    <w:rsid w:val="1CA94AC7"/>
    <w:rsid w:val="1D166164"/>
    <w:rsid w:val="1D2C6F85"/>
    <w:rsid w:val="1D4B49B9"/>
    <w:rsid w:val="1D565F21"/>
    <w:rsid w:val="1D5A471C"/>
    <w:rsid w:val="1D602E15"/>
    <w:rsid w:val="1D611C5C"/>
    <w:rsid w:val="1D6D0D22"/>
    <w:rsid w:val="1D945285"/>
    <w:rsid w:val="1DA5478B"/>
    <w:rsid w:val="1DDA7B97"/>
    <w:rsid w:val="1DEE18A3"/>
    <w:rsid w:val="1DF334D3"/>
    <w:rsid w:val="1DFC5718"/>
    <w:rsid w:val="1E0D4102"/>
    <w:rsid w:val="1E107972"/>
    <w:rsid w:val="1E113002"/>
    <w:rsid w:val="1E40094E"/>
    <w:rsid w:val="1E675BA5"/>
    <w:rsid w:val="1E713A85"/>
    <w:rsid w:val="1E731110"/>
    <w:rsid w:val="1E7317AA"/>
    <w:rsid w:val="1E7B6E82"/>
    <w:rsid w:val="1E943412"/>
    <w:rsid w:val="1EA35B4E"/>
    <w:rsid w:val="1EB34114"/>
    <w:rsid w:val="1EBA51E0"/>
    <w:rsid w:val="1ED83185"/>
    <w:rsid w:val="1EDF3D19"/>
    <w:rsid w:val="1EE07BA2"/>
    <w:rsid w:val="1EE50F2A"/>
    <w:rsid w:val="1EFB6FAE"/>
    <w:rsid w:val="1F0E46A7"/>
    <w:rsid w:val="1F2940E9"/>
    <w:rsid w:val="1F3C36F4"/>
    <w:rsid w:val="1F493C02"/>
    <w:rsid w:val="1F6B5780"/>
    <w:rsid w:val="1F6C5899"/>
    <w:rsid w:val="1F76347D"/>
    <w:rsid w:val="1F81559B"/>
    <w:rsid w:val="1FCA386A"/>
    <w:rsid w:val="1FD93AB9"/>
    <w:rsid w:val="1FE13D1F"/>
    <w:rsid w:val="1FF92A80"/>
    <w:rsid w:val="1FFE6CC2"/>
    <w:rsid w:val="201373F1"/>
    <w:rsid w:val="201D397A"/>
    <w:rsid w:val="20306AFB"/>
    <w:rsid w:val="206125B5"/>
    <w:rsid w:val="20650051"/>
    <w:rsid w:val="206C3B97"/>
    <w:rsid w:val="206D36F7"/>
    <w:rsid w:val="207D6D5B"/>
    <w:rsid w:val="20C35506"/>
    <w:rsid w:val="20E11E79"/>
    <w:rsid w:val="20FD5BAC"/>
    <w:rsid w:val="21020CE2"/>
    <w:rsid w:val="211056F6"/>
    <w:rsid w:val="212678F8"/>
    <w:rsid w:val="21343E4A"/>
    <w:rsid w:val="215A0253"/>
    <w:rsid w:val="215F100F"/>
    <w:rsid w:val="21611B8A"/>
    <w:rsid w:val="21BB396F"/>
    <w:rsid w:val="21C711C7"/>
    <w:rsid w:val="21D432E0"/>
    <w:rsid w:val="21D81B73"/>
    <w:rsid w:val="21FC76F6"/>
    <w:rsid w:val="220A01A8"/>
    <w:rsid w:val="220A1FDE"/>
    <w:rsid w:val="222148E0"/>
    <w:rsid w:val="224925CB"/>
    <w:rsid w:val="22562351"/>
    <w:rsid w:val="225D3116"/>
    <w:rsid w:val="226A53B2"/>
    <w:rsid w:val="226D3F71"/>
    <w:rsid w:val="22865782"/>
    <w:rsid w:val="229444F5"/>
    <w:rsid w:val="229903AF"/>
    <w:rsid w:val="22BB7821"/>
    <w:rsid w:val="22CB049E"/>
    <w:rsid w:val="22D167B6"/>
    <w:rsid w:val="22D63D6E"/>
    <w:rsid w:val="22FB46EC"/>
    <w:rsid w:val="23053F80"/>
    <w:rsid w:val="230D365A"/>
    <w:rsid w:val="231243C1"/>
    <w:rsid w:val="231349E2"/>
    <w:rsid w:val="231A6BF8"/>
    <w:rsid w:val="231B5F13"/>
    <w:rsid w:val="23337469"/>
    <w:rsid w:val="235032E1"/>
    <w:rsid w:val="236B00BA"/>
    <w:rsid w:val="237634A1"/>
    <w:rsid w:val="237B695C"/>
    <w:rsid w:val="237D231F"/>
    <w:rsid w:val="23890BBE"/>
    <w:rsid w:val="23BC5544"/>
    <w:rsid w:val="23E929FF"/>
    <w:rsid w:val="24001A7E"/>
    <w:rsid w:val="240979A1"/>
    <w:rsid w:val="24112019"/>
    <w:rsid w:val="24182548"/>
    <w:rsid w:val="241F0945"/>
    <w:rsid w:val="24383AA2"/>
    <w:rsid w:val="244A34CE"/>
    <w:rsid w:val="24546227"/>
    <w:rsid w:val="24554747"/>
    <w:rsid w:val="24593724"/>
    <w:rsid w:val="245B541B"/>
    <w:rsid w:val="245F1EAB"/>
    <w:rsid w:val="2469402C"/>
    <w:rsid w:val="24704300"/>
    <w:rsid w:val="247A1865"/>
    <w:rsid w:val="24834AE0"/>
    <w:rsid w:val="248509F0"/>
    <w:rsid w:val="24881F1D"/>
    <w:rsid w:val="24970606"/>
    <w:rsid w:val="24B76860"/>
    <w:rsid w:val="24C10E63"/>
    <w:rsid w:val="24E32AB6"/>
    <w:rsid w:val="24E94CB6"/>
    <w:rsid w:val="250417A4"/>
    <w:rsid w:val="25100CD3"/>
    <w:rsid w:val="25316D24"/>
    <w:rsid w:val="253904BC"/>
    <w:rsid w:val="255D49AC"/>
    <w:rsid w:val="25656812"/>
    <w:rsid w:val="25906DBB"/>
    <w:rsid w:val="25AE1A12"/>
    <w:rsid w:val="25B14B5E"/>
    <w:rsid w:val="25BB588C"/>
    <w:rsid w:val="260918D3"/>
    <w:rsid w:val="26121050"/>
    <w:rsid w:val="2612137A"/>
    <w:rsid w:val="26167DF1"/>
    <w:rsid w:val="262933FE"/>
    <w:rsid w:val="26357951"/>
    <w:rsid w:val="2660054A"/>
    <w:rsid w:val="266667CE"/>
    <w:rsid w:val="266B6F6C"/>
    <w:rsid w:val="26753433"/>
    <w:rsid w:val="2684457D"/>
    <w:rsid w:val="26867865"/>
    <w:rsid w:val="26902D44"/>
    <w:rsid w:val="26960362"/>
    <w:rsid w:val="269A205D"/>
    <w:rsid w:val="26AB7A5A"/>
    <w:rsid w:val="26CE74CF"/>
    <w:rsid w:val="26D90AF8"/>
    <w:rsid w:val="26F535DE"/>
    <w:rsid w:val="26FD7FDF"/>
    <w:rsid w:val="27012BE8"/>
    <w:rsid w:val="27044D9A"/>
    <w:rsid w:val="270D045B"/>
    <w:rsid w:val="27241469"/>
    <w:rsid w:val="27301D35"/>
    <w:rsid w:val="279603A2"/>
    <w:rsid w:val="27A1009C"/>
    <w:rsid w:val="27A25B32"/>
    <w:rsid w:val="27A94009"/>
    <w:rsid w:val="27C151CC"/>
    <w:rsid w:val="27E24DDC"/>
    <w:rsid w:val="27E97FB3"/>
    <w:rsid w:val="27F276A5"/>
    <w:rsid w:val="281C07E6"/>
    <w:rsid w:val="282A250A"/>
    <w:rsid w:val="283B08E2"/>
    <w:rsid w:val="284D3E5E"/>
    <w:rsid w:val="284F74CB"/>
    <w:rsid w:val="285A4B6E"/>
    <w:rsid w:val="28683D94"/>
    <w:rsid w:val="286A0D8F"/>
    <w:rsid w:val="287F6D77"/>
    <w:rsid w:val="28A213B6"/>
    <w:rsid w:val="28AE32AC"/>
    <w:rsid w:val="28DC67F0"/>
    <w:rsid w:val="28EC6F7F"/>
    <w:rsid w:val="28F277BA"/>
    <w:rsid w:val="29004B7F"/>
    <w:rsid w:val="29010B42"/>
    <w:rsid w:val="29093DA9"/>
    <w:rsid w:val="292A64DF"/>
    <w:rsid w:val="29323C99"/>
    <w:rsid w:val="2933033F"/>
    <w:rsid w:val="293B1C38"/>
    <w:rsid w:val="29435D0F"/>
    <w:rsid w:val="29440DD1"/>
    <w:rsid w:val="29472837"/>
    <w:rsid w:val="294B178C"/>
    <w:rsid w:val="294F7BD6"/>
    <w:rsid w:val="29742A1F"/>
    <w:rsid w:val="29A525FF"/>
    <w:rsid w:val="29A65EDA"/>
    <w:rsid w:val="29A82843"/>
    <w:rsid w:val="29BC7E97"/>
    <w:rsid w:val="29C0247D"/>
    <w:rsid w:val="29DD09B0"/>
    <w:rsid w:val="2A0510A8"/>
    <w:rsid w:val="2A2324C3"/>
    <w:rsid w:val="2A2C5333"/>
    <w:rsid w:val="2A3917BE"/>
    <w:rsid w:val="2AA214AA"/>
    <w:rsid w:val="2AB02893"/>
    <w:rsid w:val="2ABD2885"/>
    <w:rsid w:val="2ABD6131"/>
    <w:rsid w:val="2AD57AD9"/>
    <w:rsid w:val="2ADD0F43"/>
    <w:rsid w:val="2AE96C0E"/>
    <w:rsid w:val="2B054991"/>
    <w:rsid w:val="2B1C1FDE"/>
    <w:rsid w:val="2B22092D"/>
    <w:rsid w:val="2B2F4067"/>
    <w:rsid w:val="2B34423F"/>
    <w:rsid w:val="2B3C2F7E"/>
    <w:rsid w:val="2B3D1EE9"/>
    <w:rsid w:val="2B653D28"/>
    <w:rsid w:val="2B9C17C2"/>
    <w:rsid w:val="2BA73B93"/>
    <w:rsid w:val="2BDF5E1C"/>
    <w:rsid w:val="2BEA07EF"/>
    <w:rsid w:val="2C066F8B"/>
    <w:rsid w:val="2C0F2B6D"/>
    <w:rsid w:val="2C10616F"/>
    <w:rsid w:val="2C167A9A"/>
    <w:rsid w:val="2C1C7249"/>
    <w:rsid w:val="2C2C6DBF"/>
    <w:rsid w:val="2C376D61"/>
    <w:rsid w:val="2C4A00F2"/>
    <w:rsid w:val="2C4C1CBE"/>
    <w:rsid w:val="2C515C86"/>
    <w:rsid w:val="2C5D3901"/>
    <w:rsid w:val="2C68191F"/>
    <w:rsid w:val="2C6F29FF"/>
    <w:rsid w:val="2C7714EF"/>
    <w:rsid w:val="2C8A7DFE"/>
    <w:rsid w:val="2C8D1836"/>
    <w:rsid w:val="2CA03E24"/>
    <w:rsid w:val="2CA80B45"/>
    <w:rsid w:val="2CE82EF8"/>
    <w:rsid w:val="2CF9199F"/>
    <w:rsid w:val="2D1C447B"/>
    <w:rsid w:val="2D2C2D1A"/>
    <w:rsid w:val="2D3743D0"/>
    <w:rsid w:val="2D39248B"/>
    <w:rsid w:val="2D4200AA"/>
    <w:rsid w:val="2D520CE0"/>
    <w:rsid w:val="2D542194"/>
    <w:rsid w:val="2D7D12CF"/>
    <w:rsid w:val="2DFA1865"/>
    <w:rsid w:val="2DFD2DB4"/>
    <w:rsid w:val="2E266DA9"/>
    <w:rsid w:val="2E2B1966"/>
    <w:rsid w:val="2E4516C6"/>
    <w:rsid w:val="2E4B4BD6"/>
    <w:rsid w:val="2E4F2054"/>
    <w:rsid w:val="2E671261"/>
    <w:rsid w:val="2E7620DA"/>
    <w:rsid w:val="2E8D0894"/>
    <w:rsid w:val="2EA05B15"/>
    <w:rsid w:val="2EA14070"/>
    <w:rsid w:val="2EB46980"/>
    <w:rsid w:val="2ECF166E"/>
    <w:rsid w:val="2EF546F7"/>
    <w:rsid w:val="2EFD5624"/>
    <w:rsid w:val="2F027922"/>
    <w:rsid w:val="2F051F00"/>
    <w:rsid w:val="2F07008D"/>
    <w:rsid w:val="2F070AFA"/>
    <w:rsid w:val="2F0804AD"/>
    <w:rsid w:val="2F2A0AB6"/>
    <w:rsid w:val="2F2B4D2C"/>
    <w:rsid w:val="2F467626"/>
    <w:rsid w:val="2F4755C9"/>
    <w:rsid w:val="2F520FC0"/>
    <w:rsid w:val="2F595CF2"/>
    <w:rsid w:val="2F6743FB"/>
    <w:rsid w:val="2F6A307B"/>
    <w:rsid w:val="2F83024E"/>
    <w:rsid w:val="2FA37671"/>
    <w:rsid w:val="2FB2710F"/>
    <w:rsid w:val="2FB93E86"/>
    <w:rsid w:val="2FBD0B8E"/>
    <w:rsid w:val="2FF37DEF"/>
    <w:rsid w:val="2FF9637D"/>
    <w:rsid w:val="300B5BBF"/>
    <w:rsid w:val="302D5757"/>
    <w:rsid w:val="30383C0F"/>
    <w:rsid w:val="30386D3A"/>
    <w:rsid w:val="30491CDF"/>
    <w:rsid w:val="30571472"/>
    <w:rsid w:val="3068540B"/>
    <w:rsid w:val="306A5058"/>
    <w:rsid w:val="30763241"/>
    <w:rsid w:val="30782C76"/>
    <w:rsid w:val="308A786D"/>
    <w:rsid w:val="30B24556"/>
    <w:rsid w:val="30B27679"/>
    <w:rsid w:val="30CF05CB"/>
    <w:rsid w:val="30FD56B2"/>
    <w:rsid w:val="314C54D2"/>
    <w:rsid w:val="314E0FFF"/>
    <w:rsid w:val="315B5351"/>
    <w:rsid w:val="316D7694"/>
    <w:rsid w:val="317C1F95"/>
    <w:rsid w:val="31917673"/>
    <w:rsid w:val="319B1BCF"/>
    <w:rsid w:val="319D0C1C"/>
    <w:rsid w:val="31B7183F"/>
    <w:rsid w:val="31CF146C"/>
    <w:rsid w:val="31D76FFC"/>
    <w:rsid w:val="31DA27B6"/>
    <w:rsid w:val="31DD256B"/>
    <w:rsid w:val="31E2002B"/>
    <w:rsid w:val="31E31490"/>
    <w:rsid w:val="31FD7D1D"/>
    <w:rsid w:val="32040DD0"/>
    <w:rsid w:val="321247DE"/>
    <w:rsid w:val="32366DFA"/>
    <w:rsid w:val="325D5750"/>
    <w:rsid w:val="32696567"/>
    <w:rsid w:val="32A50ACE"/>
    <w:rsid w:val="32BC0809"/>
    <w:rsid w:val="32C21145"/>
    <w:rsid w:val="32D243DF"/>
    <w:rsid w:val="32DB3C8F"/>
    <w:rsid w:val="32F27D5E"/>
    <w:rsid w:val="32F60C2F"/>
    <w:rsid w:val="33056BB2"/>
    <w:rsid w:val="331C6F6B"/>
    <w:rsid w:val="333E742F"/>
    <w:rsid w:val="334452CD"/>
    <w:rsid w:val="335E3F82"/>
    <w:rsid w:val="3365134D"/>
    <w:rsid w:val="338369E0"/>
    <w:rsid w:val="339C7DB6"/>
    <w:rsid w:val="33A001FE"/>
    <w:rsid w:val="33CF4665"/>
    <w:rsid w:val="33D3795C"/>
    <w:rsid w:val="33E850C8"/>
    <w:rsid w:val="33F75FEB"/>
    <w:rsid w:val="33FA3FC7"/>
    <w:rsid w:val="340E23A1"/>
    <w:rsid w:val="340E6307"/>
    <w:rsid w:val="341D7D64"/>
    <w:rsid w:val="34224830"/>
    <w:rsid w:val="34540A6C"/>
    <w:rsid w:val="345E6160"/>
    <w:rsid w:val="3477603B"/>
    <w:rsid w:val="34942DE3"/>
    <w:rsid w:val="34AE0F09"/>
    <w:rsid w:val="34F70AFF"/>
    <w:rsid w:val="34FF5C85"/>
    <w:rsid w:val="3541303D"/>
    <w:rsid w:val="35456DD0"/>
    <w:rsid w:val="35643202"/>
    <w:rsid w:val="35656675"/>
    <w:rsid w:val="356D00FE"/>
    <w:rsid w:val="35905280"/>
    <w:rsid w:val="35A471B5"/>
    <w:rsid w:val="35A53FC3"/>
    <w:rsid w:val="35A7413F"/>
    <w:rsid w:val="35E877F0"/>
    <w:rsid w:val="35ED4D68"/>
    <w:rsid w:val="360E2595"/>
    <w:rsid w:val="36391DAB"/>
    <w:rsid w:val="364340D9"/>
    <w:rsid w:val="3649036E"/>
    <w:rsid w:val="365C6ADD"/>
    <w:rsid w:val="367F0B1D"/>
    <w:rsid w:val="36887B03"/>
    <w:rsid w:val="36926819"/>
    <w:rsid w:val="36B55DD1"/>
    <w:rsid w:val="36CC730A"/>
    <w:rsid w:val="36DB4D44"/>
    <w:rsid w:val="36DE27F9"/>
    <w:rsid w:val="36E67E52"/>
    <w:rsid w:val="36E86AE9"/>
    <w:rsid w:val="36F5185F"/>
    <w:rsid w:val="37065845"/>
    <w:rsid w:val="37226B7C"/>
    <w:rsid w:val="37371152"/>
    <w:rsid w:val="37522353"/>
    <w:rsid w:val="37635ECA"/>
    <w:rsid w:val="376B4845"/>
    <w:rsid w:val="3783255E"/>
    <w:rsid w:val="37991CB4"/>
    <w:rsid w:val="37B0566C"/>
    <w:rsid w:val="37BB22FE"/>
    <w:rsid w:val="37DB02D3"/>
    <w:rsid w:val="38202B09"/>
    <w:rsid w:val="382F70F7"/>
    <w:rsid w:val="38392BE4"/>
    <w:rsid w:val="384C2DB4"/>
    <w:rsid w:val="384E46D7"/>
    <w:rsid w:val="3863646B"/>
    <w:rsid w:val="386B5F57"/>
    <w:rsid w:val="387A2097"/>
    <w:rsid w:val="38B52DB1"/>
    <w:rsid w:val="38BC233A"/>
    <w:rsid w:val="38D37CDF"/>
    <w:rsid w:val="38E77C89"/>
    <w:rsid w:val="38EF72BD"/>
    <w:rsid w:val="39193479"/>
    <w:rsid w:val="39347B9B"/>
    <w:rsid w:val="3938311B"/>
    <w:rsid w:val="393A2D68"/>
    <w:rsid w:val="39583E58"/>
    <w:rsid w:val="39717865"/>
    <w:rsid w:val="39745D3B"/>
    <w:rsid w:val="398E5FB7"/>
    <w:rsid w:val="39910243"/>
    <w:rsid w:val="399C394D"/>
    <w:rsid w:val="39B613E5"/>
    <w:rsid w:val="39C1412F"/>
    <w:rsid w:val="39C43D06"/>
    <w:rsid w:val="39EB7F62"/>
    <w:rsid w:val="39EF5502"/>
    <w:rsid w:val="3A024A6C"/>
    <w:rsid w:val="3A144BAC"/>
    <w:rsid w:val="3A182E1B"/>
    <w:rsid w:val="3A283CA3"/>
    <w:rsid w:val="3A3A5FB1"/>
    <w:rsid w:val="3A605DCC"/>
    <w:rsid w:val="3A77164A"/>
    <w:rsid w:val="3A7E0F1D"/>
    <w:rsid w:val="3A843394"/>
    <w:rsid w:val="3A8E55B7"/>
    <w:rsid w:val="3A9F281C"/>
    <w:rsid w:val="3AA97790"/>
    <w:rsid w:val="3AF434E4"/>
    <w:rsid w:val="3AFE414A"/>
    <w:rsid w:val="3B141F91"/>
    <w:rsid w:val="3B1B2586"/>
    <w:rsid w:val="3B213509"/>
    <w:rsid w:val="3B467902"/>
    <w:rsid w:val="3B51299D"/>
    <w:rsid w:val="3B645983"/>
    <w:rsid w:val="3B85656D"/>
    <w:rsid w:val="3B8604AD"/>
    <w:rsid w:val="3B901BD1"/>
    <w:rsid w:val="3B911686"/>
    <w:rsid w:val="3B9147E0"/>
    <w:rsid w:val="3B98365D"/>
    <w:rsid w:val="3BA310A0"/>
    <w:rsid w:val="3BB67612"/>
    <w:rsid w:val="3BCE077B"/>
    <w:rsid w:val="3BF2607F"/>
    <w:rsid w:val="3BF95004"/>
    <w:rsid w:val="3C126519"/>
    <w:rsid w:val="3C1429D6"/>
    <w:rsid w:val="3C251D38"/>
    <w:rsid w:val="3C3922BB"/>
    <w:rsid w:val="3C575585"/>
    <w:rsid w:val="3C5A5F14"/>
    <w:rsid w:val="3C614EA0"/>
    <w:rsid w:val="3CAC48B1"/>
    <w:rsid w:val="3CB76CEB"/>
    <w:rsid w:val="3CB9590F"/>
    <w:rsid w:val="3CC27EEA"/>
    <w:rsid w:val="3CCC2A53"/>
    <w:rsid w:val="3CD47F6A"/>
    <w:rsid w:val="3CD51CC0"/>
    <w:rsid w:val="3CDB2307"/>
    <w:rsid w:val="3CDC3B3D"/>
    <w:rsid w:val="3CF849BF"/>
    <w:rsid w:val="3D050CD0"/>
    <w:rsid w:val="3D071ECE"/>
    <w:rsid w:val="3D1E03A6"/>
    <w:rsid w:val="3D3D7F1B"/>
    <w:rsid w:val="3D710783"/>
    <w:rsid w:val="3D774E47"/>
    <w:rsid w:val="3D7E0119"/>
    <w:rsid w:val="3D892A96"/>
    <w:rsid w:val="3D8A353F"/>
    <w:rsid w:val="3D8B13D5"/>
    <w:rsid w:val="3D8D3819"/>
    <w:rsid w:val="3D996A5F"/>
    <w:rsid w:val="3D997FE0"/>
    <w:rsid w:val="3D9B1B62"/>
    <w:rsid w:val="3DC94277"/>
    <w:rsid w:val="3DDF33D3"/>
    <w:rsid w:val="3E092D5D"/>
    <w:rsid w:val="3E1518F6"/>
    <w:rsid w:val="3E1D2C0E"/>
    <w:rsid w:val="3E464B73"/>
    <w:rsid w:val="3E4900F5"/>
    <w:rsid w:val="3E4E07F1"/>
    <w:rsid w:val="3E7D701D"/>
    <w:rsid w:val="3E855D44"/>
    <w:rsid w:val="3E9542C0"/>
    <w:rsid w:val="3EA0440F"/>
    <w:rsid w:val="3EBD1D5C"/>
    <w:rsid w:val="3EC107B2"/>
    <w:rsid w:val="3ECD65BA"/>
    <w:rsid w:val="3EE5320D"/>
    <w:rsid w:val="3EFC03D9"/>
    <w:rsid w:val="3EFC763D"/>
    <w:rsid w:val="3F0105A8"/>
    <w:rsid w:val="3F0776DE"/>
    <w:rsid w:val="3F163564"/>
    <w:rsid w:val="3F320356"/>
    <w:rsid w:val="3F4666D3"/>
    <w:rsid w:val="3F514CD5"/>
    <w:rsid w:val="3F525C08"/>
    <w:rsid w:val="3F6D4D20"/>
    <w:rsid w:val="3F9203BC"/>
    <w:rsid w:val="3FB770BC"/>
    <w:rsid w:val="3FE401EA"/>
    <w:rsid w:val="3FEE55FE"/>
    <w:rsid w:val="3FEF65C8"/>
    <w:rsid w:val="3FF70C86"/>
    <w:rsid w:val="402D6F99"/>
    <w:rsid w:val="405D6107"/>
    <w:rsid w:val="409D2F65"/>
    <w:rsid w:val="40A61C80"/>
    <w:rsid w:val="40B14590"/>
    <w:rsid w:val="40B45EBB"/>
    <w:rsid w:val="40B733EC"/>
    <w:rsid w:val="40BE0D58"/>
    <w:rsid w:val="40E21678"/>
    <w:rsid w:val="40E90B55"/>
    <w:rsid w:val="40E9222A"/>
    <w:rsid w:val="40E93E0C"/>
    <w:rsid w:val="41007F7B"/>
    <w:rsid w:val="4106159A"/>
    <w:rsid w:val="4109001A"/>
    <w:rsid w:val="41096C8F"/>
    <w:rsid w:val="41450CD1"/>
    <w:rsid w:val="414F2A40"/>
    <w:rsid w:val="416139A0"/>
    <w:rsid w:val="417B25D9"/>
    <w:rsid w:val="418647CA"/>
    <w:rsid w:val="41A51ECF"/>
    <w:rsid w:val="41A66EE7"/>
    <w:rsid w:val="41DB2907"/>
    <w:rsid w:val="41E33BEB"/>
    <w:rsid w:val="41F2294D"/>
    <w:rsid w:val="42087841"/>
    <w:rsid w:val="421215A4"/>
    <w:rsid w:val="42176FEF"/>
    <w:rsid w:val="421C24DD"/>
    <w:rsid w:val="422408A7"/>
    <w:rsid w:val="422F1E24"/>
    <w:rsid w:val="424C5F6F"/>
    <w:rsid w:val="425D4ECF"/>
    <w:rsid w:val="4279128A"/>
    <w:rsid w:val="428D6BF6"/>
    <w:rsid w:val="42940D86"/>
    <w:rsid w:val="429E11C6"/>
    <w:rsid w:val="42A761E5"/>
    <w:rsid w:val="42C15032"/>
    <w:rsid w:val="42CB55D9"/>
    <w:rsid w:val="42D244E0"/>
    <w:rsid w:val="42FA1A49"/>
    <w:rsid w:val="43251F95"/>
    <w:rsid w:val="432A669C"/>
    <w:rsid w:val="433B5A9A"/>
    <w:rsid w:val="4340020E"/>
    <w:rsid w:val="43684123"/>
    <w:rsid w:val="43AB30EB"/>
    <w:rsid w:val="43B4083B"/>
    <w:rsid w:val="43BC5A3E"/>
    <w:rsid w:val="43E21494"/>
    <w:rsid w:val="44054050"/>
    <w:rsid w:val="44070202"/>
    <w:rsid w:val="44496664"/>
    <w:rsid w:val="445018AB"/>
    <w:rsid w:val="44545F66"/>
    <w:rsid w:val="445544A2"/>
    <w:rsid w:val="445708E8"/>
    <w:rsid w:val="445A5D19"/>
    <w:rsid w:val="446E6EF6"/>
    <w:rsid w:val="447114AF"/>
    <w:rsid w:val="44713601"/>
    <w:rsid w:val="44907146"/>
    <w:rsid w:val="44944185"/>
    <w:rsid w:val="449D21B0"/>
    <w:rsid w:val="44C03E61"/>
    <w:rsid w:val="44C72141"/>
    <w:rsid w:val="44C8497B"/>
    <w:rsid w:val="44CD5431"/>
    <w:rsid w:val="44D16C55"/>
    <w:rsid w:val="44D47F45"/>
    <w:rsid w:val="44FF0639"/>
    <w:rsid w:val="45250011"/>
    <w:rsid w:val="455800A5"/>
    <w:rsid w:val="455D4E37"/>
    <w:rsid w:val="45743ED0"/>
    <w:rsid w:val="45860B4A"/>
    <w:rsid w:val="45A81915"/>
    <w:rsid w:val="45A83919"/>
    <w:rsid w:val="45B9169F"/>
    <w:rsid w:val="45BA7D92"/>
    <w:rsid w:val="45CD644E"/>
    <w:rsid w:val="45D531B4"/>
    <w:rsid w:val="45DB17BA"/>
    <w:rsid w:val="45DC1E4A"/>
    <w:rsid w:val="45F93E92"/>
    <w:rsid w:val="460666CF"/>
    <w:rsid w:val="460934AC"/>
    <w:rsid w:val="461353EA"/>
    <w:rsid w:val="461C4E46"/>
    <w:rsid w:val="46325CBB"/>
    <w:rsid w:val="46333512"/>
    <w:rsid w:val="46381279"/>
    <w:rsid w:val="463B2D54"/>
    <w:rsid w:val="46405C74"/>
    <w:rsid w:val="46473F24"/>
    <w:rsid w:val="46733FFB"/>
    <w:rsid w:val="468D4437"/>
    <w:rsid w:val="46921B4F"/>
    <w:rsid w:val="46B464B7"/>
    <w:rsid w:val="46DC6507"/>
    <w:rsid w:val="46EA405D"/>
    <w:rsid w:val="472F6480"/>
    <w:rsid w:val="47361C12"/>
    <w:rsid w:val="47514FFF"/>
    <w:rsid w:val="47644FF1"/>
    <w:rsid w:val="47770768"/>
    <w:rsid w:val="47885B4D"/>
    <w:rsid w:val="479237B4"/>
    <w:rsid w:val="47AB06F5"/>
    <w:rsid w:val="47B80930"/>
    <w:rsid w:val="47E74F8E"/>
    <w:rsid w:val="47F800E8"/>
    <w:rsid w:val="47F81251"/>
    <w:rsid w:val="480439DC"/>
    <w:rsid w:val="48054341"/>
    <w:rsid w:val="48181F58"/>
    <w:rsid w:val="48207E36"/>
    <w:rsid w:val="48235DE8"/>
    <w:rsid w:val="48237E9A"/>
    <w:rsid w:val="483807FC"/>
    <w:rsid w:val="484374FA"/>
    <w:rsid w:val="484611C3"/>
    <w:rsid w:val="48462B2D"/>
    <w:rsid w:val="485944C5"/>
    <w:rsid w:val="48892298"/>
    <w:rsid w:val="48C1523F"/>
    <w:rsid w:val="48E31A20"/>
    <w:rsid w:val="48F53259"/>
    <w:rsid w:val="4900105C"/>
    <w:rsid w:val="49335974"/>
    <w:rsid w:val="493C289F"/>
    <w:rsid w:val="49745384"/>
    <w:rsid w:val="498431C9"/>
    <w:rsid w:val="49962866"/>
    <w:rsid w:val="49B92D84"/>
    <w:rsid w:val="49CE3AC6"/>
    <w:rsid w:val="49E55B52"/>
    <w:rsid w:val="49EF1399"/>
    <w:rsid w:val="49F774EC"/>
    <w:rsid w:val="4A136D99"/>
    <w:rsid w:val="4A3429DD"/>
    <w:rsid w:val="4A5620CF"/>
    <w:rsid w:val="4A64795D"/>
    <w:rsid w:val="4A661692"/>
    <w:rsid w:val="4A6E5A9A"/>
    <w:rsid w:val="4A705753"/>
    <w:rsid w:val="4A792D03"/>
    <w:rsid w:val="4A931E7C"/>
    <w:rsid w:val="4AAD66D5"/>
    <w:rsid w:val="4AB43A85"/>
    <w:rsid w:val="4AB97C64"/>
    <w:rsid w:val="4ABD0ABF"/>
    <w:rsid w:val="4AC608D2"/>
    <w:rsid w:val="4AED55C0"/>
    <w:rsid w:val="4AED578D"/>
    <w:rsid w:val="4AED6F36"/>
    <w:rsid w:val="4AF312A1"/>
    <w:rsid w:val="4AF654DF"/>
    <w:rsid w:val="4B153106"/>
    <w:rsid w:val="4B2A2F1E"/>
    <w:rsid w:val="4B317D90"/>
    <w:rsid w:val="4B3B2348"/>
    <w:rsid w:val="4B3D760C"/>
    <w:rsid w:val="4B4348EE"/>
    <w:rsid w:val="4B652FCF"/>
    <w:rsid w:val="4B715B82"/>
    <w:rsid w:val="4B847B65"/>
    <w:rsid w:val="4B8A7857"/>
    <w:rsid w:val="4B8D2E87"/>
    <w:rsid w:val="4BA44E33"/>
    <w:rsid w:val="4BA54705"/>
    <w:rsid w:val="4BAA5750"/>
    <w:rsid w:val="4BC03BBC"/>
    <w:rsid w:val="4BC82F69"/>
    <w:rsid w:val="4BED4104"/>
    <w:rsid w:val="4C034E1B"/>
    <w:rsid w:val="4C07741B"/>
    <w:rsid w:val="4C0C1EEF"/>
    <w:rsid w:val="4C18332A"/>
    <w:rsid w:val="4C2F395C"/>
    <w:rsid w:val="4C483280"/>
    <w:rsid w:val="4C5D500D"/>
    <w:rsid w:val="4C7B4047"/>
    <w:rsid w:val="4CC861F8"/>
    <w:rsid w:val="4CE019A8"/>
    <w:rsid w:val="4D051481"/>
    <w:rsid w:val="4D0A388E"/>
    <w:rsid w:val="4D0A4C72"/>
    <w:rsid w:val="4D0D5161"/>
    <w:rsid w:val="4D345020"/>
    <w:rsid w:val="4D555B9B"/>
    <w:rsid w:val="4D6F7C89"/>
    <w:rsid w:val="4D79206A"/>
    <w:rsid w:val="4D7C4A2D"/>
    <w:rsid w:val="4D8E3968"/>
    <w:rsid w:val="4D9768B9"/>
    <w:rsid w:val="4D9A7514"/>
    <w:rsid w:val="4DCE17B1"/>
    <w:rsid w:val="4DDC23E3"/>
    <w:rsid w:val="4DDE2136"/>
    <w:rsid w:val="4E1B02E5"/>
    <w:rsid w:val="4E313B0F"/>
    <w:rsid w:val="4E3C5339"/>
    <w:rsid w:val="4E4E265C"/>
    <w:rsid w:val="4E4F787C"/>
    <w:rsid w:val="4E5C0A3E"/>
    <w:rsid w:val="4E5F6A2A"/>
    <w:rsid w:val="4E795CCB"/>
    <w:rsid w:val="4E8F2C2F"/>
    <w:rsid w:val="4EC630D2"/>
    <w:rsid w:val="4ED16D93"/>
    <w:rsid w:val="4EF57B62"/>
    <w:rsid w:val="4F0104DB"/>
    <w:rsid w:val="4F0766A7"/>
    <w:rsid w:val="4F2C172E"/>
    <w:rsid w:val="4F400864"/>
    <w:rsid w:val="4F746853"/>
    <w:rsid w:val="4F7D66BF"/>
    <w:rsid w:val="4F970EC7"/>
    <w:rsid w:val="4FA210A8"/>
    <w:rsid w:val="4FAB435B"/>
    <w:rsid w:val="4FB57AA4"/>
    <w:rsid w:val="4FBE119C"/>
    <w:rsid w:val="4FC04129"/>
    <w:rsid w:val="4FC35395"/>
    <w:rsid w:val="4FCD53C8"/>
    <w:rsid w:val="500C47DC"/>
    <w:rsid w:val="50440EF6"/>
    <w:rsid w:val="50556244"/>
    <w:rsid w:val="505D496B"/>
    <w:rsid w:val="506F4172"/>
    <w:rsid w:val="506F6A76"/>
    <w:rsid w:val="50A43885"/>
    <w:rsid w:val="50AE04A9"/>
    <w:rsid w:val="50BE2C32"/>
    <w:rsid w:val="50D30354"/>
    <w:rsid w:val="50D615E1"/>
    <w:rsid w:val="50DB4BB1"/>
    <w:rsid w:val="50F6388A"/>
    <w:rsid w:val="50FD4742"/>
    <w:rsid w:val="510D1F19"/>
    <w:rsid w:val="51213FF0"/>
    <w:rsid w:val="51283029"/>
    <w:rsid w:val="512E06E5"/>
    <w:rsid w:val="51316038"/>
    <w:rsid w:val="51382192"/>
    <w:rsid w:val="513A2F40"/>
    <w:rsid w:val="514020E6"/>
    <w:rsid w:val="51772950"/>
    <w:rsid w:val="51856A75"/>
    <w:rsid w:val="518F19FB"/>
    <w:rsid w:val="51A4571B"/>
    <w:rsid w:val="51AE40FD"/>
    <w:rsid w:val="51B63AD5"/>
    <w:rsid w:val="51B65C26"/>
    <w:rsid w:val="51B70A71"/>
    <w:rsid w:val="51C30F6D"/>
    <w:rsid w:val="51D5218E"/>
    <w:rsid w:val="51D74834"/>
    <w:rsid w:val="51E1385A"/>
    <w:rsid w:val="51F00B2A"/>
    <w:rsid w:val="52132F9C"/>
    <w:rsid w:val="52190D7B"/>
    <w:rsid w:val="521C0867"/>
    <w:rsid w:val="521D48C1"/>
    <w:rsid w:val="52295820"/>
    <w:rsid w:val="523C40B8"/>
    <w:rsid w:val="523C5D51"/>
    <w:rsid w:val="526B5115"/>
    <w:rsid w:val="527A0E75"/>
    <w:rsid w:val="52A918DB"/>
    <w:rsid w:val="52A93CFE"/>
    <w:rsid w:val="52B23A20"/>
    <w:rsid w:val="52B261F2"/>
    <w:rsid w:val="52C04BB1"/>
    <w:rsid w:val="52C178A3"/>
    <w:rsid w:val="52C83581"/>
    <w:rsid w:val="52DC4AF0"/>
    <w:rsid w:val="5309676A"/>
    <w:rsid w:val="53382EDF"/>
    <w:rsid w:val="533B31D6"/>
    <w:rsid w:val="53457D93"/>
    <w:rsid w:val="534713CF"/>
    <w:rsid w:val="5366125F"/>
    <w:rsid w:val="536F54E1"/>
    <w:rsid w:val="537101A3"/>
    <w:rsid w:val="53730FF8"/>
    <w:rsid w:val="537464F1"/>
    <w:rsid w:val="5381450C"/>
    <w:rsid w:val="53941C65"/>
    <w:rsid w:val="53AE0547"/>
    <w:rsid w:val="53B85AB9"/>
    <w:rsid w:val="53B9718F"/>
    <w:rsid w:val="53C83E74"/>
    <w:rsid w:val="53DD21EF"/>
    <w:rsid w:val="53F417B1"/>
    <w:rsid w:val="54275ACC"/>
    <w:rsid w:val="54296A6A"/>
    <w:rsid w:val="542F7FE5"/>
    <w:rsid w:val="544F0B5A"/>
    <w:rsid w:val="54587EBA"/>
    <w:rsid w:val="54626E9F"/>
    <w:rsid w:val="54A5097E"/>
    <w:rsid w:val="54A55F41"/>
    <w:rsid w:val="54AA270E"/>
    <w:rsid w:val="54C47B2B"/>
    <w:rsid w:val="54CB1A39"/>
    <w:rsid w:val="54E47C8C"/>
    <w:rsid w:val="55005269"/>
    <w:rsid w:val="55047029"/>
    <w:rsid w:val="551356B8"/>
    <w:rsid w:val="55276113"/>
    <w:rsid w:val="5527750E"/>
    <w:rsid w:val="556445D7"/>
    <w:rsid w:val="556678E7"/>
    <w:rsid w:val="55696C26"/>
    <w:rsid w:val="55B4129A"/>
    <w:rsid w:val="55B54502"/>
    <w:rsid w:val="55C820F3"/>
    <w:rsid w:val="55E709D1"/>
    <w:rsid w:val="56017DC4"/>
    <w:rsid w:val="56032178"/>
    <w:rsid w:val="56071E4A"/>
    <w:rsid w:val="56115D2E"/>
    <w:rsid w:val="56433DA8"/>
    <w:rsid w:val="565B5265"/>
    <w:rsid w:val="566A3AE1"/>
    <w:rsid w:val="566E7105"/>
    <w:rsid w:val="56782186"/>
    <w:rsid w:val="567F16CE"/>
    <w:rsid w:val="568B5208"/>
    <w:rsid w:val="56A343A1"/>
    <w:rsid w:val="56A91FE4"/>
    <w:rsid w:val="56A94194"/>
    <w:rsid w:val="56D551D2"/>
    <w:rsid w:val="56DA2734"/>
    <w:rsid w:val="56FF290F"/>
    <w:rsid w:val="5710751E"/>
    <w:rsid w:val="574152C4"/>
    <w:rsid w:val="57512F67"/>
    <w:rsid w:val="575575AF"/>
    <w:rsid w:val="575F4AFB"/>
    <w:rsid w:val="576D0731"/>
    <w:rsid w:val="5779344B"/>
    <w:rsid w:val="57A30AA0"/>
    <w:rsid w:val="57A75FFC"/>
    <w:rsid w:val="57B609F6"/>
    <w:rsid w:val="57C52F6B"/>
    <w:rsid w:val="57F951CF"/>
    <w:rsid w:val="581044AC"/>
    <w:rsid w:val="58197C04"/>
    <w:rsid w:val="582228CA"/>
    <w:rsid w:val="582D2E99"/>
    <w:rsid w:val="585C673A"/>
    <w:rsid w:val="58613B2B"/>
    <w:rsid w:val="588B4B61"/>
    <w:rsid w:val="589033A5"/>
    <w:rsid w:val="589C65A9"/>
    <w:rsid w:val="58A46E9D"/>
    <w:rsid w:val="58C94E34"/>
    <w:rsid w:val="58EA0A90"/>
    <w:rsid w:val="593B5782"/>
    <w:rsid w:val="5955705C"/>
    <w:rsid w:val="59586C69"/>
    <w:rsid w:val="59616782"/>
    <w:rsid w:val="59694E13"/>
    <w:rsid w:val="596C2FBE"/>
    <w:rsid w:val="597220EA"/>
    <w:rsid w:val="59786927"/>
    <w:rsid w:val="59A1559C"/>
    <w:rsid w:val="59B36947"/>
    <w:rsid w:val="59B732E9"/>
    <w:rsid w:val="59BB17F2"/>
    <w:rsid w:val="59E324FD"/>
    <w:rsid w:val="59E77D98"/>
    <w:rsid w:val="5A116981"/>
    <w:rsid w:val="5A137BAC"/>
    <w:rsid w:val="5A1E4949"/>
    <w:rsid w:val="5A3D62CB"/>
    <w:rsid w:val="5A452E87"/>
    <w:rsid w:val="5A7325B1"/>
    <w:rsid w:val="5A775106"/>
    <w:rsid w:val="5A8667CD"/>
    <w:rsid w:val="5AA51270"/>
    <w:rsid w:val="5AC97EAC"/>
    <w:rsid w:val="5AE72932"/>
    <w:rsid w:val="5AF378DF"/>
    <w:rsid w:val="5AF7087A"/>
    <w:rsid w:val="5AFD4143"/>
    <w:rsid w:val="5B180A9E"/>
    <w:rsid w:val="5B606D10"/>
    <w:rsid w:val="5B953099"/>
    <w:rsid w:val="5BA246A5"/>
    <w:rsid w:val="5BAD4EF7"/>
    <w:rsid w:val="5BB56121"/>
    <w:rsid w:val="5BD47E39"/>
    <w:rsid w:val="5BDB7C77"/>
    <w:rsid w:val="5BDC423F"/>
    <w:rsid w:val="5BE81A28"/>
    <w:rsid w:val="5C0A5F62"/>
    <w:rsid w:val="5C2F2C0E"/>
    <w:rsid w:val="5C3161D9"/>
    <w:rsid w:val="5C352EE4"/>
    <w:rsid w:val="5C6A1868"/>
    <w:rsid w:val="5C713DC9"/>
    <w:rsid w:val="5C764839"/>
    <w:rsid w:val="5C7F7322"/>
    <w:rsid w:val="5C8A0F34"/>
    <w:rsid w:val="5CB96660"/>
    <w:rsid w:val="5CD236B8"/>
    <w:rsid w:val="5CDD24CF"/>
    <w:rsid w:val="5CDE3A3D"/>
    <w:rsid w:val="5D07171D"/>
    <w:rsid w:val="5D09728F"/>
    <w:rsid w:val="5D323BF3"/>
    <w:rsid w:val="5D596049"/>
    <w:rsid w:val="5D69314D"/>
    <w:rsid w:val="5D812829"/>
    <w:rsid w:val="5D8A03A7"/>
    <w:rsid w:val="5D9949D2"/>
    <w:rsid w:val="5DDF3D7E"/>
    <w:rsid w:val="5DF0655A"/>
    <w:rsid w:val="5DFD0C3E"/>
    <w:rsid w:val="5E067434"/>
    <w:rsid w:val="5E256C75"/>
    <w:rsid w:val="5E3B43ED"/>
    <w:rsid w:val="5E6C6591"/>
    <w:rsid w:val="5E711BC9"/>
    <w:rsid w:val="5EA82C84"/>
    <w:rsid w:val="5EF74603"/>
    <w:rsid w:val="5EFB6FE5"/>
    <w:rsid w:val="5F0823EC"/>
    <w:rsid w:val="5F132ECC"/>
    <w:rsid w:val="5F26610A"/>
    <w:rsid w:val="5F592486"/>
    <w:rsid w:val="5F6E1EC1"/>
    <w:rsid w:val="5F704237"/>
    <w:rsid w:val="5F8D3A53"/>
    <w:rsid w:val="5F915ED6"/>
    <w:rsid w:val="5F932B4A"/>
    <w:rsid w:val="5FB6741E"/>
    <w:rsid w:val="5FBD1383"/>
    <w:rsid w:val="5FBE397B"/>
    <w:rsid w:val="5FC71F3D"/>
    <w:rsid w:val="5FDF559F"/>
    <w:rsid w:val="5FEE51DC"/>
    <w:rsid w:val="5FF2119D"/>
    <w:rsid w:val="5FF2577D"/>
    <w:rsid w:val="600A08C9"/>
    <w:rsid w:val="601B32F5"/>
    <w:rsid w:val="601C2310"/>
    <w:rsid w:val="603C7CA5"/>
    <w:rsid w:val="605503FD"/>
    <w:rsid w:val="60564CD5"/>
    <w:rsid w:val="60572E42"/>
    <w:rsid w:val="606A2F67"/>
    <w:rsid w:val="60771624"/>
    <w:rsid w:val="609A74E8"/>
    <w:rsid w:val="60A21D20"/>
    <w:rsid w:val="60A90715"/>
    <w:rsid w:val="60E27D52"/>
    <w:rsid w:val="60E35FEA"/>
    <w:rsid w:val="61195699"/>
    <w:rsid w:val="611D56A6"/>
    <w:rsid w:val="612365BD"/>
    <w:rsid w:val="61246E87"/>
    <w:rsid w:val="6124767C"/>
    <w:rsid w:val="61356AA7"/>
    <w:rsid w:val="614A7361"/>
    <w:rsid w:val="614B01D4"/>
    <w:rsid w:val="61572907"/>
    <w:rsid w:val="615C4ABC"/>
    <w:rsid w:val="616A2092"/>
    <w:rsid w:val="616C64DD"/>
    <w:rsid w:val="618E09E6"/>
    <w:rsid w:val="61975B05"/>
    <w:rsid w:val="61993BF3"/>
    <w:rsid w:val="61C83A1B"/>
    <w:rsid w:val="61CC62E2"/>
    <w:rsid w:val="61D04010"/>
    <w:rsid w:val="61DC16F0"/>
    <w:rsid w:val="61DC6DE2"/>
    <w:rsid w:val="62027694"/>
    <w:rsid w:val="621C1023"/>
    <w:rsid w:val="62240280"/>
    <w:rsid w:val="62327756"/>
    <w:rsid w:val="625D3BE1"/>
    <w:rsid w:val="62617C24"/>
    <w:rsid w:val="62635D29"/>
    <w:rsid w:val="626643BB"/>
    <w:rsid w:val="626D176E"/>
    <w:rsid w:val="62756F76"/>
    <w:rsid w:val="629E5A10"/>
    <w:rsid w:val="62AB3C22"/>
    <w:rsid w:val="62AD259F"/>
    <w:rsid w:val="62DC721A"/>
    <w:rsid w:val="62F54B41"/>
    <w:rsid w:val="63061D2C"/>
    <w:rsid w:val="63440654"/>
    <w:rsid w:val="635011AD"/>
    <w:rsid w:val="63533427"/>
    <w:rsid w:val="635408C3"/>
    <w:rsid w:val="63613BD5"/>
    <w:rsid w:val="63785A29"/>
    <w:rsid w:val="637C6967"/>
    <w:rsid w:val="63845AA7"/>
    <w:rsid w:val="63A90036"/>
    <w:rsid w:val="63BB5979"/>
    <w:rsid w:val="63C366C0"/>
    <w:rsid w:val="63C83138"/>
    <w:rsid w:val="63CD35F0"/>
    <w:rsid w:val="63D20454"/>
    <w:rsid w:val="63DE213A"/>
    <w:rsid w:val="63E63C9F"/>
    <w:rsid w:val="63F30AC5"/>
    <w:rsid w:val="63F53D5F"/>
    <w:rsid w:val="6400529D"/>
    <w:rsid w:val="641151EB"/>
    <w:rsid w:val="641947ED"/>
    <w:rsid w:val="642F4AAE"/>
    <w:rsid w:val="64350613"/>
    <w:rsid w:val="644A3CBF"/>
    <w:rsid w:val="64543BC3"/>
    <w:rsid w:val="64631B64"/>
    <w:rsid w:val="64674057"/>
    <w:rsid w:val="64861F81"/>
    <w:rsid w:val="64AE2844"/>
    <w:rsid w:val="64C911BB"/>
    <w:rsid w:val="64D446F4"/>
    <w:rsid w:val="64EA0F5B"/>
    <w:rsid w:val="65086719"/>
    <w:rsid w:val="65246DE1"/>
    <w:rsid w:val="653A76FF"/>
    <w:rsid w:val="65562529"/>
    <w:rsid w:val="655D386F"/>
    <w:rsid w:val="65763B8C"/>
    <w:rsid w:val="6580315B"/>
    <w:rsid w:val="658D1590"/>
    <w:rsid w:val="65AE7FAE"/>
    <w:rsid w:val="65B0602D"/>
    <w:rsid w:val="65C23BDA"/>
    <w:rsid w:val="65C274BE"/>
    <w:rsid w:val="65D03071"/>
    <w:rsid w:val="65D53B63"/>
    <w:rsid w:val="65DA5CFF"/>
    <w:rsid w:val="65DC5563"/>
    <w:rsid w:val="65E32BDE"/>
    <w:rsid w:val="66034C24"/>
    <w:rsid w:val="664A5D20"/>
    <w:rsid w:val="6654464C"/>
    <w:rsid w:val="66634B18"/>
    <w:rsid w:val="66693322"/>
    <w:rsid w:val="667F1AC7"/>
    <w:rsid w:val="66831FA9"/>
    <w:rsid w:val="66CA0220"/>
    <w:rsid w:val="66DB1756"/>
    <w:rsid w:val="66F113A3"/>
    <w:rsid w:val="66FD76B6"/>
    <w:rsid w:val="67022502"/>
    <w:rsid w:val="670412B2"/>
    <w:rsid w:val="67143A68"/>
    <w:rsid w:val="672D4CED"/>
    <w:rsid w:val="67313E69"/>
    <w:rsid w:val="67366D40"/>
    <w:rsid w:val="67580432"/>
    <w:rsid w:val="67617C14"/>
    <w:rsid w:val="67634599"/>
    <w:rsid w:val="677556A5"/>
    <w:rsid w:val="679540E6"/>
    <w:rsid w:val="67A85566"/>
    <w:rsid w:val="67E43957"/>
    <w:rsid w:val="67ED7DDF"/>
    <w:rsid w:val="68193B7E"/>
    <w:rsid w:val="683409AD"/>
    <w:rsid w:val="68426454"/>
    <w:rsid w:val="68451803"/>
    <w:rsid w:val="685F0BF1"/>
    <w:rsid w:val="686256C5"/>
    <w:rsid w:val="68627870"/>
    <w:rsid w:val="68673972"/>
    <w:rsid w:val="686B6FEC"/>
    <w:rsid w:val="686F3E7A"/>
    <w:rsid w:val="68AF5F31"/>
    <w:rsid w:val="68B85049"/>
    <w:rsid w:val="68ED4CAF"/>
    <w:rsid w:val="68FC71B2"/>
    <w:rsid w:val="691A1C77"/>
    <w:rsid w:val="691D08AF"/>
    <w:rsid w:val="69274190"/>
    <w:rsid w:val="694965E7"/>
    <w:rsid w:val="696A3DA7"/>
    <w:rsid w:val="69BE0578"/>
    <w:rsid w:val="69C53B92"/>
    <w:rsid w:val="69CA0D11"/>
    <w:rsid w:val="69EA3AC5"/>
    <w:rsid w:val="6A0055B8"/>
    <w:rsid w:val="6A010589"/>
    <w:rsid w:val="6A051B70"/>
    <w:rsid w:val="6A0B6652"/>
    <w:rsid w:val="6A1174C3"/>
    <w:rsid w:val="6A125213"/>
    <w:rsid w:val="6A351318"/>
    <w:rsid w:val="6A3F4F82"/>
    <w:rsid w:val="6A4078E1"/>
    <w:rsid w:val="6A435E05"/>
    <w:rsid w:val="6A6B4C9D"/>
    <w:rsid w:val="6A9633CA"/>
    <w:rsid w:val="6AA045EB"/>
    <w:rsid w:val="6AB52519"/>
    <w:rsid w:val="6ADD6AB7"/>
    <w:rsid w:val="6AE272E7"/>
    <w:rsid w:val="6AEE56E7"/>
    <w:rsid w:val="6AF9658F"/>
    <w:rsid w:val="6AFA6866"/>
    <w:rsid w:val="6AFD2DC0"/>
    <w:rsid w:val="6B08246A"/>
    <w:rsid w:val="6B102561"/>
    <w:rsid w:val="6B3A36DD"/>
    <w:rsid w:val="6B3A4FF7"/>
    <w:rsid w:val="6B3D066D"/>
    <w:rsid w:val="6B5535D3"/>
    <w:rsid w:val="6B7D7B2A"/>
    <w:rsid w:val="6B9C211F"/>
    <w:rsid w:val="6B9F23B8"/>
    <w:rsid w:val="6BB24672"/>
    <w:rsid w:val="6BBB74BD"/>
    <w:rsid w:val="6BCB4CA2"/>
    <w:rsid w:val="6BD16E06"/>
    <w:rsid w:val="6BF13A3E"/>
    <w:rsid w:val="6BF93269"/>
    <w:rsid w:val="6C045261"/>
    <w:rsid w:val="6C1E6AFA"/>
    <w:rsid w:val="6C28070B"/>
    <w:rsid w:val="6C367F33"/>
    <w:rsid w:val="6C4F7ED3"/>
    <w:rsid w:val="6C5E3477"/>
    <w:rsid w:val="6C6433EB"/>
    <w:rsid w:val="6C7B5B69"/>
    <w:rsid w:val="6C825246"/>
    <w:rsid w:val="6C864273"/>
    <w:rsid w:val="6C8A2A98"/>
    <w:rsid w:val="6C9129E1"/>
    <w:rsid w:val="6CBC0E2E"/>
    <w:rsid w:val="6CCB1BFC"/>
    <w:rsid w:val="6CF16336"/>
    <w:rsid w:val="6D0260B1"/>
    <w:rsid w:val="6D145FD6"/>
    <w:rsid w:val="6D2A5E8E"/>
    <w:rsid w:val="6D330768"/>
    <w:rsid w:val="6D366777"/>
    <w:rsid w:val="6D8C011A"/>
    <w:rsid w:val="6D8E3D94"/>
    <w:rsid w:val="6D9440B2"/>
    <w:rsid w:val="6DA87A97"/>
    <w:rsid w:val="6DAE40CC"/>
    <w:rsid w:val="6DC07C02"/>
    <w:rsid w:val="6DC21D09"/>
    <w:rsid w:val="6DE56F57"/>
    <w:rsid w:val="6DED125D"/>
    <w:rsid w:val="6DF56B98"/>
    <w:rsid w:val="6E056092"/>
    <w:rsid w:val="6E0776A5"/>
    <w:rsid w:val="6E516973"/>
    <w:rsid w:val="6E5B5C12"/>
    <w:rsid w:val="6E5C6726"/>
    <w:rsid w:val="6E7E3A1A"/>
    <w:rsid w:val="6E803C1F"/>
    <w:rsid w:val="6E8F4B4E"/>
    <w:rsid w:val="6E9E6EAA"/>
    <w:rsid w:val="6E9E7A7C"/>
    <w:rsid w:val="6EA43135"/>
    <w:rsid w:val="6EBB7368"/>
    <w:rsid w:val="6EBD55C5"/>
    <w:rsid w:val="6ECE1408"/>
    <w:rsid w:val="6F0D4D89"/>
    <w:rsid w:val="6F0F07AC"/>
    <w:rsid w:val="6F11594B"/>
    <w:rsid w:val="6F1200E0"/>
    <w:rsid w:val="6F17266C"/>
    <w:rsid w:val="6F2E2EB8"/>
    <w:rsid w:val="6F350D2F"/>
    <w:rsid w:val="6F412981"/>
    <w:rsid w:val="6F54132B"/>
    <w:rsid w:val="6F715C1D"/>
    <w:rsid w:val="6F7220F5"/>
    <w:rsid w:val="6F764D7B"/>
    <w:rsid w:val="6F7855AF"/>
    <w:rsid w:val="6F7B2313"/>
    <w:rsid w:val="6F8135FE"/>
    <w:rsid w:val="6F85187E"/>
    <w:rsid w:val="6F966691"/>
    <w:rsid w:val="6FAE2EC6"/>
    <w:rsid w:val="6FB461C3"/>
    <w:rsid w:val="6FCA6894"/>
    <w:rsid w:val="6FD07E68"/>
    <w:rsid w:val="6FE9131C"/>
    <w:rsid w:val="6FEF5B06"/>
    <w:rsid w:val="6FFE11A8"/>
    <w:rsid w:val="70346FB0"/>
    <w:rsid w:val="703621B4"/>
    <w:rsid w:val="70481268"/>
    <w:rsid w:val="70490E54"/>
    <w:rsid w:val="706D7EFE"/>
    <w:rsid w:val="70763AD6"/>
    <w:rsid w:val="70764F48"/>
    <w:rsid w:val="708A65E3"/>
    <w:rsid w:val="70983912"/>
    <w:rsid w:val="70A86104"/>
    <w:rsid w:val="70AB69FD"/>
    <w:rsid w:val="70B26B03"/>
    <w:rsid w:val="70B33FB0"/>
    <w:rsid w:val="70C6045F"/>
    <w:rsid w:val="70CA1805"/>
    <w:rsid w:val="70D0076C"/>
    <w:rsid w:val="70E453E3"/>
    <w:rsid w:val="71017CA3"/>
    <w:rsid w:val="71066A22"/>
    <w:rsid w:val="71146D56"/>
    <w:rsid w:val="712D6141"/>
    <w:rsid w:val="713C7D1B"/>
    <w:rsid w:val="715038CD"/>
    <w:rsid w:val="715B51B1"/>
    <w:rsid w:val="71635DD0"/>
    <w:rsid w:val="716929B7"/>
    <w:rsid w:val="71780D1F"/>
    <w:rsid w:val="717B2078"/>
    <w:rsid w:val="71850DB8"/>
    <w:rsid w:val="7196125D"/>
    <w:rsid w:val="719A51DE"/>
    <w:rsid w:val="71AF25AF"/>
    <w:rsid w:val="71C73464"/>
    <w:rsid w:val="71C77C60"/>
    <w:rsid w:val="71DB72C5"/>
    <w:rsid w:val="71DF4A87"/>
    <w:rsid w:val="71E1187D"/>
    <w:rsid w:val="72076DEC"/>
    <w:rsid w:val="726D18E4"/>
    <w:rsid w:val="727C4BC5"/>
    <w:rsid w:val="728006D8"/>
    <w:rsid w:val="72867239"/>
    <w:rsid w:val="728A2488"/>
    <w:rsid w:val="72BE4940"/>
    <w:rsid w:val="72C0652E"/>
    <w:rsid w:val="72CE47F9"/>
    <w:rsid w:val="72DB5301"/>
    <w:rsid w:val="72F57B3B"/>
    <w:rsid w:val="72F74B4D"/>
    <w:rsid w:val="72FB76B2"/>
    <w:rsid w:val="72FC50F2"/>
    <w:rsid w:val="731D7260"/>
    <w:rsid w:val="73422564"/>
    <w:rsid w:val="735F1342"/>
    <w:rsid w:val="73724C9B"/>
    <w:rsid w:val="738F1C81"/>
    <w:rsid w:val="73945ABB"/>
    <w:rsid w:val="739D0B2B"/>
    <w:rsid w:val="73B342F0"/>
    <w:rsid w:val="73B8287D"/>
    <w:rsid w:val="73C220A4"/>
    <w:rsid w:val="73CD6108"/>
    <w:rsid w:val="73F57176"/>
    <w:rsid w:val="73FD3423"/>
    <w:rsid w:val="74057016"/>
    <w:rsid w:val="740A2EAD"/>
    <w:rsid w:val="741826D7"/>
    <w:rsid w:val="741A2B56"/>
    <w:rsid w:val="74224A65"/>
    <w:rsid w:val="742359CB"/>
    <w:rsid w:val="74291880"/>
    <w:rsid w:val="743761C1"/>
    <w:rsid w:val="743906EB"/>
    <w:rsid w:val="744F38A5"/>
    <w:rsid w:val="7450302A"/>
    <w:rsid w:val="74504655"/>
    <w:rsid w:val="745F534E"/>
    <w:rsid w:val="74737D94"/>
    <w:rsid w:val="74A72BFE"/>
    <w:rsid w:val="74C707E8"/>
    <w:rsid w:val="74EB1421"/>
    <w:rsid w:val="750D23A6"/>
    <w:rsid w:val="75175530"/>
    <w:rsid w:val="75194538"/>
    <w:rsid w:val="75280F50"/>
    <w:rsid w:val="752870D0"/>
    <w:rsid w:val="752D653B"/>
    <w:rsid w:val="753128C0"/>
    <w:rsid w:val="755468D2"/>
    <w:rsid w:val="755F0729"/>
    <w:rsid w:val="756E3A8F"/>
    <w:rsid w:val="75712CCA"/>
    <w:rsid w:val="75897C9E"/>
    <w:rsid w:val="75D42344"/>
    <w:rsid w:val="75DE38FA"/>
    <w:rsid w:val="75E20885"/>
    <w:rsid w:val="75E31635"/>
    <w:rsid w:val="75E32B09"/>
    <w:rsid w:val="75E53790"/>
    <w:rsid w:val="75E80070"/>
    <w:rsid w:val="75EE1D80"/>
    <w:rsid w:val="76026468"/>
    <w:rsid w:val="76084022"/>
    <w:rsid w:val="761E0CF8"/>
    <w:rsid w:val="76283955"/>
    <w:rsid w:val="76295E99"/>
    <w:rsid w:val="764B7741"/>
    <w:rsid w:val="76926CB2"/>
    <w:rsid w:val="76A130F5"/>
    <w:rsid w:val="76A2606B"/>
    <w:rsid w:val="76A4572A"/>
    <w:rsid w:val="76A875B2"/>
    <w:rsid w:val="76CC12E3"/>
    <w:rsid w:val="76D11B6B"/>
    <w:rsid w:val="76D939DE"/>
    <w:rsid w:val="77040BC6"/>
    <w:rsid w:val="770B48D1"/>
    <w:rsid w:val="771A5502"/>
    <w:rsid w:val="771D4A29"/>
    <w:rsid w:val="77325439"/>
    <w:rsid w:val="77474D18"/>
    <w:rsid w:val="775706E8"/>
    <w:rsid w:val="77654CCD"/>
    <w:rsid w:val="77692616"/>
    <w:rsid w:val="77A12906"/>
    <w:rsid w:val="77B019C7"/>
    <w:rsid w:val="77CB02EE"/>
    <w:rsid w:val="77E43C66"/>
    <w:rsid w:val="77E76690"/>
    <w:rsid w:val="77F92F00"/>
    <w:rsid w:val="78071FAC"/>
    <w:rsid w:val="783C5421"/>
    <w:rsid w:val="784F0B82"/>
    <w:rsid w:val="78570015"/>
    <w:rsid w:val="785A6D21"/>
    <w:rsid w:val="787818DE"/>
    <w:rsid w:val="787E538E"/>
    <w:rsid w:val="788070F1"/>
    <w:rsid w:val="78B53DFC"/>
    <w:rsid w:val="78C01130"/>
    <w:rsid w:val="78C101ED"/>
    <w:rsid w:val="78C44919"/>
    <w:rsid w:val="78C71910"/>
    <w:rsid w:val="78CD3F2A"/>
    <w:rsid w:val="78CD7522"/>
    <w:rsid w:val="79002133"/>
    <w:rsid w:val="79225C12"/>
    <w:rsid w:val="792471FB"/>
    <w:rsid w:val="794D4AAC"/>
    <w:rsid w:val="795F5370"/>
    <w:rsid w:val="79676922"/>
    <w:rsid w:val="799A5EAB"/>
    <w:rsid w:val="79A0472A"/>
    <w:rsid w:val="79A32E21"/>
    <w:rsid w:val="79AC06AC"/>
    <w:rsid w:val="79C54B0A"/>
    <w:rsid w:val="79C91634"/>
    <w:rsid w:val="79D2694C"/>
    <w:rsid w:val="79D55115"/>
    <w:rsid w:val="79D66EDF"/>
    <w:rsid w:val="79FF30D6"/>
    <w:rsid w:val="7A05640C"/>
    <w:rsid w:val="7A3263E7"/>
    <w:rsid w:val="7A466320"/>
    <w:rsid w:val="7A4C221D"/>
    <w:rsid w:val="7A4E2A5F"/>
    <w:rsid w:val="7A5613A3"/>
    <w:rsid w:val="7A6B5E35"/>
    <w:rsid w:val="7A817E27"/>
    <w:rsid w:val="7A8E29B9"/>
    <w:rsid w:val="7AEB1023"/>
    <w:rsid w:val="7AF64E2C"/>
    <w:rsid w:val="7AFC5A33"/>
    <w:rsid w:val="7B2539D8"/>
    <w:rsid w:val="7B2C3FBA"/>
    <w:rsid w:val="7B3000F0"/>
    <w:rsid w:val="7B46072D"/>
    <w:rsid w:val="7B47078F"/>
    <w:rsid w:val="7B59291F"/>
    <w:rsid w:val="7B5D77D5"/>
    <w:rsid w:val="7B6544BE"/>
    <w:rsid w:val="7B8C2D81"/>
    <w:rsid w:val="7BA94E45"/>
    <w:rsid w:val="7BBC3E46"/>
    <w:rsid w:val="7BD5287F"/>
    <w:rsid w:val="7BD92A90"/>
    <w:rsid w:val="7BE372F8"/>
    <w:rsid w:val="7BFF1E52"/>
    <w:rsid w:val="7C102031"/>
    <w:rsid w:val="7C27630E"/>
    <w:rsid w:val="7C610515"/>
    <w:rsid w:val="7C985D77"/>
    <w:rsid w:val="7CC674D3"/>
    <w:rsid w:val="7CD13E7B"/>
    <w:rsid w:val="7CD92F8F"/>
    <w:rsid w:val="7D03294D"/>
    <w:rsid w:val="7D30169D"/>
    <w:rsid w:val="7D42007E"/>
    <w:rsid w:val="7D4F3F23"/>
    <w:rsid w:val="7D5F70F9"/>
    <w:rsid w:val="7D6270B9"/>
    <w:rsid w:val="7D6D7765"/>
    <w:rsid w:val="7D6E5902"/>
    <w:rsid w:val="7D8431FE"/>
    <w:rsid w:val="7D90027E"/>
    <w:rsid w:val="7DDF4551"/>
    <w:rsid w:val="7DF14A7B"/>
    <w:rsid w:val="7E002349"/>
    <w:rsid w:val="7E0B05E3"/>
    <w:rsid w:val="7E112C67"/>
    <w:rsid w:val="7E24132E"/>
    <w:rsid w:val="7E28127B"/>
    <w:rsid w:val="7E3C12E8"/>
    <w:rsid w:val="7E3F38FB"/>
    <w:rsid w:val="7E4A4279"/>
    <w:rsid w:val="7E5050F2"/>
    <w:rsid w:val="7E527EA5"/>
    <w:rsid w:val="7E5367E0"/>
    <w:rsid w:val="7E607AC0"/>
    <w:rsid w:val="7E652D30"/>
    <w:rsid w:val="7E7706C4"/>
    <w:rsid w:val="7E7C5486"/>
    <w:rsid w:val="7E971C1E"/>
    <w:rsid w:val="7E9A2F6D"/>
    <w:rsid w:val="7E9B6A8D"/>
    <w:rsid w:val="7E9B6D1F"/>
    <w:rsid w:val="7EB62A1B"/>
    <w:rsid w:val="7EBA3872"/>
    <w:rsid w:val="7EE60B62"/>
    <w:rsid w:val="7EF017D0"/>
    <w:rsid w:val="7EF66CC8"/>
    <w:rsid w:val="7EFE59E3"/>
    <w:rsid w:val="7EFE6ACE"/>
    <w:rsid w:val="7F1B0EF2"/>
    <w:rsid w:val="7F316220"/>
    <w:rsid w:val="7F502CC8"/>
    <w:rsid w:val="7F9719E7"/>
    <w:rsid w:val="7FA626A5"/>
    <w:rsid w:val="7FAA5A22"/>
    <w:rsid w:val="7FAD68BF"/>
    <w:rsid w:val="7FB6634C"/>
    <w:rsid w:val="7FBA77CC"/>
    <w:rsid w:val="7FD028A1"/>
    <w:rsid w:val="7FD826D6"/>
    <w:rsid w:val="7FEA687D"/>
    <w:rsid w:val="7FE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tabs>
        <w:tab w:val="left" w:pos="720"/>
      </w:tabs>
      <w:spacing w:before="260" w:after="260" w:line="412" w:lineRule="auto"/>
      <w:ind w:left="720" w:hanging="720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6"/>
    <w:qFormat/>
    <w:uiPriority w:val="0"/>
    <w:pPr>
      <w:keepNext/>
      <w:keepLines/>
      <w:tabs>
        <w:tab w:val="left" w:pos="864"/>
      </w:tabs>
      <w:spacing w:before="280" w:after="290" w:line="372" w:lineRule="auto"/>
      <w:ind w:left="864" w:hanging="864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64"/>
    <w:qFormat/>
    <w:uiPriority w:val="0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1"/>
    <w:qFormat/>
    <w:uiPriority w:val="0"/>
    <w:pPr>
      <w:keepNext/>
      <w:keepLines/>
      <w:tabs>
        <w:tab w:val="left" w:pos="1152"/>
      </w:tabs>
      <w:spacing w:before="240" w:after="64" w:line="316" w:lineRule="auto"/>
      <w:ind w:left="1152" w:hanging="1152"/>
      <w:outlineLvl w:val="5"/>
    </w:pPr>
    <w:rPr>
      <w:rFonts w:ascii="Arial" w:hAnsi="Arial" w:eastAsia="黑体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44"/>
    <w:qFormat/>
    <w:uiPriority w:val="0"/>
    <w:pPr>
      <w:keepNext/>
      <w:keepLines/>
      <w:tabs>
        <w:tab w:val="left" w:pos="1296"/>
      </w:tabs>
      <w:spacing w:before="240" w:after="64" w:line="316" w:lineRule="auto"/>
      <w:ind w:left="1296" w:hanging="1296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55"/>
    <w:qFormat/>
    <w:uiPriority w:val="0"/>
    <w:pPr>
      <w:keepNext/>
      <w:keepLines/>
      <w:tabs>
        <w:tab w:val="left" w:pos="1440"/>
      </w:tabs>
      <w:spacing w:before="240" w:after="64" w:line="316" w:lineRule="auto"/>
      <w:ind w:left="1440" w:hanging="1440"/>
      <w:outlineLvl w:val="7"/>
    </w:pPr>
    <w:rPr>
      <w:rFonts w:ascii="Arial" w:hAnsi="Arial" w:eastAsia="黑体"/>
      <w:kern w:val="0"/>
      <w:sz w:val="24"/>
      <w:szCs w:val="24"/>
    </w:rPr>
  </w:style>
  <w:style w:type="paragraph" w:styleId="10">
    <w:name w:val="heading 9"/>
    <w:basedOn w:val="1"/>
    <w:next w:val="1"/>
    <w:link w:val="60"/>
    <w:qFormat/>
    <w:uiPriority w:val="0"/>
    <w:pPr>
      <w:keepNext/>
      <w:keepLines/>
      <w:tabs>
        <w:tab w:val="left" w:pos="1584"/>
      </w:tabs>
      <w:spacing w:before="240" w:after="64" w:line="316" w:lineRule="auto"/>
      <w:ind w:left="1584" w:hanging="1584"/>
      <w:outlineLvl w:val="8"/>
    </w:pPr>
    <w:rPr>
      <w:rFonts w:ascii="Arial" w:hAnsi="Arial" w:eastAsia="黑体"/>
      <w:kern w:val="0"/>
      <w:sz w:val="20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59"/>
    <w:unhideWhenUsed/>
    <w:qFormat/>
    <w:uiPriority w:val="0"/>
    <w:rPr>
      <w:rFonts w:ascii="宋体" w:hAnsi="Times New Roman"/>
      <w:kern w:val="0"/>
      <w:sz w:val="18"/>
      <w:szCs w:val="18"/>
    </w:rPr>
  </w:style>
  <w:style w:type="paragraph" w:styleId="13">
    <w:name w:val="annotation text"/>
    <w:basedOn w:val="1"/>
    <w:link w:val="45"/>
    <w:unhideWhenUsed/>
    <w:qFormat/>
    <w:uiPriority w:val="0"/>
    <w:pPr>
      <w:jc w:val="left"/>
    </w:pPr>
    <w:rPr>
      <w:rFonts w:ascii="Times New Roman" w:hAnsi="Times New Roman"/>
      <w:kern w:val="0"/>
      <w:sz w:val="20"/>
      <w:szCs w:val="24"/>
    </w:rPr>
  </w:style>
  <w:style w:type="paragraph" w:styleId="14">
    <w:name w:val="Body Text Indent"/>
    <w:basedOn w:val="1"/>
    <w:link w:val="66"/>
    <w:qFormat/>
    <w:uiPriority w:val="0"/>
    <w:pPr>
      <w:spacing w:after="120"/>
      <w:ind w:left="420" w:leftChars="200"/>
    </w:pPr>
    <w:rPr>
      <w:rFonts w:ascii="Times New Roman" w:hAnsi="Times New Roman"/>
      <w:kern w:val="0"/>
      <w:sz w:val="20"/>
      <w:szCs w:val="24"/>
    </w:r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Plain Text"/>
    <w:basedOn w:val="1"/>
    <w:link w:val="54"/>
    <w:qFormat/>
    <w:uiPriority w:val="0"/>
    <w:rPr>
      <w:rFonts w:ascii="宋体" w:hAnsi="Courier New"/>
      <w:kern w:val="0"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9">
    <w:name w:val="Date"/>
    <w:basedOn w:val="1"/>
    <w:next w:val="1"/>
    <w:link w:val="43"/>
    <w:unhideWhenUsed/>
    <w:qFormat/>
    <w:uiPriority w:val="99"/>
    <w:pPr>
      <w:ind w:left="100" w:leftChars="2500"/>
    </w:pPr>
  </w:style>
  <w:style w:type="paragraph" w:styleId="20">
    <w:name w:val="Body Text Indent 2"/>
    <w:basedOn w:val="1"/>
    <w:link w:val="67"/>
    <w:qFormat/>
    <w:uiPriority w:val="0"/>
    <w:pPr>
      <w:spacing w:after="120" w:line="480" w:lineRule="auto"/>
      <w:ind w:left="420" w:leftChars="200"/>
    </w:pPr>
    <w:rPr>
      <w:rFonts w:ascii="Times New Roman" w:hAnsi="Times New Roman"/>
      <w:kern w:val="0"/>
      <w:sz w:val="20"/>
      <w:szCs w:val="24"/>
    </w:rPr>
  </w:style>
  <w:style w:type="paragraph" w:styleId="21">
    <w:name w:val="Balloon Text"/>
    <w:basedOn w:val="1"/>
    <w:link w:val="4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2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1"/>
    <w:next w:val="1"/>
    <w:link w:val="6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Body Text Indent 3"/>
    <w:basedOn w:val="1"/>
    <w:link w:val="51"/>
    <w:qFormat/>
    <w:uiPriority w:val="0"/>
    <w:pPr>
      <w:spacing w:line="520" w:lineRule="exact"/>
      <w:ind w:left="435" w:leftChars="207" w:firstLine="475" w:firstLineChars="226"/>
      <w:jc w:val="left"/>
    </w:pPr>
    <w:rPr>
      <w:rFonts w:ascii="Times New Roman" w:hAnsi="Times New Roman"/>
      <w:kern w:val="0"/>
      <w:sz w:val="20"/>
      <w:szCs w:val="24"/>
    </w:r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6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33">
    <w:name w:val="annotation subject"/>
    <w:basedOn w:val="13"/>
    <w:next w:val="13"/>
    <w:link w:val="49"/>
    <w:semiHidden/>
    <w:qFormat/>
    <w:uiPriority w:val="0"/>
    <w:rPr>
      <w:b/>
      <w:bCs/>
    </w:rPr>
  </w:style>
  <w:style w:type="character" w:styleId="36">
    <w:name w:val="page number"/>
    <w:basedOn w:val="35"/>
    <w:qFormat/>
    <w:uiPriority w:val="0"/>
  </w:style>
  <w:style w:type="character" w:styleId="37">
    <w:name w:val="Emphasis"/>
    <w:qFormat/>
    <w:uiPriority w:val="0"/>
    <w:rPr>
      <w:color w:val="CC0000"/>
    </w:rPr>
  </w:style>
  <w:style w:type="character" w:styleId="38">
    <w:name w:val="Hyperlink"/>
    <w:unhideWhenUsed/>
    <w:qFormat/>
    <w:uiPriority w:val="99"/>
    <w:rPr>
      <w:color w:val="0000FF"/>
      <w:u w:val="singl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character" w:customStyle="1" w:styleId="40">
    <w:name w:val="Char Char5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1">
    <w:name w:val="标题 6 Char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2">
    <w:name w:val="页眉 Char"/>
    <w:link w:val="23"/>
    <w:qFormat/>
    <w:uiPriority w:val="99"/>
    <w:rPr>
      <w:sz w:val="18"/>
      <w:szCs w:val="18"/>
    </w:rPr>
  </w:style>
  <w:style w:type="character" w:customStyle="1" w:styleId="43">
    <w:name w:val="日期 Char"/>
    <w:link w:val="19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44">
    <w:name w:val="标题 7 Char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5">
    <w:name w:val="批注文字 Char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6">
    <w:name w:val="标题 4 Char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47">
    <w:name w:val="页脚 Char"/>
    <w:link w:val="22"/>
    <w:qFormat/>
    <w:uiPriority w:val="99"/>
    <w:rPr>
      <w:sz w:val="18"/>
      <w:szCs w:val="18"/>
    </w:rPr>
  </w:style>
  <w:style w:type="character" w:customStyle="1" w:styleId="48">
    <w:name w:val="批注框文本 Char"/>
    <w:link w:val="21"/>
    <w:semiHidden/>
    <w:qFormat/>
    <w:uiPriority w:val="99"/>
    <w:rPr>
      <w:sz w:val="18"/>
      <w:szCs w:val="18"/>
    </w:rPr>
  </w:style>
  <w:style w:type="character" w:customStyle="1" w:styleId="49">
    <w:name w:val="批注主题 Char"/>
    <w:link w:val="33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50">
    <w:name w:val="apple-converted-space"/>
    <w:basedOn w:val="35"/>
    <w:qFormat/>
    <w:uiPriority w:val="0"/>
  </w:style>
  <w:style w:type="character" w:customStyle="1" w:styleId="51">
    <w:name w:val="正文文本缩进 3 Char"/>
    <w:link w:val="2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2">
    <w:name w:val="无间隔 Char"/>
    <w:link w:val="53"/>
    <w:qFormat/>
    <w:uiPriority w:val="1"/>
    <w:rPr>
      <w:kern w:val="2"/>
      <w:sz w:val="21"/>
      <w:szCs w:val="24"/>
      <w:lang w:val="en-US" w:eastAsia="zh-CN" w:bidi="ar-SA"/>
    </w:rPr>
  </w:style>
  <w:style w:type="paragraph" w:customStyle="1" w:styleId="53">
    <w:name w:val="无间隔1"/>
    <w:link w:val="52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纯文本 Char"/>
    <w:link w:val="17"/>
    <w:qFormat/>
    <w:uiPriority w:val="0"/>
    <w:rPr>
      <w:rFonts w:ascii="宋体" w:hAnsi="Courier New" w:eastAsia="宋体" w:cs="Times New Roman"/>
      <w:szCs w:val="20"/>
    </w:rPr>
  </w:style>
  <w:style w:type="character" w:customStyle="1" w:styleId="55">
    <w:name w:val="标题 8 Char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6">
    <w:name w:val="标题 3 Char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7">
    <w:name w:val="标题 2 Char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58">
    <w:name w:val="answer-expand-content"/>
    <w:basedOn w:val="35"/>
    <w:qFormat/>
    <w:uiPriority w:val="0"/>
  </w:style>
  <w:style w:type="character" w:customStyle="1" w:styleId="59">
    <w:name w:val="文档结构图 Char"/>
    <w:link w:val="12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60">
    <w:name w:val="标题 9 Char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1">
    <w:name w:val="Char Char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2">
    <w:name w:val="副标题 Char"/>
    <w:link w:val="26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63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64">
    <w:name w:val="标题 5 Char1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5">
    <w:name w:val="HTML 预设格式 Char"/>
    <w:link w:val="3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6">
    <w:name w:val="正文文本缩进 Char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7">
    <w:name w:val="正文文本缩进 2 Char"/>
    <w:link w:val="20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8">
    <w:name w:val="标题 1 Char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9">
    <w:name w:val="标题 5 Char"/>
    <w:semiHidden/>
    <w:qFormat/>
    <w:uiPriority w:val="9"/>
    <w:rPr>
      <w:b/>
      <w:bCs/>
      <w:sz w:val="28"/>
      <w:szCs w:val="28"/>
    </w:rPr>
  </w:style>
  <w:style w:type="character" w:customStyle="1" w:styleId="70">
    <w:name w:val="样式2 Char"/>
    <w:link w:val="71"/>
    <w:qFormat/>
    <w:uiPriority w:val="0"/>
    <w:rPr>
      <w:rFonts w:ascii="宋体" w:hAnsi="Courier New" w:eastAsia="宋体" w:cs="Times New Roman"/>
      <w:sz w:val="24"/>
      <w:szCs w:val="24"/>
    </w:rPr>
  </w:style>
  <w:style w:type="paragraph" w:customStyle="1" w:styleId="71">
    <w:name w:val="样式2"/>
    <w:basedOn w:val="17"/>
    <w:link w:val="70"/>
    <w:qFormat/>
    <w:uiPriority w:val="0"/>
    <w:pPr>
      <w:spacing w:line="360" w:lineRule="auto"/>
      <w:ind w:firstLine="420"/>
    </w:pPr>
    <w:rPr>
      <w:sz w:val="24"/>
      <w:szCs w:val="24"/>
    </w:rPr>
  </w:style>
  <w:style w:type="character" w:customStyle="1" w:styleId="72">
    <w:name w:val="样式3 Char"/>
    <w:basedOn w:val="63"/>
    <w:link w:val="73"/>
    <w:qFormat/>
    <w:uiPriority w:val="0"/>
    <w:rPr>
      <w:kern w:val="44"/>
      <w:sz w:val="44"/>
      <w:szCs w:val="44"/>
    </w:rPr>
  </w:style>
  <w:style w:type="paragraph" w:customStyle="1" w:styleId="73">
    <w:name w:val="样式3"/>
    <w:basedOn w:val="2"/>
    <w:link w:val="72"/>
    <w:qFormat/>
    <w:uiPriority w:val="0"/>
  </w:style>
  <w:style w:type="character" w:customStyle="1" w:styleId="74">
    <w:name w:val="样式4 Char"/>
    <w:link w:val="75"/>
    <w:uiPriority w:val="0"/>
    <w:rPr>
      <w:rFonts w:ascii="Calibri" w:hAnsi="Courier New"/>
      <w:kern w:val="2"/>
      <w:sz w:val="24"/>
      <w:szCs w:val="24"/>
    </w:rPr>
  </w:style>
  <w:style w:type="paragraph" w:customStyle="1" w:styleId="75">
    <w:name w:val="样式4"/>
    <w:basedOn w:val="1"/>
    <w:link w:val="74"/>
    <w:qFormat/>
    <w:uiPriority w:val="0"/>
    <w:pPr>
      <w:ind w:firstLine="960" w:firstLineChars="400"/>
    </w:pPr>
    <w:rPr>
      <w:rFonts w:hAnsi="Courier New"/>
      <w:sz w:val="24"/>
      <w:szCs w:val="24"/>
    </w:rPr>
  </w:style>
  <w:style w:type="character" w:customStyle="1" w:styleId="76">
    <w:name w:val="样式5 Char"/>
    <w:link w:val="77"/>
    <w:qFormat/>
    <w:uiPriority w:val="0"/>
    <w:rPr>
      <w:rFonts w:ascii="宋体" w:hAnsi="宋体" w:cs="宋体"/>
      <w:kern w:val="2"/>
      <w:sz w:val="24"/>
      <w:szCs w:val="22"/>
    </w:rPr>
  </w:style>
  <w:style w:type="paragraph" w:customStyle="1" w:styleId="77">
    <w:name w:val="样式5"/>
    <w:basedOn w:val="1"/>
    <w:link w:val="76"/>
    <w:qFormat/>
    <w:uiPriority w:val="0"/>
    <w:pPr>
      <w:ind w:left="105" w:leftChars="50"/>
      <w:contextualSpacing/>
      <w:jc w:val="left"/>
    </w:pPr>
    <w:rPr>
      <w:rFonts w:ascii="宋体" w:hAnsi="宋体" w:cs="宋体"/>
      <w:sz w:val="24"/>
    </w:rPr>
  </w:style>
  <w:style w:type="character" w:customStyle="1" w:styleId="78">
    <w:name w:val="未处理的提及1"/>
    <w:unhideWhenUsed/>
    <w:uiPriority w:val="99"/>
    <w:rPr>
      <w:color w:val="605E5C"/>
      <w:shd w:val="clear" w:color="auto" w:fill="E1DFDD"/>
    </w:rPr>
  </w:style>
  <w:style w:type="paragraph" w:customStyle="1" w:styleId="79">
    <w:name w:val="Char1"/>
    <w:basedOn w:val="12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imes New Roman"/>
      <w:sz w:val="21"/>
      <w:szCs w:val="20"/>
    </w:rPr>
  </w:style>
  <w:style w:type="paragraph" w:customStyle="1" w:styleId="8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1">
    <w:name w:val="列表段落1"/>
    <w:basedOn w:val="1"/>
    <w:qFormat/>
    <w:uiPriority w:val="34"/>
    <w:pPr>
      <w:ind w:firstLine="420" w:firstLineChars="200"/>
    </w:pPr>
  </w:style>
  <w:style w:type="paragraph" w:customStyle="1" w:styleId="82">
    <w:name w:val="样式 一级标题 + 行距: 单倍行距"/>
    <w:basedOn w:val="83"/>
    <w:qFormat/>
    <w:uiPriority w:val="0"/>
    <w:pPr>
      <w:spacing w:line="240" w:lineRule="auto"/>
      <w:ind w:left="363"/>
    </w:pPr>
  </w:style>
  <w:style w:type="paragraph" w:customStyle="1" w:styleId="83">
    <w:name w:val="一级标题"/>
    <w:basedOn w:val="2"/>
    <w:qFormat/>
    <w:uiPriority w:val="0"/>
    <w:pPr>
      <w:spacing w:line="440" w:lineRule="exact"/>
      <w:ind w:left="-420"/>
    </w:pPr>
    <w:rPr>
      <w:rFonts w:ascii="宋体" w:hAnsi="宋体" w:cs="宋体"/>
      <w:b w:val="0"/>
      <w:bCs w:val="0"/>
      <w:sz w:val="40"/>
      <w:szCs w:val="20"/>
    </w:rPr>
  </w:style>
  <w:style w:type="paragraph" w:customStyle="1" w:styleId="84">
    <w:name w:val="样式1"/>
    <w:basedOn w:val="2"/>
    <w:next w:val="1"/>
    <w:uiPriority w:val="0"/>
    <w:rPr>
      <w:sz w:val="32"/>
    </w:rPr>
  </w:style>
  <w:style w:type="paragraph" w:customStyle="1" w:styleId="85">
    <w:name w:val="样式 二级标题 + 行距: 单倍行距"/>
    <w:basedOn w:val="86"/>
    <w:qFormat/>
    <w:uiPriority w:val="0"/>
    <w:pPr>
      <w:spacing w:line="240" w:lineRule="auto"/>
      <w:ind w:left="482"/>
    </w:pPr>
    <w:rPr>
      <w:rFonts w:cs="宋体"/>
      <w:szCs w:val="20"/>
    </w:rPr>
  </w:style>
  <w:style w:type="paragraph" w:customStyle="1" w:styleId="86">
    <w:name w:val="二级标题"/>
    <w:basedOn w:val="3"/>
    <w:uiPriority w:val="0"/>
    <w:rPr>
      <w:rFonts w:ascii="宋体" w:hAnsi="宋体" w:eastAsia="宋体"/>
      <w:b w:val="0"/>
      <w:bCs w:val="0"/>
      <w:kern w:val="2"/>
      <w:sz w:val="28"/>
    </w:rPr>
  </w:style>
  <w:style w:type="paragraph" w:customStyle="1" w:styleId="8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88">
    <w:name w:val="样式 自定义格式 + 首行缩进:  2 字符"/>
    <w:basedOn w:val="1"/>
    <w:qFormat/>
    <w:uiPriority w:val="0"/>
    <w:pPr>
      <w:spacing w:line="360" w:lineRule="auto"/>
      <w:ind w:firstLine="600" w:firstLineChars="200"/>
    </w:pPr>
    <w:rPr>
      <w:rFonts w:ascii="Times New Roman" w:hAnsi="Times New Roman" w:eastAsia="仿宋_GB2312"/>
      <w:sz w:val="30"/>
      <w:szCs w:val="20"/>
    </w:rPr>
  </w:style>
  <w:style w:type="paragraph" w:customStyle="1" w:styleId="89">
    <w:name w:val="三级标题"/>
    <w:basedOn w:val="4"/>
    <w:qFormat/>
    <w:uiPriority w:val="0"/>
    <w:pPr>
      <w:spacing w:line="440" w:lineRule="exact"/>
      <w:ind w:left="199" w:leftChars="95" w:right="210" w:firstLine="560"/>
    </w:pPr>
    <w:rPr>
      <w:rFonts w:ascii="宋体" w:hAnsi="宋体" w:cs="宋体"/>
      <w:b w:val="0"/>
      <w:bCs w:val="0"/>
      <w:kern w:val="2"/>
      <w:sz w:val="24"/>
      <w:szCs w:val="20"/>
    </w:rPr>
  </w:style>
  <w:style w:type="paragraph" w:customStyle="1" w:styleId="90">
    <w:name w:val="样式 三级标题 + 行距: 单倍行距"/>
    <w:basedOn w:val="89"/>
    <w:qFormat/>
    <w:uiPriority w:val="0"/>
    <w:pPr>
      <w:spacing w:line="240" w:lineRule="auto"/>
      <w:ind w:left="95" w:firstLine="561"/>
    </w:pPr>
  </w:style>
  <w:style w:type="paragraph" w:customStyle="1" w:styleId="91">
    <w:name w:val="缩进2字符"/>
    <w:basedOn w:val="1"/>
    <w:qFormat/>
    <w:uiPriority w:val="0"/>
    <w:pPr>
      <w:ind w:firstLine="200" w:firstLineChars="200"/>
    </w:pPr>
    <w:rPr>
      <w:rFonts w:ascii="Times New Roman" w:hAnsi="Times New Roman"/>
      <w:szCs w:val="24"/>
    </w:rPr>
  </w:style>
  <w:style w:type="paragraph" w:customStyle="1" w:styleId="92">
    <w:name w:val="TOC 标题1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93">
    <w:name w:val="彩色列表 - 强调文字颜色 11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paragraph" w:styleId="94">
    <w:name w:val="List Paragraph"/>
    <w:basedOn w:val="1"/>
    <w:qFormat/>
    <w:uiPriority w:val="99"/>
    <w:pPr>
      <w:ind w:firstLine="420" w:firstLineChars="200"/>
    </w:pPr>
  </w:style>
  <w:style w:type="character" w:customStyle="1" w:styleId="95">
    <w:name w:val="样式 宋体 小四"/>
    <w:qFormat/>
    <w:uiPriority w:val="0"/>
    <w:rPr>
      <w:rFonts w:ascii="宋体" w:hAnsi="宋体" w:eastAsia="等线 Light"/>
      <w:sz w:val="28"/>
    </w:rPr>
  </w:style>
  <w:style w:type="paragraph" w:customStyle="1" w:styleId="96">
    <w:name w:val="样式 标题 1 + 宋体 小二"/>
    <w:basedOn w:val="2"/>
    <w:qFormat/>
    <w:uiPriority w:val="0"/>
    <w:pPr>
      <w:spacing w:line="240" w:lineRule="auto"/>
    </w:pPr>
    <w:rPr>
      <w:rFonts w:ascii="宋体" w:hAnsi="宋体"/>
      <w:b w:val="0"/>
      <w:bCs w:val="0"/>
      <w:sz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haijun\Desktop\2222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HP</Company>
  <Pages>44</Pages>
  <Words>5403</Words>
  <Characters>30800</Characters>
  <Lines>256</Lines>
  <Paragraphs>72</Paragraphs>
  <TotalTime>693</TotalTime>
  <ScaleCrop>false</ScaleCrop>
  <LinksUpToDate>false</LinksUpToDate>
  <CharactersWithSpaces>36131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2021-04-21T08:45:00Z</dcterms:created>
  <dc:creator>mali</dc:creator>
  <cp:lastModifiedBy>流韧</cp:lastModifiedBy>
  <dcterms:modified xsi:type="dcterms:W3CDTF">2021-05-11T00:44:20Z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36BEDF3F7FB743D88567A96A8B88F1B0</vt:lpwstr>
  </property>
</Properties>
</file>